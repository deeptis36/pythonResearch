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EC1684" w14:textId="77777777" w:rsidR="009356B5" w:rsidRPr="009356B5" w:rsidRDefault="009356B5" w:rsidP="009356B5">
      <w:pPr>
        <w:ind w:left="0" w:firstLine="0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r w:rsidRPr="009356B5">
        <w:rPr>
          <w:rFonts w:ascii="Calibri" w:hAnsi="Calibri" w:cs="Calibri"/>
          <w:color w:val="000000"/>
          <w:sz w:val="24"/>
          <w:szCs w:val="24"/>
        </w:rPr>
        <w:t>Kelly Richardson</w:t>
      </w:r>
    </w:p>
    <w:bookmarkEnd w:id="0"/>
    <w:p w14:paraId="0C15E9F2" w14:textId="77777777" w:rsidR="00CD75B5" w:rsidRPr="00774AC5" w:rsidRDefault="00CD75B5" w:rsidP="00774AC5">
      <w:pPr>
        <w:ind w:left="0" w:firstLine="0"/>
        <w:rPr>
          <w:rFonts w:ascii="Cambria" w:hAnsi="Cambria"/>
          <w:b/>
          <w:smallCaps/>
          <w:sz w:val="24"/>
          <w:szCs w:val="24"/>
          <w:lang w:val="de-DE"/>
        </w:rPr>
      </w:pPr>
    </w:p>
    <w:p w14:paraId="5C02BC32" w14:textId="2D9D348E" w:rsidR="00143171" w:rsidRPr="00774AC5" w:rsidRDefault="00CD75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Summary:</w:t>
      </w:r>
      <w:r w:rsidRPr="00774AC5">
        <w:rPr>
          <w:rStyle w:val="Strong"/>
          <w:rFonts w:ascii="Cambria" w:hAnsi="Cambria"/>
          <w:sz w:val="24"/>
          <w:szCs w:val="24"/>
        </w:rPr>
        <w:tab/>
      </w:r>
    </w:p>
    <w:p w14:paraId="199718C5" w14:textId="3B5E0900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Over </w:t>
      </w:r>
      <w:r w:rsidR="009356B5">
        <w:rPr>
          <w:rFonts w:ascii="Cambria" w:hAnsi="Cambria"/>
          <w:b/>
          <w:sz w:val="24"/>
          <w:szCs w:val="24"/>
        </w:rPr>
        <w:t>8</w:t>
      </w:r>
      <w:r w:rsidRPr="000242FA">
        <w:rPr>
          <w:rFonts w:ascii="Cambria" w:hAnsi="Cambria"/>
          <w:b/>
          <w:sz w:val="24"/>
          <w:szCs w:val="24"/>
        </w:rPr>
        <w:t xml:space="preserve"> years</w:t>
      </w:r>
      <w:r w:rsidRPr="00774AC5">
        <w:rPr>
          <w:rFonts w:ascii="Cambria" w:hAnsi="Cambria"/>
          <w:sz w:val="24"/>
          <w:szCs w:val="24"/>
        </w:rPr>
        <w:t xml:space="preserve"> </w:t>
      </w:r>
      <w:r w:rsidR="008565DB" w:rsidRPr="00774AC5">
        <w:rPr>
          <w:rFonts w:ascii="Cambria" w:hAnsi="Cambria"/>
          <w:sz w:val="24"/>
          <w:szCs w:val="24"/>
        </w:rPr>
        <w:t xml:space="preserve">in </w:t>
      </w:r>
      <w:r w:rsidR="00143171" w:rsidRPr="00774AC5">
        <w:rPr>
          <w:rFonts w:ascii="Cambria" w:hAnsi="Cambria"/>
          <w:sz w:val="24"/>
          <w:szCs w:val="24"/>
        </w:rPr>
        <w:t xml:space="preserve">the </w:t>
      </w:r>
      <w:r w:rsidR="008565DB" w:rsidRPr="00774AC5">
        <w:rPr>
          <w:rFonts w:ascii="Cambria" w:hAnsi="Cambria"/>
          <w:sz w:val="24"/>
          <w:szCs w:val="24"/>
        </w:rPr>
        <w:t xml:space="preserve">US </w:t>
      </w:r>
      <w:r w:rsidRPr="00774AC5">
        <w:rPr>
          <w:rFonts w:ascii="Cambria" w:hAnsi="Cambria"/>
          <w:sz w:val="24"/>
          <w:szCs w:val="24"/>
        </w:rPr>
        <w:t xml:space="preserve">as </w:t>
      </w:r>
      <w:r w:rsidR="00FC40D9">
        <w:rPr>
          <w:rFonts w:ascii="Cambria" w:hAnsi="Cambria"/>
          <w:b/>
          <w:sz w:val="24"/>
          <w:szCs w:val="24"/>
        </w:rPr>
        <w:t xml:space="preserve">Technical </w:t>
      </w:r>
      <w:r w:rsidRPr="000242FA">
        <w:rPr>
          <w:rFonts w:ascii="Cambria" w:hAnsi="Cambria"/>
          <w:b/>
          <w:sz w:val="24"/>
          <w:szCs w:val="24"/>
        </w:rPr>
        <w:t xml:space="preserve">Project Manager </w:t>
      </w:r>
      <w:r w:rsidR="003410A2">
        <w:rPr>
          <w:rFonts w:ascii="Cambria" w:hAnsi="Cambria"/>
          <w:b/>
          <w:sz w:val="24"/>
          <w:szCs w:val="24"/>
        </w:rPr>
        <w:t>(Scrum</w:t>
      </w:r>
      <w:r w:rsidR="00F90E8D">
        <w:rPr>
          <w:rFonts w:ascii="Cambria" w:hAnsi="Cambria"/>
          <w:b/>
          <w:sz w:val="24"/>
          <w:szCs w:val="24"/>
        </w:rPr>
        <w:t>/</w:t>
      </w:r>
      <w:r w:rsidR="003410A2">
        <w:rPr>
          <w:rFonts w:ascii="Cambria" w:hAnsi="Cambria"/>
          <w:b/>
          <w:sz w:val="24"/>
          <w:szCs w:val="24"/>
        </w:rPr>
        <w:t xml:space="preserve">Kanban) </w:t>
      </w:r>
      <w:r w:rsidRPr="000242FA">
        <w:rPr>
          <w:rFonts w:ascii="Cambria" w:hAnsi="Cambria"/>
          <w:b/>
          <w:sz w:val="24"/>
          <w:szCs w:val="24"/>
        </w:rPr>
        <w:t xml:space="preserve">&amp; </w:t>
      </w:r>
      <w:r w:rsidR="00FC40D9">
        <w:rPr>
          <w:rFonts w:ascii="Cambria" w:hAnsi="Cambria"/>
          <w:b/>
          <w:sz w:val="24"/>
          <w:szCs w:val="24"/>
        </w:rPr>
        <w:t xml:space="preserve">BI and </w:t>
      </w:r>
      <w:r w:rsidR="003410A2">
        <w:rPr>
          <w:rFonts w:ascii="Cambria" w:hAnsi="Cambria"/>
          <w:b/>
          <w:sz w:val="24"/>
          <w:szCs w:val="24"/>
        </w:rPr>
        <w:t xml:space="preserve">Business </w:t>
      </w:r>
      <w:r w:rsidRPr="000242FA">
        <w:rPr>
          <w:rFonts w:ascii="Cambria" w:hAnsi="Cambria"/>
          <w:b/>
          <w:sz w:val="24"/>
          <w:szCs w:val="24"/>
        </w:rPr>
        <w:t>Systems Analyst</w:t>
      </w:r>
      <w:r w:rsidRPr="00774AC5">
        <w:rPr>
          <w:rFonts w:ascii="Cambria" w:hAnsi="Cambria"/>
          <w:sz w:val="24"/>
          <w:szCs w:val="24"/>
        </w:rPr>
        <w:t xml:space="preserve"> in Financial Technolog</w:t>
      </w:r>
      <w:r w:rsidR="00BF2D53" w:rsidRPr="00774AC5">
        <w:rPr>
          <w:rFonts w:ascii="Cambria" w:hAnsi="Cambria"/>
          <w:sz w:val="24"/>
          <w:szCs w:val="24"/>
        </w:rPr>
        <w:t>ies</w:t>
      </w:r>
      <w:r w:rsidRPr="00774AC5">
        <w:rPr>
          <w:rFonts w:ascii="Cambria" w:hAnsi="Cambria"/>
          <w:sz w:val="24"/>
          <w:szCs w:val="24"/>
        </w:rPr>
        <w:t xml:space="preserve"> at Merrill Lynch</w:t>
      </w:r>
      <w:r w:rsidR="00BF2D53" w:rsidRPr="00774AC5">
        <w:rPr>
          <w:rFonts w:ascii="Cambria" w:hAnsi="Cambria"/>
          <w:sz w:val="24"/>
          <w:szCs w:val="24"/>
        </w:rPr>
        <w:t xml:space="preserve"> (Mutual Funds)</w:t>
      </w:r>
      <w:r w:rsidRPr="00774AC5">
        <w:rPr>
          <w:rFonts w:ascii="Cambria" w:hAnsi="Cambria"/>
          <w:sz w:val="24"/>
          <w:szCs w:val="24"/>
        </w:rPr>
        <w:t>, B</w:t>
      </w:r>
      <w:r w:rsidR="00BF2D53" w:rsidRPr="00774AC5">
        <w:rPr>
          <w:rFonts w:ascii="Cambria" w:hAnsi="Cambria"/>
          <w:sz w:val="24"/>
          <w:szCs w:val="24"/>
        </w:rPr>
        <w:t>ank of America (Wealth Management)</w:t>
      </w:r>
      <w:r w:rsidRPr="00774AC5">
        <w:rPr>
          <w:rFonts w:ascii="Cambria" w:hAnsi="Cambria"/>
          <w:sz w:val="24"/>
          <w:szCs w:val="24"/>
        </w:rPr>
        <w:t xml:space="preserve">, </w:t>
      </w:r>
      <w:r w:rsidR="00622096" w:rsidRPr="00774AC5">
        <w:rPr>
          <w:rFonts w:ascii="Cambria" w:hAnsi="Cambria"/>
          <w:sz w:val="24"/>
          <w:szCs w:val="24"/>
        </w:rPr>
        <w:t>Deutsche Bank</w:t>
      </w:r>
      <w:r w:rsidR="00BF2D53" w:rsidRPr="00774AC5">
        <w:rPr>
          <w:rFonts w:ascii="Cambria" w:hAnsi="Cambria"/>
          <w:sz w:val="24"/>
          <w:szCs w:val="24"/>
        </w:rPr>
        <w:t xml:space="preserve"> (Asset Management/Capital </w:t>
      </w:r>
      <w:r w:rsidR="00224018" w:rsidRPr="00774AC5">
        <w:rPr>
          <w:rFonts w:ascii="Cambria" w:hAnsi="Cambria"/>
          <w:sz w:val="24"/>
          <w:szCs w:val="24"/>
        </w:rPr>
        <w:t>Markets)</w:t>
      </w:r>
      <w:r w:rsidR="00BF2D53" w:rsidRPr="00774AC5">
        <w:rPr>
          <w:rFonts w:ascii="Cambria" w:hAnsi="Cambria"/>
          <w:sz w:val="24"/>
          <w:szCs w:val="24"/>
        </w:rPr>
        <w:t xml:space="preserve"> and HSBC (</w:t>
      </w:r>
      <w:r w:rsidR="00BA2862" w:rsidRPr="00774AC5">
        <w:rPr>
          <w:rFonts w:ascii="Cambria" w:hAnsi="Cambria"/>
          <w:sz w:val="24"/>
          <w:szCs w:val="24"/>
        </w:rPr>
        <w:t xml:space="preserve">AML-KYC and </w:t>
      </w:r>
      <w:r w:rsidR="00BF2D53" w:rsidRPr="00774AC5">
        <w:rPr>
          <w:rFonts w:ascii="Cambria" w:hAnsi="Cambria"/>
          <w:sz w:val="24"/>
          <w:szCs w:val="24"/>
        </w:rPr>
        <w:t>Corporate Finance)</w:t>
      </w:r>
      <w:r w:rsidR="007E2859">
        <w:rPr>
          <w:rFonts w:ascii="Cambria" w:hAnsi="Cambria"/>
          <w:sz w:val="24"/>
          <w:szCs w:val="24"/>
        </w:rPr>
        <w:t xml:space="preserve"> and </w:t>
      </w:r>
      <w:proofErr w:type="spellStart"/>
      <w:r w:rsidR="007E2859">
        <w:rPr>
          <w:rFonts w:ascii="Cambria" w:hAnsi="Cambria"/>
          <w:sz w:val="24"/>
          <w:szCs w:val="24"/>
        </w:rPr>
        <w:t>eCommerce</w:t>
      </w:r>
      <w:proofErr w:type="spellEnd"/>
    </w:p>
    <w:p w14:paraId="549DEE6B" w14:textId="5431AFD1" w:rsidR="00CD75B5" w:rsidRPr="00774AC5" w:rsidRDefault="00FC40D9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Substantial e</w:t>
      </w:r>
      <w:r w:rsidR="00CD75B5" w:rsidRPr="00774AC5">
        <w:rPr>
          <w:rFonts w:ascii="Cambria" w:hAnsi="Cambria"/>
          <w:sz w:val="24"/>
          <w:szCs w:val="24"/>
        </w:rPr>
        <w:t>xperience in End to End delivery</w:t>
      </w:r>
      <w:r w:rsidR="00333370" w:rsidRPr="00774AC5">
        <w:rPr>
          <w:rFonts w:ascii="Cambria" w:hAnsi="Cambria"/>
          <w:sz w:val="24"/>
          <w:szCs w:val="24"/>
        </w:rPr>
        <w:t xml:space="preserve"> </w:t>
      </w:r>
      <w:r w:rsidR="00CD75B5" w:rsidRPr="00774AC5">
        <w:rPr>
          <w:rFonts w:ascii="Cambria" w:hAnsi="Cambria"/>
          <w:sz w:val="24"/>
          <w:szCs w:val="24"/>
        </w:rPr>
        <w:t xml:space="preserve">across entire SDLC in diverse methodologies </w:t>
      </w:r>
      <w:r w:rsidR="007F047F">
        <w:rPr>
          <w:rFonts w:ascii="Cambria" w:hAnsi="Cambria"/>
          <w:sz w:val="24"/>
          <w:szCs w:val="24"/>
        </w:rPr>
        <w:t>as</w:t>
      </w:r>
      <w:r w:rsidR="00CD75B5" w:rsidRPr="00774AC5">
        <w:rPr>
          <w:rFonts w:ascii="Cambria" w:hAnsi="Cambria"/>
          <w:sz w:val="24"/>
          <w:szCs w:val="24"/>
        </w:rPr>
        <w:t xml:space="preserve"> </w:t>
      </w:r>
      <w:r w:rsidR="00597250">
        <w:rPr>
          <w:rFonts w:ascii="Cambria" w:hAnsi="Cambria"/>
          <w:b/>
          <w:sz w:val="24"/>
          <w:szCs w:val="24"/>
        </w:rPr>
        <w:t>Scrum</w:t>
      </w:r>
      <w:r w:rsidR="007F047F">
        <w:rPr>
          <w:rFonts w:ascii="Cambria" w:hAnsi="Cambria"/>
          <w:b/>
          <w:sz w:val="24"/>
          <w:szCs w:val="24"/>
        </w:rPr>
        <w:t xml:space="preserve"> Master </w:t>
      </w:r>
      <w:r w:rsidRPr="00FC40D9">
        <w:rPr>
          <w:rFonts w:ascii="Cambria" w:hAnsi="Cambria"/>
          <w:bCs/>
          <w:sz w:val="24"/>
          <w:szCs w:val="24"/>
        </w:rPr>
        <w:t>(Scrum,</w:t>
      </w:r>
      <w:r w:rsidR="008161F3">
        <w:rPr>
          <w:rFonts w:ascii="Cambria" w:hAnsi="Cambria"/>
          <w:bCs/>
          <w:sz w:val="24"/>
          <w:szCs w:val="24"/>
        </w:rPr>
        <w:t xml:space="preserve"> </w:t>
      </w:r>
      <w:r w:rsidR="00666C93" w:rsidRPr="00FC40D9">
        <w:rPr>
          <w:rFonts w:ascii="Cambria" w:hAnsi="Cambria"/>
          <w:bCs/>
          <w:sz w:val="24"/>
          <w:szCs w:val="24"/>
        </w:rPr>
        <w:t>Kanban</w:t>
      </w:r>
      <w:r w:rsidR="00CD75B5" w:rsidRPr="00FC40D9">
        <w:rPr>
          <w:rFonts w:ascii="Cambria" w:hAnsi="Cambria"/>
          <w:bCs/>
          <w:sz w:val="24"/>
          <w:szCs w:val="24"/>
        </w:rPr>
        <w:t xml:space="preserve"> &amp; </w:t>
      </w:r>
      <w:r w:rsidR="00510DF0" w:rsidRPr="00FC40D9">
        <w:rPr>
          <w:rFonts w:ascii="Cambria" w:hAnsi="Cambria"/>
          <w:bCs/>
          <w:sz w:val="24"/>
          <w:szCs w:val="24"/>
        </w:rPr>
        <w:t>B</w:t>
      </w:r>
      <w:r w:rsidR="00CD75B5" w:rsidRPr="00FC40D9">
        <w:rPr>
          <w:rFonts w:ascii="Cambria" w:hAnsi="Cambria"/>
          <w:bCs/>
          <w:sz w:val="24"/>
          <w:szCs w:val="24"/>
        </w:rPr>
        <w:t>DD</w:t>
      </w:r>
      <w:r w:rsidRPr="00FC40D9">
        <w:rPr>
          <w:rFonts w:ascii="Cambria" w:hAnsi="Cambria"/>
          <w:bCs/>
          <w:sz w:val="24"/>
          <w:szCs w:val="24"/>
        </w:rPr>
        <w:t>)</w:t>
      </w:r>
      <w:r w:rsidR="00CD75B5" w:rsidRPr="00774AC5">
        <w:rPr>
          <w:rFonts w:ascii="Cambria" w:hAnsi="Cambria"/>
          <w:sz w:val="24"/>
          <w:szCs w:val="24"/>
        </w:rPr>
        <w:t xml:space="preserve"> using </w:t>
      </w:r>
      <w:r w:rsidR="00333370" w:rsidRPr="00774AC5">
        <w:rPr>
          <w:rFonts w:ascii="Cambria" w:hAnsi="Cambria"/>
          <w:sz w:val="24"/>
          <w:szCs w:val="24"/>
        </w:rPr>
        <w:t>JIRA,</w:t>
      </w:r>
      <w:r>
        <w:rPr>
          <w:rFonts w:ascii="Cambria" w:hAnsi="Cambria"/>
          <w:sz w:val="24"/>
          <w:szCs w:val="24"/>
        </w:rPr>
        <w:t xml:space="preserve"> Rally,</w:t>
      </w:r>
      <w:r w:rsidR="00333370" w:rsidRPr="00774AC5">
        <w:rPr>
          <w:rFonts w:ascii="Cambria" w:hAnsi="Cambria"/>
          <w:sz w:val="24"/>
          <w:szCs w:val="24"/>
        </w:rPr>
        <w:t xml:space="preserve"> </w:t>
      </w:r>
      <w:r w:rsidR="00CD75B5" w:rsidRPr="00774AC5">
        <w:rPr>
          <w:rFonts w:ascii="Cambria" w:hAnsi="Cambria"/>
          <w:sz w:val="24"/>
          <w:szCs w:val="24"/>
        </w:rPr>
        <w:t>MS Project,</w:t>
      </w:r>
      <w:r w:rsidR="00333370" w:rsidRPr="00774AC5">
        <w:rPr>
          <w:rFonts w:ascii="Cambria" w:hAnsi="Cambria"/>
          <w:sz w:val="24"/>
          <w:szCs w:val="24"/>
        </w:rPr>
        <w:t xml:space="preserve"> JAMA and Confluence in </w:t>
      </w:r>
      <w:r w:rsidR="00333370" w:rsidRPr="008161F3">
        <w:rPr>
          <w:rFonts w:ascii="Cambria" w:hAnsi="Cambria"/>
          <w:bCs/>
          <w:sz w:val="24"/>
          <w:szCs w:val="24"/>
        </w:rPr>
        <w:t xml:space="preserve">UI/Database/Data Warehouse, Business Intelligence and Data </w:t>
      </w:r>
      <w:r w:rsidR="00DC1069" w:rsidRPr="008161F3">
        <w:rPr>
          <w:rFonts w:ascii="Cambria" w:hAnsi="Cambria"/>
          <w:bCs/>
          <w:sz w:val="24"/>
          <w:szCs w:val="24"/>
        </w:rPr>
        <w:t xml:space="preserve">Reconciliation </w:t>
      </w:r>
      <w:r w:rsidR="00333370" w:rsidRPr="008161F3">
        <w:rPr>
          <w:rFonts w:ascii="Cambria" w:hAnsi="Cambria"/>
          <w:bCs/>
          <w:sz w:val="24"/>
          <w:szCs w:val="24"/>
        </w:rPr>
        <w:t>projects.</w:t>
      </w:r>
      <w:r w:rsidR="00597250" w:rsidRPr="00597250">
        <w:rPr>
          <w:rFonts w:ascii="Cambria" w:hAnsi="Cambria"/>
          <w:sz w:val="24"/>
          <w:szCs w:val="24"/>
        </w:rPr>
        <w:t xml:space="preserve"> </w:t>
      </w:r>
    </w:p>
    <w:p w14:paraId="745F0D83" w14:textId="50606BE7" w:rsidR="00597250" w:rsidRDefault="00E71D32" w:rsidP="00E71D32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597250">
        <w:rPr>
          <w:rFonts w:ascii="Cambria" w:hAnsi="Cambria"/>
          <w:b/>
          <w:bCs/>
          <w:sz w:val="24"/>
          <w:szCs w:val="24"/>
        </w:rPr>
        <w:t>Certified Scrum Master</w:t>
      </w:r>
      <w:r>
        <w:rPr>
          <w:rFonts w:ascii="Cambria" w:hAnsi="Cambria"/>
          <w:sz w:val="24"/>
          <w:szCs w:val="24"/>
        </w:rPr>
        <w:t xml:space="preserve"> – Conducting </w:t>
      </w:r>
      <w:r w:rsidRPr="003C3E83">
        <w:rPr>
          <w:rFonts w:ascii="Cambria" w:hAnsi="Cambria"/>
          <w:sz w:val="24"/>
          <w:szCs w:val="24"/>
        </w:rPr>
        <w:t xml:space="preserve">scrum ceremonies (Backlog grooming, Sprint planning, Daily stand-ups, </w:t>
      </w:r>
      <w:r w:rsidR="00597250">
        <w:rPr>
          <w:rFonts w:ascii="Cambria" w:hAnsi="Cambria"/>
          <w:sz w:val="24"/>
          <w:szCs w:val="24"/>
        </w:rPr>
        <w:t xml:space="preserve">Sprint Demos/Reviews </w:t>
      </w:r>
      <w:r w:rsidRPr="003C3E83">
        <w:rPr>
          <w:rFonts w:ascii="Cambria" w:hAnsi="Cambria"/>
          <w:sz w:val="24"/>
          <w:szCs w:val="24"/>
        </w:rPr>
        <w:t>and Retrospectives</w:t>
      </w:r>
      <w:r>
        <w:rPr>
          <w:rFonts w:ascii="Cambria" w:hAnsi="Cambria"/>
          <w:sz w:val="24"/>
          <w:szCs w:val="24"/>
        </w:rPr>
        <w:t xml:space="preserve">) for </w:t>
      </w:r>
      <w:r w:rsidR="00597250">
        <w:rPr>
          <w:rFonts w:ascii="Cambria" w:hAnsi="Cambria"/>
          <w:sz w:val="24"/>
          <w:szCs w:val="24"/>
        </w:rPr>
        <w:t xml:space="preserve">cross functional </w:t>
      </w:r>
      <w:r>
        <w:rPr>
          <w:rFonts w:ascii="Cambria" w:hAnsi="Cambria"/>
          <w:sz w:val="24"/>
          <w:szCs w:val="24"/>
        </w:rPr>
        <w:t>Team</w:t>
      </w:r>
      <w:r w:rsidR="00597250">
        <w:rPr>
          <w:rFonts w:ascii="Cambria" w:hAnsi="Cambria"/>
          <w:sz w:val="24"/>
          <w:szCs w:val="24"/>
        </w:rPr>
        <w:t>s</w:t>
      </w:r>
      <w:r w:rsidR="00FC40D9">
        <w:rPr>
          <w:rFonts w:ascii="Cambria" w:hAnsi="Cambria"/>
          <w:sz w:val="24"/>
          <w:szCs w:val="24"/>
        </w:rPr>
        <w:t>.</w:t>
      </w:r>
    </w:p>
    <w:p w14:paraId="76D95939" w14:textId="52D4FFA6" w:rsidR="00FC40D9" w:rsidRDefault="00597250" w:rsidP="008161F3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C40D9">
        <w:rPr>
          <w:rFonts w:ascii="Cambria" w:hAnsi="Cambria"/>
          <w:sz w:val="24"/>
          <w:szCs w:val="24"/>
        </w:rPr>
        <w:t xml:space="preserve">1.5 years’ Experience as an </w:t>
      </w:r>
      <w:r w:rsidRPr="008161F3">
        <w:rPr>
          <w:rFonts w:ascii="Cambria" w:hAnsi="Cambria"/>
          <w:sz w:val="24"/>
          <w:szCs w:val="24"/>
        </w:rPr>
        <w:t>Agile Coach</w:t>
      </w:r>
      <w:r w:rsidRPr="00FC40D9">
        <w:rPr>
          <w:rFonts w:ascii="Cambria" w:hAnsi="Cambria"/>
          <w:sz w:val="24"/>
          <w:szCs w:val="24"/>
        </w:rPr>
        <w:t xml:space="preserve"> – Train</w:t>
      </w:r>
      <w:r w:rsidR="00FC40D9" w:rsidRPr="00FC40D9">
        <w:rPr>
          <w:rFonts w:ascii="Cambria" w:hAnsi="Cambria"/>
          <w:sz w:val="24"/>
          <w:szCs w:val="24"/>
        </w:rPr>
        <w:t>ed</w:t>
      </w:r>
      <w:r w:rsidRPr="00FC40D9">
        <w:rPr>
          <w:rFonts w:ascii="Cambria" w:hAnsi="Cambria"/>
          <w:sz w:val="24"/>
          <w:szCs w:val="24"/>
        </w:rPr>
        <w:t xml:space="preserve"> and Integrate</w:t>
      </w:r>
      <w:r w:rsidR="00FC40D9" w:rsidRPr="00FC40D9">
        <w:rPr>
          <w:rFonts w:ascii="Cambria" w:hAnsi="Cambria"/>
          <w:sz w:val="24"/>
          <w:szCs w:val="24"/>
        </w:rPr>
        <w:t>d</w:t>
      </w:r>
      <w:r w:rsidRPr="00FC40D9">
        <w:rPr>
          <w:rFonts w:ascii="Cambria" w:hAnsi="Cambria"/>
          <w:sz w:val="24"/>
          <w:szCs w:val="24"/>
        </w:rPr>
        <w:t xml:space="preserve"> </w:t>
      </w:r>
      <w:r w:rsidRPr="00597250">
        <w:rPr>
          <w:rFonts w:ascii="Cambria" w:hAnsi="Cambria"/>
          <w:sz w:val="24"/>
          <w:szCs w:val="24"/>
        </w:rPr>
        <w:t xml:space="preserve">agile teams in the </w:t>
      </w:r>
      <w:r w:rsidRPr="008161F3">
        <w:rPr>
          <w:rFonts w:ascii="Cambria" w:hAnsi="Cambria"/>
          <w:sz w:val="24"/>
          <w:szCs w:val="24"/>
        </w:rPr>
        <w:t xml:space="preserve">Scrum/Kanban principles and tools </w:t>
      </w:r>
      <w:r w:rsidR="00FC40D9" w:rsidRPr="008161F3">
        <w:rPr>
          <w:rFonts w:ascii="Cambria" w:hAnsi="Cambria"/>
          <w:sz w:val="24"/>
          <w:szCs w:val="24"/>
        </w:rPr>
        <w:t>(JIRA</w:t>
      </w:r>
      <w:r w:rsidRPr="008161F3">
        <w:rPr>
          <w:rFonts w:ascii="Cambria" w:hAnsi="Cambria"/>
          <w:sz w:val="24"/>
          <w:szCs w:val="24"/>
        </w:rPr>
        <w:t xml:space="preserve">/Rally) </w:t>
      </w:r>
      <w:r w:rsidRPr="00FC40D9">
        <w:rPr>
          <w:rFonts w:ascii="Cambria" w:hAnsi="Cambria"/>
          <w:sz w:val="24"/>
          <w:szCs w:val="24"/>
        </w:rPr>
        <w:t xml:space="preserve">across North America EU and India with a focus on </w:t>
      </w:r>
      <w:r w:rsidR="00FC40D9" w:rsidRPr="00FC40D9">
        <w:rPr>
          <w:rFonts w:ascii="Cambria" w:hAnsi="Cambria"/>
          <w:sz w:val="24"/>
          <w:szCs w:val="24"/>
        </w:rPr>
        <w:t>delivery and quality.</w:t>
      </w:r>
    </w:p>
    <w:p w14:paraId="49D06932" w14:textId="263914A2" w:rsidR="00A14A42" w:rsidRPr="00FC40D9" w:rsidRDefault="00A14A42" w:rsidP="008161F3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FC40D9">
        <w:rPr>
          <w:rFonts w:ascii="Cambria" w:hAnsi="Cambria"/>
          <w:sz w:val="24"/>
          <w:szCs w:val="24"/>
        </w:rPr>
        <w:t>Extensive experience on Infrastructure Projec</w:t>
      </w:r>
      <w:r w:rsidR="00333370" w:rsidRPr="00FC40D9">
        <w:rPr>
          <w:rFonts w:ascii="Cambria" w:hAnsi="Cambria"/>
          <w:sz w:val="24"/>
          <w:szCs w:val="24"/>
        </w:rPr>
        <w:t xml:space="preserve">ts </w:t>
      </w:r>
      <w:r w:rsidR="002250B3" w:rsidRPr="00FC40D9">
        <w:rPr>
          <w:rFonts w:ascii="Cambria" w:hAnsi="Cambria"/>
          <w:sz w:val="24"/>
          <w:szCs w:val="24"/>
        </w:rPr>
        <w:t>for</w:t>
      </w:r>
      <w:r w:rsidR="00727953" w:rsidRPr="00FC40D9">
        <w:rPr>
          <w:rFonts w:ascii="Cambria" w:hAnsi="Cambria"/>
          <w:sz w:val="24"/>
          <w:szCs w:val="24"/>
        </w:rPr>
        <w:t xml:space="preserve">, </w:t>
      </w:r>
      <w:r w:rsidR="00DC1069" w:rsidRPr="008161F3">
        <w:rPr>
          <w:rFonts w:ascii="Cambria" w:hAnsi="Cambria"/>
          <w:sz w:val="24"/>
          <w:szCs w:val="24"/>
        </w:rPr>
        <w:t>RHEL</w:t>
      </w:r>
      <w:r w:rsidR="00727953" w:rsidRPr="00FC40D9">
        <w:rPr>
          <w:rFonts w:ascii="Cambria" w:hAnsi="Cambria"/>
          <w:sz w:val="24"/>
          <w:szCs w:val="24"/>
        </w:rPr>
        <w:t xml:space="preserve"> and </w:t>
      </w:r>
      <w:r w:rsidR="00ED0AB2" w:rsidRPr="008161F3">
        <w:rPr>
          <w:rFonts w:ascii="Cambria" w:hAnsi="Cambria"/>
          <w:sz w:val="24"/>
          <w:szCs w:val="24"/>
        </w:rPr>
        <w:t>Oracle</w:t>
      </w:r>
      <w:r w:rsidR="00727953" w:rsidRPr="008161F3">
        <w:rPr>
          <w:rFonts w:ascii="Cambria" w:hAnsi="Cambria"/>
          <w:sz w:val="24"/>
          <w:szCs w:val="24"/>
        </w:rPr>
        <w:t xml:space="preserve"> upgradation for </w:t>
      </w:r>
      <w:r w:rsidR="00333370" w:rsidRPr="008161F3">
        <w:rPr>
          <w:rFonts w:ascii="Cambria" w:hAnsi="Cambria"/>
          <w:sz w:val="24"/>
          <w:szCs w:val="24"/>
        </w:rPr>
        <w:t>Data Warehouse</w:t>
      </w:r>
      <w:r w:rsidR="00FD6D05" w:rsidRPr="00FC40D9">
        <w:rPr>
          <w:rFonts w:ascii="Cambria" w:hAnsi="Cambria"/>
          <w:sz w:val="24"/>
          <w:szCs w:val="24"/>
        </w:rPr>
        <w:t xml:space="preserve"> </w:t>
      </w:r>
      <w:proofErr w:type="spellStart"/>
      <w:r w:rsidRPr="008161F3">
        <w:rPr>
          <w:rFonts w:ascii="Cambria" w:hAnsi="Cambria"/>
          <w:sz w:val="24"/>
          <w:szCs w:val="24"/>
        </w:rPr>
        <w:t>Informatica</w:t>
      </w:r>
      <w:proofErr w:type="spellEnd"/>
      <w:r w:rsidRPr="008161F3">
        <w:rPr>
          <w:rFonts w:ascii="Cambria" w:hAnsi="Cambria"/>
          <w:sz w:val="24"/>
          <w:szCs w:val="24"/>
        </w:rPr>
        <w:t>,</w:t>
      </w:r>
      <w:r w:rsidRPr="00FC40D9">
        <w:rPr>
          <w:rFonts w:ascii="Cambria" w:hAnsi="Cambria"/>
          <w:sz w:val="24"/>
          <w:szCs w:val="24"/>
        </w:rPr>
        <w:t xml:space="preserve"> </w:t>
      </w:r>
      <w:r w:rsidRPr="008161F3">
        <w:rPr>
          <w:rFonts w:ascii="Cambria" w:hAnsi="Cambria"/>
          <w:sz w:val="24"/>
          <w:szCs w:val="24"/>
        </w:rPr>
        <w:t>Eagle</w:t>
      </w:r>
      <w:r w:rsidR="00F6392F" w:rsidRPr="00FC40D9">
        <w:rPr>
          <w:rFonts w:ascii="Cambria" w:hAnsi="Cambria"/>
          <w:sz w:val="24"/>
          <w:szCs w:val="24"/>
        </w:rPr>
        <w:t xml:space="preserve"> </w:t>
      </w:r>
      <w:r w:rsidRPr="00FC40D9">
        <w:rPr>
          <w:rFonts w:ascii="Cambria" w:hAnsi="Cambria"/>
          <w:sz w:val="24"/>
          <w:szCs w:val="24"/>
        </w:rPr>
        <w:t xml:space="preserve">Linux </w:t>
      </w:r>
      <w:r w:rsidR="00333370" w:rsidRPr="00FC40D9">
        <w:rPr>
          <w:rFonts w:ascii="Cambria" w:hAnsi="Cambria"/>
          <w:sz w:val="24"/>
          <w:szCs w:val="24"/>
        </w:rPr>
        <w:t xml:space="preserve">with </w:t>
      </w:r>
      <w:r w:rsidRPr="00FC40D9">
        <w:rPr>
          <w:rFonts w:ascii="Cambria" w:hAnsi="Cambria"/>
          <w:sz w:val="24"/>
          <w:szCs w:val="24"/>
        </w:rPr>
        <w:t>Dev, DBA, Engineering,</w:t>
      </w:r>
      <w:r w:rsidR="00185611" w:rsidRPr="00FC40D9">
        <w:rPr>
          <w:rFonts w:ascii="Cambria" w:hAnsi="Cambria"/>
          <w:sz w:val="24"/>
          <w:szCs w:val="24"/>
        </w:rPr>
        <w:t xml:space="preserve"> </w:t>
      </w:r>
      <w:r w:rsidRPr="00FC40D9">
        <w:rPr>
          <w:rFonts w:ascii="Cambria" w:hAnsi="Cambria"/>
          <w:sz w:val="24"/>
          <w:szCs w:val="24"/>
        </w:rPr>
        <w:t>Deployment and Release Management.</w:t>
      </w:r>
    </w:p>
    <w:p w14:paraId="5B607356" w14:textId="7777777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Hands-on experience as </w:t>
      </w:r>
      <w:r w:rsidR="00A14A42" w:rsidRPr="008161F3">
        <w:rPr>
          <w:rFonts w:ascii="Cambria" w:hAnsi="Cambria"/>
          <w:sz w:val="24"/>
          <w:szCs w:val="24"/>
        </w:rPr>
        <w:t xml:space="preserve">Business </w:t>
      </w:r>
      <w:r w:rsidRPr="008161F3">
        <w:rPr>
          <w:rFonts w:ascii="Cambria" w:hAnsi="Cambria"/>
          <w:sz w:val="24"/>
          <w:szCs w:val="24"/>
        </w:rPr>
        <w:t>S</w:t>
      </w:r>
      <w:r w:rsidR="00A14A42" w:rsidRPr="008161F3">
        <w:rPr>
          <w:rFonts w:ascii="Cambria" w:hAnsi="Cambria"/>
          <w:sz w:val="24"/>
          <w:szCs w:val="24"/>
        </w:rPr>
        <w:t xml:space="preserve">ystems </w:t>
      </w:r>
      <w:r w:rsidRPr="008161F3">
        <w:rPr>
          <w:rFonts w:ascii="Cambria" w:hAnsi="Cambria"/>
          <w:sz w:val="24"/>
          <w:szCs w:val="24"/>
        </w:rPr>
        <w:t>A</w:t>
      </w:r>
      <w:r w:rsidR="00A14A42" w:rsidRPr="008161F3">
        <w:rPr>
          <w:rFonts w:ascii="Cambria" w:hAnsi="Cambria"/>
          <w:sz w:val="24"/>
          <w:szCs w:val="24"/>
        </w:rPr>
        <w:t>nalyst</w:t>
      </w:r>
      <w:r w:rsidRPr="00774AC5">
        <w:rPr>
          <w:rFonts w:ascii="Cambria" w:hAnsi="Cambria"/>
          <w:sz w:val="24"/>
          <w:szCs w:val="24"/>
        </w:rPr>
        <w:t xml:space="preserve"> in Technology Analysis, Design and development for UI (Distributed and mainframe), Database, Hubs and BI reporting systems. </w:t>
      </w:r>
    </w:p>
    <w:p w14:paraId="1E3591B8" w14:textId="2AAE82E4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Well versed in handling Multiyear, Multi Release Projects,</w:t>
      </w:r>
      <w:r w:rsidR="00502B97">
        <w:rPr>
          <w:rFonts w:ascii="Cambria" w:hAnsi="Cambria"/>
          <w:sz w:val="24"/>
          <w:szCs w:val="24"/>
        </w:rPr>
        <w:t xml:space="preserve"> Budget and Forecasts</w:t>
      </w:r>
      <w:r w:rsidRPr="00774AC5">
        <w:rPr>
          <w:rFonts w:ascii="Cambria" w:hAnsi="Cambria"/>
          <w:sz w:val="24"/>
          <w:szCs w:val="24"/>
        </w:rPr>
        <w:t xml:space="preserve"> engaging Diverse Teams for High value Organizational, Regulatory and Self Audited Project Governance.</w:t>
      </w:r>
    </w:p>
    <w:p w14:paraId="082413C4" w14:textId="6622AD5D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Good understanding of </w:t>
      </w:r>
      <w:r w:rsidR="00BF2D53" w:rsidRPr="00774AC5">
        <w:rPr>
          <w:rFonts w:ascii="Cambria" w:hAnsi="Cambria"/>
          <w:sz w:val="24"/>
          <w:szCs w:val="24"/>
        </w:rPr>
        <w:t>As</w:t>
      </w:r>
      <w:r w:rsidR="00D12218" w:rsidRPr="00774AC5">
        <w:rPr>
          <w:rFonts w:ascii="Cambria" w:hAnsi="Cambria"/>
          <w:sz w:val="24"/>
          <w:szCs w:val="24"/>
        </w:rPr>
        <w:t>se</w:t>
      </w:r>
      <w:r w:rsidR="00BF2D53" w:rsidRPr="00774AC5">
        <w:rPr>
          <w:rFonts w:ascii="Cambria" w:hAnsi="Cambria"/>
          <w:sz w:val="24"/>
          <w:szCs w:val="24"/>
        </w:rPr>
        <w:t>t Management</w:t>
      </w:r>
      <w:r w:rsidR="00D12218" w:rsidRPr="00774AC5">
        <w:rPr>
          <w:rFonts w:ascii="Cambria" w:hAnsi="Cambria"/>
          <w:sz w:val="24"/>
          <w:szCs w:val="24"/>
        </w:rPr>
        <w:t>,</w:t>
      </w:r>
      <w:r w:rsidR="00BA2862" w:rsidRPr="00774AC5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 xml:space="preserve">Wealth Management Platform, Client Data Governance, Risk mitigation processes, and </w:t>
      </w:r>
      <w:r w:rsidRPr="008161F3">
        <w:rPr>
          <w:rFonts w:ascii="Cambria" w:hAnsi="Cambria"/>
          <w:sz w:val="24"/>
          <w:szCs w:val="24"/>
        </w:rPr>
        <w:t>BI Data Analysis</w:t>
      </w:r>
      <w:r w:rsidRPr="00774AC5">
        <w:rPr>
          <w:rFonts w:ascii="Cambria" w:hAnsi="Cambria"/>
          <w:sz w:val="24"/>
          <w:szCs w:val="24"/>
        </w:rPr>
        <w:t>.</w:t>
      </w:r>
    </w:p>
    <w:p w14:paraId="6B170A76" w14:textId="7777777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Knowledge of </w:t>
      </w:r>
      <w:r w:rsidRPr="000242FA">
        <w:rPr>
          <w:rFonts w:ascii="Cambria" w:hAnsi="Cambria"/>
          <w:b/>
          <w:sz w:val="24"/>
          <w:szCs w:val="24"/>
        </w:rPr>
        <w:t>AML Risk Application</w:t>
      </w:r>
      <w:r w:rsidRPr="00774AC5">
        <w:rPr>
          <w:rFonts w:ascii="Cambria" w:hAnsi="Cambria"/>
          <w:sz w:val="24"/>
          <w:szCs w:val="24"/>
        </w:rPr>
        <w:t xml:space="preserve"> Portfolio management for financial services Industry.  </w:t>
      </w:r>
    </w:p>
    <w:p w14:paraId="6DF93CE9" w14:textId="657C9989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Adept at guiding cross functional teams </w:t>
      </w:r>
      <w:r w:rsidR="008161F3">
        <w:rPr>
          <w:rFonts w:ascii="Cambria" w:hAnsi="Cambria"/>
          <w:sz w:val="24"/>
          <w:szCs w:val="24"/>
        </w:rPr>
        <w:t xml:space="preserve">at resolving impediments </w:t>
      </w:r>
      <w:r w:rsidR="003D2D13">
        <w:rPr>
          <w:rFonts w:ascii="Cambria" w:hAnsi="Cambria"/>
          <w:sz w:val="24"/>
          <w:szCs w:val="24"/>
        </w:rPr>
        <w:t>through Issues Resolution workshops and Escalation through stakeholder channels as and when required.</w:t>
      </w:r>
    </w:p>
    <w:p w14:paraId="284C11FD" w14:textId="350C241D" w:rsidR="00E24F74" w:rsidRPr="00DF14CD" w:rsidRDefault="00E24F74" w:rsidP="00EA39F1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DF14CD">
        <w:rPr>
          <w:rFonts w:ascii="Cambria" w:hAnsi="Cambria"/>
          <w:sz w:val="24"/>
          <w:szCs w:val="24"/>
        </w:rPr>
        <w:t xml:space="preserve">Enacted change and </w:t>
      </w:r>
      <w:r w:rsidRPr="000A77A9">
        <w:rPr>
          <w:rFonts w:ascii="Cambria" w:hAnsi="Cambria"/>
          <w:b/>
          <w:bCs/>
          <w:sz w:val="24"/>
          <w:szCs w:val="24"/>
        </w:rPr>
        <w:t>continuous improvement</w:t>
      </w:r>
      <w:r w:rsidRPr="00DF14CD">
        <w:rPr>
          <w:rFonts w:ascii="Cambria" w:hAnsi="Cambria"/>
          <w:sz w:val="24"/>
          <w:szCs w:val="24"/>
        </w:rPr>
        <w:t xml:space="preserve"> </w:t>
      </w:r>
      <w:r w:rsidR="00353327">
        <w:rPr>
          <w:rFonts w:ascii="Cambria" w:hAnsi="Cambria"/>
          <w:sz w:val="24"/>
          <w:szCs w:val="24"/>
        </w:rPr>
        <w:t xml:space="preserve">methodologies </w:t>
      </w:r>
      <w:r w:rsidRPr="00DF14CD">
        <w:rPr>
          <w:rFonts w:ascii="Cambria" w:hAnsi="Cambria"/>
          <w:sz w:val="24"/>
          <w:szCs w:val="24"/>
        </w:rPr>
        <w:t>increasing the productivity of Scrum teams</w:t>
      </w:r>
      <w:r w:rsidR="0038023E">
        <w:rPr>
          <w:rFonts w:ascii="Cambria" w:hAnsi="Cambria"/>
          <w:sz w:val="24"/>
          <w:szCs w:val="24"/>
        </w:rPr>
        <w:t xml:space="preserve">, </w:t>
      </w:r>
      <w:r w:rsidRPr="00DF14CD">
        <w:rPr>
          <w:rFonts w:ascii="Cambria" w:hAnsi="Cambria"/>
          <w:sz w:val="24"/>
          <w:szCs w:val="24"/>
        </w:rPr>
        <w:t>the</w:t>
      </w:r>
      <w:r w:rsidR="00DF14CD">
        <w:rPr>
          <w:rFonts w:ascii="Cambria" w:hAnsi="Cambria"/>
          <w:sz w:val="24"/>
          <w:szCs w:val="24"/>
        </w:rPr>
        <w:t xml:space="preserve"> </w:t>
      </w:r>
      <w:r w:rsidR="00036A1D">
        <w:rPr>
          <w:rFonts w:ascii="Cambria" w:hAnsi="Cambria"/>
          <w:sz w:val="24"/>
          <w:szCs w:val="24"/>
        </w:rPr>
        <w:t xml:space="preserve">overall velocity and </w:t>
      </w:r>
      <w:r w:rsidR="00036A1D" w:rsidRPr="00DF14CD">
        <w:rPr>
          <w:rFonts w:ascii="Cambria" w:hAnsi="Cambria"/>
          <w:sz w:val="24"/>
          <w:szCs w:val="24"/>
        </w:rPr>
        <w:t>quality of deliverables</w:t>
      </w:r>
      <w:r w:rsidR="00036A1D">
        <w:rPr>
          <w:rFonts w:ascii="Cambria" w:hAnsi="Cambria"/>
          <w:sz w:val="24"/>
          <w:szCs w:val="24"/>
        </w:rPr>
        <w:t>.</w:t>
      </w:r>
    </w:p>
    <w:p w14:paraId="2760B13E" w14:textId="622A64A9" w:rsidR="004C2DD7" w:rsidRDefault="00E24F74" w:rsidP="00E24F7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24F74">
        <w:rPr>
          <w:rFonts w:ascii="Cambria" w:hAnsi="Cambria"/>
          <w:sz w:val="24"/>
          <w:szCs w:val="24"/>
        </w:rPr>
        <w:t xml:space="preserve">Empowered teams to self-organize and </w:t>
      </w:r>
      <w:r w:rsidR="0034270B">
        <w:rPr>
          <w:rFonts w:ascii="Cambria" w:hAnsi="Cambria"/>
          <w:sz w:val="24"/>
          <w:szCs w:val="24"/>
        </w:rPr>
        <w:t xml:space="preserve">adopt </w:t>
      </w:r>
      <w:r w:rsidRPr="00E24F74">
        <w:rPr>
          <w:rFonts w:ascii="Cambria" w:hAnsi="Cambria"/>
          <w:sz w:val="24"/>
          <w:szCs w:val="24"/>
        </w:rPr>
        <w:t>cross-functionality (</w:t>
      </w:r>
      <w:r w:rsidR="001633E8">
        <w:rPr>
          <w:rFonts w:ascii="Cambria" w:hAnsi="Cambria"/>
          <w:sz w:val="24"/>
          <w:szCs w:val="24"/>
        </w:rPr>
        <w:t xml:space="preserve">based on </w:t>
      </w:r>
      <w:r w:rsidRPr="00E24F74">
        <w:rPr>
          <w:rFonts w:ascii="Cambria" w:hAnsi="Cambria"/>
          <w:sz w:val="24"/>
          <w:szCs w:val="24"/>
        </w:rPr>
        <w:t>Servant</w:t>
      </w:r>
      <w:r w:rsidR="0034270B">
        <w:rPr>
          <w:rFonts w:ascii="Cambria" w:hAnsi="Cambria"/>
          <w:sz w:val="24"/>
          <w:szCs w:val="24"/>
        </w:rPr>
        <w:t>-</w:t>
      </w:r>
      <w:r w:rsidRPr="00E24F74">
        <w:rPr>
          <w:rFonts w:ascii="Cambria" w:hAnsi="Cambria"/>
          <w:sz w:val="24"/>
          <w:szCs w:val="24"/>
        </w:rPr>
        <w:t>Leadership</w:t>
      </w:r>
      <w:r w:rsidR="001633E8">
        <w:rPr>
          <w:rFonts w:ascii="Cambria" w:hAnsi="Cambria"/>
          <w:sz w:val="24"/>
          <w:szCs w:val="24"/>
        </w:rPr>
        <w:t>)</w:t>
      </w:r>
    </w:p>
    <w:p w14:paraId="52974E0F" w14:textId="6DC13023" w:rsidR="00CD75B5" w:rsidRPr="00774AC5" w:rsidRDefault="00CD75B5" w:rsidP="00E24F74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High communicative proficiency with interactive </w:t>
      </w:r>
      <w:r w:rsidR="00D36EC1" w:rsidRPr="00774AC5">
        <w:rPr>
          <w:rFonts w:ascii="Cambria" w:hAnsi="Cambria"/>
          <w:sz w:val="24"/>
          <w:szCs w:val="24"/>
        </w:rPr>
        <w:t xml:space="preserve">Excel </w:t>
      </w:r>
      <w:r w:rsidRPr="00774AC5">
        <w:rPr>
          <w:rFonts w:ascii="Cambria" w:hAnsi="Cambria"/>
          <w:sz w:val="24"/>
          <w:szCs w:val="24"/>
        </w:rPr>
        <w:t>Dash boarding and</w:t>
      </w:r>
      <w:r w:rsidR="008D3713" w:rsidRPr="00774AC5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>PowerPoint artifacts.</w:t>
      </w:r>
    </w:p>
    <w:p w14:paraId="667C1EB8" w14:textId="5B63848D" w:rsidR="00634FF7" w:rsidRDefault="000B772E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Facilitated </w:t>
      </w:r>
      <w:r w:rsidR="00B81E73">
        <w:rPr>
          <w:rFonts w:ascii="Cambria" w:hAnsi="Cambria"/>
          <w:sz w:val="24"/>
          <w:szCs w:val="24"/>
        </w:rPr>
        <w:t xml:space="preserve">Hands-on </w:t>
      </w:r>
      <w:r w:rsidR="00CD75B5" w:rsidRPr="00774AC5">
        <w:rPr>
          <w:rFonts w:ascii="Cambria" w:hAnsi="Cambria"/>
          <w:sz w:val="24"/>
          <w:szCs w:val="24"/>
        </w:rPr>
        <w:t>User</w:t>
      </w:r>
      <w:r w:rsidR="00352FB2">
        <w:rPr>
          <w:rFonts w:ascii="Cambria" w:hAnsi="Cambria"/>
          <w:sz w:val="24"/>
          <w:szCs w:val="24"/>
        </w:rPr>
        <w:t xml:space="preserve"> Story Workshops</w:t>
      </w:r>
      <w:r w:rsidR="00634FF7">
        <w:rPr>
          <w:rFonts w:ascii="Cambria" w:hAnsi="Cambria"/>
          <w:sz w:val="24"/>
          <w:szCs w:val="24"/>
        </w:rPr>
        <w:t xml:space="preserve"> </w:t>
      </w:r>
      <w:r w:rsidR="00BB429D">
        <w:rPr>
          <w:rFonts w:ascii="Cambria" w:hAnsi="Cambria"/>
          <w:sz w:val="24"/>
          <w:szCs w:val="24"/>
        </w:rPr>
        <w:t>leveraging experience as a Business Analyst.</w:t>
      </w:r>
    </w:p>
    <w:p w14:paraId="119A786F" w14:textId="1A67026A" w:rsidR="00CD75B5" w:rsidRPr="00774AC5" w:rsidRDefault="00EC3D38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Hands-on </w:t>
      </w:r>
      <w:r w:rsidR="00497688">
        <w:rPr>
          <w:rFonts w:ascii="Cambria" w:hAnsi="Cambria"/>
          <w:sz w:val="24"/>
          <w:szCs w:val="24"/>
        </w:rPr>
        <w:t xml:space="preserve">experience of </w:t>
      </w:r>
      <w:r w:rsidR="00CD75B5" w:rsidRPr="00774AC5">
        <w:rPr>
          <w:rFonts w:ascii="Cambria" w:hAnsi="Cambria"/>
          <w:sz w:val="24"/>
          <w:szCs w:val="24"/>
        </w:rPr>
        <w:t xml:space="preserve">Use Case analysis for </w:t>
      </w:r>
      <w:r w:rsidR="00CD75B5" w:rsidRPr="000242FA">
        <w:rPr>
          <w:rFonts w:ascii="Cambria" w:hAnsi="Cambria"/>
          <w:b/>
          <w:sz w:val="24"/>
          <w:szCs w:val="24"/>
        </w:rPr>
        <w:t>HLD/LLD</w:t>
      </w:r>
      <w:r w:rsidR="00CD75B5" w:rsidRPr="00774AC5">
        <w:rPr>
          <w:rFonts w:ascii="Cambria" w:hAnsi="Cambria"/>
          <w:sz w:val="24"/>
          <w:szCs w:val="24"/>
        </w:rPr>
        <w:t xml:space="preserve"> and </w:t>
      </w:r>
      <w:r w:rsidR="00CD75B5" w:rsidRPr="00497688">
        <w:rPr>
          <w:rFonts w:ascii="Cambria" w:hAnsi="Cambria"/>
          <w:b/>
          <w:bCs/>
          <w:sz w:val="24"/>
          <w:szCs w:val="24"/>
        </w:rPr>
        <w:t>Visio</w:t>
      </w:r>
      <w:r w:rsidR="00CD75B5" w:rsidRPr="00774AC5">
        <w:rPr>
          <w:rFonts w:ascii="Cambria" w:hAnsi="Cambria"/>
          <w:sz w:val="24"/>
          <w:szCs w:val="24"/>
        </w:rPr>
        <w:t xml:space="preserve"> based Swim lanes.</w:t>
      </w:r>
    </w:p>
    <w:p w14:paraId="6E0AEBC6" w14:textId="20128C06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Extensive knowledge setting up Change control processes and </w:t>
      </w:r>
      <w:r w:rsidR="00497688">
        <w:rPr>
          <w:rFonts w:ascii="Cambria" w:hAnsi="Cambria"/>
          <w:sz w:val="24"/>
          <w:szCs w:val="24"/>
        </w:rPr>
        <w:t xml:space="preserve">Data Governance </w:t>
      </w:r>
      <w:r w:rsidRPr="00774AC5">
        <w:rPr>
          <w:rFonts w:ascii="Cambria" w:hAnsi="Cambria"/>
          <w:sz w:val="24"/>
          <w:szCs w:val="24"/>
        </w:rPr>
        <w:t>Approval workflows</w:t>
      </w:r>
      <w:r w:rsidR="0047159B">
        <w:rPr>
          <w:rFonts w:ascii="Cambria" w:hAnsi="Cambria"/>
          <w:sz w:val="24"/>
          <w:szCs w:val="24"/>
        </w:rPr>
        <w:t xml:space="preserve"> with </w:t>
      </w:r>
      <w:proofErr w:type="spellStart"/>
      <w:r w:rsidR="0047159B" w:rsidRPr="0047159B">
        <w:rPr>
          <w:rFonts w:ascii="Cambria" w:hAnsi="Cambria"/>
          <w:b/>
          <w:bCs/>
          <w:sz w:val="24"/>
          <w:szCs w:val="24"/>
        </w:rPr>
        <w:t>Collibra</w:t>
      </w:r>
      <w:proofErr w:type="spellEnd"/>
      <w:r w:rsidR="0047159B">
        <w:rPr>
          <w:rFonts w:ascii="Cambria" w:hAnsi="Cambria"/>
          <w:b/>
          <w:bCs/>
          <w:sz w:val="24"/>
          <w:szCs w:val="24"/>
        </w:rPr>
        <w:t>.</w:t>
      </w:r>
    </w:p>
    <w:p w14:paraId="340406A3" w14:textId="62FEF88D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Maintain project documentation on </w:t>
      </w:r>
      <w:r w:rsidR="00445196" w:rsidRPr="00774AC5">
        <w:rPr>
          <w:rFonts w:ascii="Cambria" w:hAnsi="Cambria"/>
          <w:sz w:val="24"/>
          <w:szCs w:val="24"/>
        </w:rPr>
        <w:t>Confluence</w:t>
      </w:r>
      <w:r w:rsidR="00383394" w:rsidRPr="00774AC5">
        <w:rPr>
          <w:rFonts w:ascii="Cambria" w:hAnsi="Cambria"/>
          <w:sz w:val="24"/>
          <w:szCs w:val="24"/>
        </w:rPr>
        <w:t>,</w:t>
      </w:r>
      <w:r w:rsidR="00854CA5" w:rsidRPr="00774AC5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>SharePoint and Testing Progress on HP ALM</w:t>
      </w:r>
      <w:r w:rsidR="002D2205" w:rsidRPr="00774AC5">
        <w:rPr>
          <w:rFonts w:ascii="Cambria" w:hAnsi="Cambria"/>
          <w:sz w:val="24"/>
          <w:szCs w:val="24"/>
        </w:rPr>
        <w:t xml:space="preserve"> with JIRA</w:t>
      </w:r>
      <w:r w:rsidR="001A3340" w:rsidRPr="00774AC5">
        <w:rPr>
          <w:rFonts w:ascii="Cambria" w:hAnsi="Cambria"/>
          <w:sz w:val="24"/>
          <w:szCs w:val="24"/>
        </w:rPr>
        <w:t>.</w:t>
      </w:r>
    </w:p>
    <w:p w14:paraId="197F70DC" w14:textId="1651BE4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Resourceful in </w:t>
      </w:r>
      <w:r w:rsidRPr="000242FA">
        <w:rPr>
          <w:rFonts w:ascii="Cambria" w:hAnsi="Cambria"/>
          <w:b/>
          <w:sz w:val="24"/>
          <w:szCs w:val="24"/>
        </w:rPr>
        <w:t>Data analysis</w:t>
      </w:r>
      <w:r w:rsidR="001A3340" w:rsidRPr="000242FA">
        <w:rPr>
          <w:rFonts w:ascii="Cambria" w:hAnsi="Cambria"/>
          <w:b/>
          <w:sz w:val="24"/>
          <w:szCs w:val="24"/>
        </w:rPr>
        <w:t xml:space="preserve">, </w:t>
      </w:r>
      <w:r w:rsidRPr="000242FA">
        <w:rPr>
          <w:rFonts w:ascii="Cambria" w:hAnsi="Cambria"/>
          <w:b/>
          <w:sz w:val="24"/>
          <w:szCs w:val="24"/>
        </w:rPr>
        <w:t>Integration and ETL Data Load processes</w:t>
      </w:r>
      <w:r w:rsidRPr="00774AC5">
        <w:rPr>
          <w:rFonts w:ascii="Cambria" w:hAnsi="Cambria"/>
          <w:sz w:val="24"/>
          <w:szCs w:val="24"/>
        </w:rPr>
        <w:t xml:space="preserve"> translating data geographies.</w:t>
      </w:r>
    </w:p>
    <w:p w14:paraId="49197300" w14:textId="7777777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3D2D13">
        <w:rPr>
          <w:rFonts w:ascii="Cambria" w:hAnsi="Cambria"/>
          <w:sz w:val="24"/>
          <w:szCs w:val="24"/>
        </w:rPr>
        <w:t xml:space="preserve">Resourceful on UI/UX User Centric Design methods </w:t>
      </w:r>
      <w:r w:rsidRPr="00774AC5">
        <w:rPr>
          <w:rFonts w:ascii="Cambria" w:hAnsi="Cambria"/>
          <w:sz w:val="24"/>
          <w:szCs w:val="24"/>
        </w:rPr>
        <w:t>with UAT &amp; Usability test planning.</w:t>
      </w:r>
    </w:p>
    <w:p w14:paraId="705DA0FC" w14:textId="7777777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Multiple career roles including Lead Analyst in Financial, Telco, </w:t>
      </w:r>
      <w:proofErr w:type="spellStart"/>
      <w:r w:rsidRPr="00774AC5">
        <w:rPr>
          <w:rFonts w:ascii="Cambria" w:hAnsi="Cambria"/>
          <w:sz w:val="24"/>
          <w:szCs w:val="24"/>
        </w:rPr>
        <w:t>eCom</w:t>
      </w:r>
      <w:proofErr w:type="spellEnd"/>
      <w:r w:rsidRPr="00774AC5">
        <w:rPr>
          <w:rFonts w:ascii="Cambria" w:hAnsi="Cambria"/>
          <w:sz w:val="24"/>
          <w:szCs w:val="24"/>
        </w:rPr>
        <w:t xml:space="preserve">, Portal development. </w:t>
      </w:r>
    </w:p>
    <w:p w14:paraId="3F0C6477" w14:textId="77777777" w:rsidR="00CD75B5" w:rsidRPr="00774AC5" w:rsidRDefault="00CD75B5" w:rsidP="00774AC5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Advanced Toastmasters Certified- Speaker and leadership officer.</w:t>
      </w:r>
    </w:p>
    <w:p w14:paraId="5976F834" w14:textId="77777777" w:rsidR="00CD75B5" w:rsidRPr="00774AC5" w:rsidRDefault="00CD75B5" w:rsidP="00774AC5">
      <w:pPr>
        <w:ind w:left="0" w:firstLine="0"/>
        <w:rPr>
          <w:rFonts w:ascii="Cambria" w:hAnsi="Cambria"/>
          <w:sz w:val="24"/>
          <w:szCs w:val="24"/>
        </w:rPr>
      </w:pPr>
    </w:p>
    <w:p w14:paraId="441CCDF7" w14:textId="77777777" w:rsidR="00CD75B5" w:rsidRPr="00774AC5" w:rsidRDefault="00CD75B5" w:rsidP="00774AC5">
      <w:pPr>
        <w:ind w:left="1440" w:hanging="1440"/>
        <w:rPr>
          <w:rStyle w:val="Strong"/>
          <w:rFonts w:ascii="Cambria" w:hAnsi="Cambria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Technical Skills:</w:t>
      </w:r>
    </w:p>
    <w:p w14:paraId="6B138C18" w14:textId="64CBC95F" w:rsidR="003D2D13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 xml:space="preserve">Business Domain: </w:t>
      </w:r>
      <w:r w:rsidR="00AA2035" w:rsidRPr="00774AC5">
        <w:rPr>
          <w:rFonts w:ascii="Cambria" w:hAnsi="Cambria"/>
          <w:b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>Financial (</w:t>
      </w:r>
      <w:r w:rsidR="003D2D13">
        <w:rPr>
          <w:rFonts w:ascii="Cambria" w:hAnsi="Cambria"/>
          <w:sz w:val="24"/>
          <w:szCs w:val="24"/>
        </w:rPr>
        <w:t xml:space="preserve">Asset </w:t>
      </w:r>
      <w:proofErr w:type="gramStart"/>
      <w:r w:rsidR="003D2D13">
        <w:rPr>
          <w:rFonts w:ascii="Cambria" w:hAnsi="Cambria"/>
          <w:sz w:val="24"/>
          <w:szCs w:val="24"/>
        </w:rPr>
        <w:t>Management ,</w:t>
      </w:r>
      <w:proofErr w:type="gramEnd"/>
      <w:r w:rsidR="003D2D13">
        <w:rPr>
          <w:rFonts w:ascii="Cambria" w:hAnsi="Cambria"/>
          <w:sz w:val="24"/>
          <w:szCs w:val="24"/>
        </w:rPr>
        <w:t xml:space="preserve"> Wealth Management)</w:t>
      </w:r>
      <w:proofErr w:type="spellStart"/>
      <w:r w:rsidR="003D2D13">
        <w:rPr>
          <w:rFonts w:ascii="Cambria" w:hAnsi="Cambria"/>
          <w:sz w:val="24"/>
          <w:szCs w:val="24"/>
        </w:rPr>
        <w:t>TelCo</w:t>
      </w:r>
      <w:proofErr w:type="spellEnd"/>
      <w:r w:rsidR="003D2D13">
        <w:rPr>
          <w:rFonts w:ascii="Cambria" w:hAnsi="Cambria"/>
          <w:sz w:val="24"/>
          <w:szCs w:val="24"/>
        </w:rPr>
        <w:t xml:space="preserve">, </w:t>
      </w:r>
      <w:proofErr w:type="spellStart"/>
      <w:r w:rsidR="003D2D13">
        <w:rPr>
          <w:rFonts w:ascii="Cambria" w:hAnsi="Cambria"/>
          <w:sz w:val="24"/>
          <w:szCs w:val="24"/>
        </w:rPr>
        <w:t>eCommerce</w:t>
      </w:r>
      <w:proofErr w:type="spellEnd"/>
    </w:p>
    <w:p w14:paraId="1182ED8E" w14:textId="05941234" w:rsidR="00CD75B5" w:rsidRDefault="00CD75B5" w:rsidP="003D2D13">
      <w:pPr>
        <w:tabs>
          <w:tab w:val="left" w:pos="2520"/>
          <w:tab w:val="left" w:pos="2700"/>
        </w:tabs>
        <w:ind w:left="252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Regulatory Audit, Wealth </w:t>
      </w:r>
      <w:proofErr w:type="spellStart"/>
      <w:r w:rsidRPr="00774AC5">
        <w:rPr>
          <w:rFonts w:ascii="Cambria" w:hAnsi="Cambria"/>
          <w:sz w:val="24"/>
          <w:szCs w:val="24"/>
        </w:rPr>
        <w:t>Mgmt</w:t>
      </w:r>
      <w:proofErr w:type="spellEnd"/>
      <w:r w:rsidRPr="00774AC5">
        <w:rPr>
          <w:rFonts w:ascii="Cambria" w:hAnsi="Cambria"/>
          <w:sz w:val="24"/>
          <w:szCs w:val="24"/>
        </w:rPr>
        <w:t>, AML-KYC,</w:t>
      </w:r>
      <w:proofErr w:type="gramStart"/>
      <w:r w:rsidRPr="00774AC5">
        <w:rPr>
          <w:rFonts w:ascii="Cambria" w:hAnsi="Cambria"/>
          <w:sz w:val="24"/>
          <w:szCs w:val="24"/>
        </w:rPr>
        <w:t>)Web</w:t>
      </w:r>
      <w:proofErr w:type="gramEnd"/>
      <w:r w:rsidRPr="00774AC5">
        <w:rPr>
          <w:rFonts w:ascii="Cambria" w:hAnsi="Cambria"/>
          <w:sz w:val="24"/>
          <w:szCs w:val="24"/>
        </w:rPr>
        <w:t xml:space="preserve"> Portal development</w:t>
      </w:r>
      <w:r w:rsidR="003D2D13">
        <w:rPr>
          <w:rFonts w:ascii="Cambria" w:hAnsi="Cambria"/>
          <w:sz w:val="24"/>
          <w:szCs w:val="24"/>
        </w:rPr>
        <w:t>,    Infrastructure</w:t>
      </w:r>
    </w:p>
    <w:p w14:paraId="6C878610" w14:textId="77777777" w:rsidR="003D2D13" w:rsidRPr="00774AC5" w:rsidRDefault="003D2D13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b/>
          <w:smallCaps/>
          <w:sz w:val="24"/>
          <w:szCs w:val="24"/>
        </w:rPr>
      </w:pPr>
    </w:p>
    <w:p w14:paraId="3AC927F3" w14:textId="77777777" w:rsidR="0093229D" w:rsidRDefault="0093229D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b/>
          <w:sz w:val="24"/>
          <w:szCs w:val="24"/>
        </w:rPr>
      </w:pPr>
    </w:p>
    <w:p w14:paraId="66E011E3" w14:textId="0D3B661D" w:rsidR="00AA203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 xml:space="preserve">Project Management </w:t>
      </w:r>
    </w:p>
    <w:p w14:paraId="3D1B1F3C" w14:textId="66DFC1A7" w:rsidR="00CD75B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Methodologies</w:t>
      </w:r>
      <w:r w:rsidR="003D2D13" w:rsidRPr="00774AC5">
        <w:rPr>
          <w:rFonts w:ascii="Cambria" w:hAnsi="Cambria"/>
          <w:b/>
          <w:sz w:val="24"/>
          <w:szCs w:val="24"/>
        </w:rPr>
        <w:tab/>
      </w:r>
      <w:r w:rsidR="003D2D13">
        <w:rPr>
          <w:rFonts w:ascii="Cambria" w:hAnsi="Cambria"/>
          <w:b/>
          <w:sz w:val="24"/>
          <w:szCs w:val="24"/>
        </w:rPr>
        <w:t>:</w:t>
      </w:r>
      <w:r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>PMBOK, Agile</w:t>
      </w:r>
      <w:r w:rsidR="00B549CA" w:rsidRPr="00774AC5">
        <w:rPr>
          <w:rFonts w:ascii="Cambria" w:hAnsi="Cambria"/>
          <w:sz w:val="24"/>
          <w:szCs w:val="24"/>
        </w:rPr>
        <w:t xml:space="preserve"> </w:t>
      </w:r>
      <w:r w:rsidR="003D2D13">
        <w:rPr>
          <w:rFonts w:ascii="Cambria" w:hAnsi="Cambria"/>
          <w:sz w:val="24"/>
          <w:szCs w:val="24"/>
        </w:rPr>
        <w:t xml:space="preserve">Scrum, Kanban </w:t>
      </w:r>
      <w:r w:rsidR="00F71B30" w:rsidRPr="00774AC5">
        <w:rPr>
          <w:rFonts w:ascii="Cambria" w:hAnsi="Cambria"/>
          <w:sz w:val="24"/>
          <w:szCs w:val="24"/>
        </w:rPr>
        <w:t>(CSM)</w:t>
      </w:r>
      <w:r w:rsidRPr="00774AC5">
        <w:rPr>
          <w:rFonts w:ascii="Cambria" w:hAnsi="Cambria"/>
          <w:sz w:val="24"/>
          <w:szCs w:val="24"/>
        </w:rPr>
        <w:t>, TDD</w:t>
      </w:r>
      <w:r w:rsidR="003D2D13">
        <w:rPr>
          <w:rFonts w:ascii="Cambria" w:hAnsi="Cambria"/>
          <w:sz w:val="24"/>
          <w:szCs w:val="24"/>
        </w:rPr>
        <w:t>, BDD.</w:t>
      </w:r>
    </w:p>
    <w:p w14:paraId="548A1E9B" w14:textId="7897DD8E" w:rsidR="00AA203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Tools</w:t>
      </w:r>
      <w:r w:rsidR="003D2D13" w:rsidRPr="00774AC5">
        <w:rPr>
          <w:rFonts w:ascii="Cambria" w:hAnsi="Cambria"/>
          <w:b/>
          <w:sz w:val="24"/>
          <w:szCs w:val="24"/>
        </w:rPr>
        <w:tab/>
      </w:r>
      <w:r w:rsidR="003D2D13">
        <w:rPr>
          <w:rFonts w:ascii="Cambria" w:hAnsi="Cambria"/>
          <w:b/>
          <w:sz w:val="24"/>
          <w:szCs w:val="24"/>
        </w:rPr>
        <w:t>:</w:t>
      </w:r>
      <w:r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r w:rsidR="00F71B30" w:rsidRPr="00774AC5">
        <w:rPr>
          <w:rFonts w:ascii="Cambria" w:hAnsi="Cambria"/>
          <w:sz w:val="24"/>
          <w:szCs w:val="24"/>
        </w:rPr>
        <w:t>JIRA, JAMA,</w:t>
      </w:r>
      <w:r w:rsidR="003D2D13">
        <w:rPr>
          <w:rFonts w:ascii="Cambria" w:hAnsi="Cambria"/>
          <w:sz w:val="24"/>
          <w:szCs w:val="24"/>
        </w:rPr>
        <w:t xml:space="preserve"> Confluence,</w:t>
      </w:r>
      <w:r w:rsidR="00F71B30" w:rsidRPr="00774AC5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>CA Rally, MS Project 2013, SharePoint</w:t>
      </w:r>
      <w:r w:rsidR="006D037E" w:rsidRPr="00774AC5">
        <w:rPr>
          <w:rFonts w:ascii="Cambria" w:hAnsi="Cambria"/>
          <w:sz w:val="24"/>
          <w:szCs w:val="24"/>
        </w:rPr>
        <w:t>, Visio</w:t>
      </w:r>
      <w:r w:rsidRPr="00774AC5">
        <w:rPr>
          <w:rFonts w:ascii="Cambria" w:hAnsi="Cambria"/>
          <w:sz w:val="24"/>
          <w:szCs w:val="24"/>
        </w:rPr>
        <w:t xml:space="preserve">, </w:t>
      </w:r>
    </w:p>
    <w:p w14:paraId="51C50A08" w14:textId="402A4E98" w:rsidR="00CD75B5" w:rsidRPr="00774AC5" w:rsidRDefault="00AA203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ab/>
      </w:r>
      <w:r w:rsidR="00CD75B5" w:rsidRPr="00774AC5">
        <w:rPr>
          <w:rFonts w:ascii="Cambria" w:hAnsi="Cambria"/>
          <w:sz w:val="24"/>
          <w:szCs w:val="24"/>
        </w:rPr>
        <w:t>AML Quality Center, MS Word</w:t>
      </w:r>
      <w:r w:rsidR="006D037E" w:rsidRPr="00774AC5">
        <w:rPr>
          <w:rFonts w:ascii="Cambria" w:hAnsi="Cambria"/>
          <w:sz w:val="24"/>
          <w:szCs w:val="24"/>
        </w:rPr>
        <w:t>, Excel</w:t>
      </w:r>
      <w:r w:rsidR="00A65536" w:rsidRPr="00774AC5">
        <w:rPr>
          <w:rFonts w:ascii="Cambria" w:hAnsi="Cambria"/>
          <w:sz w:val="24"/>
          <w:szCs w:val="24"/>
        </w:rPr>
        <w:t xml:space="preserve"> with </w:t>
      </w:r>
      <w:proofErr w:type="spellStart"/>
      <w:r w:rsidR="00A65536" w:rsidRPr="00774AC5">
        <w:rPr>
          <w:rFonts w:ascii="Cambria" w:hAnsi="Cambria"/>
          <w:sz w:val="24"/>
          <w:szCs w:val="24"/>
        </w:rPr>
        <w:t>Macro</w:t>
      </w:r>
      <w:proofErr w:type="gramStart"/>
      <w:r w:rsidR="00A65536" w:rsidRPr="00774AC5">
        <w:rPr>
          <w:rFonts w:ascii="Cambria" w:hAnsi="Cambria"/>
          <w:sz w:val="24"/>
          <w:szCs w:val="24"/>
        </w:rPr>
        <w:t>,</w:t>
      </w:r>
      <w:r w:rsidR="006D037E" w:rsidRPr="00774AC5">
        <w:rPr>
          <w:rFonts w:ascii="Cambria" w:hAnsi="Cambria"/>
          <w:sz w:val="24"/>
          <w:szCs w:val="24"/>
        </w:rPr>
        <w:t>PowerPoint</w:t>
      </w:r>
      <w:proofErr w:type="spellEnd"/>
      <w:proofErr w:type="gramEnd"/>
    </w:p>
    <w:p w14:paraId="0F1EBA10" w14:textId="5070FECC" w:rsidR="00CD75B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Analysis</w:t>
      </w:r>
      <w:r w:rsidR="003D2D13" w:rsidRPr="00774AC5">
        <w:rPr>
          <w:rFonts w:ascii="Cambria" w:hAnsi="Cambria"/>
          <w:b/>
          <w:sz w:val="24"/>
          <w:szCs w:val="24"/>
        </w:rPr>
        <w:tab/>
      </w:r>
      <w:r w:rsidR="00F90E8D">
        <w:rPr>
          <w:rFonts w:ascii="Cambria" w:hAnsi="Cambria"/>
          <w:b/>
          <w:sz w:val="24"/>
          <w:szCs w:val="24"/>
        </w:rPr>
        <w:t xml:space="preserve"> </w:t>
      </w:r>
      <w:r w:rsidR="003D2D13">
        <w:rPr>
          <w:rFonts w:ascii="Cambria" w:hAnsi="Cambria"/>
          <w:b/>
          <w:sz w:val="24"/>
          <w:szCs w:val="24"/>
        </w:rPr>
        <w:t>:</w:t>
      </w:r>
      <w:r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 xml:space="preserve">Excel with Macros, </w:t>
      </w:r>
      <w:r w:rsidR="00C85389" w:rsidRPr="00774AC5">
        <w:rPr>
          <w:rFonts w:ascii="Cambria" w:hAnsi="Cambria"/>
          <w:sz w:val="24"/>
          <w:szCs w:val="24"/>
        </w:rPr>
        <w:t xml:space="preserve">Beyond Compare, </w:t>
      </w:r>
      <w:r w:rsidR="0056175E" w:rsidRPr="00774AC5">
        <w:rPr>
          <w:rFonts w:ascii="Cambria" w:hAnsi="Cambria"/>
          <w:sz w:val="24"/>
          <w:szCs w:val="24"/>
        </w:rPr>
        <w:t xml:space="preserve">MS SQL, </w:t>
      </w:r>
      <w:r w:rsidR="003D2D13">
        <w:rPr>
          <w:rFonts w:ascii="Cambria" w:hAnsi="Cambria"/>
          <w:sz w:val="24"/>
          <w:szCs w:val="24"/>
        </w:rPr>
        <w:t xml:space="preserve">Oracle </w:t>
      </w:r>
      <w:r w:rsidR="0056175E" w:rsidRPr="00774AC5">
        <w:rPr>
          <w:rFonts w:ascii="Cambria" w:hAnsi="Cambria"/>
          <w:sz w:val="24"/>
          <w:szCs w:val="24"/>
        </w:rPr>
        <w:t>SQL Developer.</w:t>
      </w:r>
    </w:p>
    <w:p w14:paraId="02F83955" w14:textId="78C7B1E4" w:rsidR="00CD75B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lastRenderedPageBreak/>
        <w:t>Languages</w:t>
      </w:r>
      <w:r w:rsidR="003D2D13" w:rsidRPr="00774AC5">
        <w:rPr>
          <w:rFonts w:ascii="Cambria" w:hAnsi="Cambria"/>
          <w:b/>
          <w:sz w:val="24"/>
          <w:szCs w:val="24"/>
        </w:rPr>
        <w:tab/>
      </w:r>
      <w:r w:rsidR="00F90E8D">
        <w:rPr>
          <w:rFonts w:ascii="Cambria" w:hAnsi="Cambria"/>
          <w:b/>
          <w:sz w:val="24"/>
          <w:szCs w:val="24"/>
        </w:rPr>
        <w:t xml:space="preserve"> </w:t>
      </w:r>
      <w:r w:rsidR="003D2D13">
        <w:rPr>
          <w:rFonts w:ascii="Cambria" w:hAnsi="Cambria"/>
          <w:b/>
          <w:sz w:val="24"/>
          <w:szCs w:val="24"/>
        </w:rPr>
        <w:t>:</w:t>
      </w:r>
      <w:r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>Python</w:t>
      </w:r>
      <w:r w:rsidR="006D037E" w:rsidRPr="00774AC5">
        <w:rPr>
          <w:rFonts w:ascii="Cambria" w:hAnsi="Cambria"/>
          <w:sz w:val="24"/>
          <w:szCs w:val="24"/>
        </w:rPr>
        <w:t>,</w:t>
      </w:r>
      <w:r w:rsidR="003D2D13">
        <w:rPr>
          <w:rFonts w:ascii="Cambria" w:hAnsi="Cambria"/>
          <w:sz w:val="24"/>
          <w:szCs w:val="24"/>
        </w:rPr>
        <w:t xml:space="preserve"> </w:t>
      </w:r>
      <w:r w:rsidR="00F90E8D" w:rsidRPr="00774AC5">
        <w:rPr>
          <w:rFonts w:ascii="Cambria" w:hAnsi="Cambria"/>
          <w:sz w:val="24"/>
          <w:szCs w:val="24"/>
        </w:rPr>
        <w:t>C++.</w:t>
      </w:r>
      <w:r w:rsidR="003D2D13">
        <w:rPr>
          <w:rFonts w:ascii="Cambria" w:hAnsi="Cambria"/>
          <w:sz w:val="24"/>
          <w:szCs w:val="24"/>
        </w:rPr>
        <w:t>R,</w:t>
      </w:r>
      <w:r w:rsidR="006D037E" w:rsidRPr="00774AC5">
        <w:rPr>
          <w:rFonts w:ascii="Cambria" w:hAnsi="Cambria"/>
          <w:sz w:val="24"/>
          <w:szCs w:val="24"/>
        </w:rPr>
        <w:t xml:space="preserve"> </w:t>
      </w:r>
      <w:r w:rsidR="00822B33" w:rsidRPr="00774AC5">
        <w:rPr>
          <w:rFonts w:ascii="Cambria" w:hAnsi="Cambria"/>
          <w:sz w:val="24"/>
          <w:szCs w:val="24"/>
        </w:rPr>
        <w:t>Node.JS</w:t>
      </w:r>
      <w:r w:rsidR="006D037E" w:rsidRPr="00774AC5">
        <w:rPr>
          <w:rFonts w:ascii="Cambria" w:hAnsi="Cambria"/>
          <w:sz w:val="24"/>
          <w:szCs w:val="24"/>
        </w:rPr>
        <w:t xml:space="preserve">, </w:t>
      </w:r>
      <w:r w:rsidR="00F90E8D" w:rsidRPr="00774AC5">
        <w:rPr>
          <w:rFonts w:ascii="Cambria" w:hAnsi="Cambria"/>
          <w:sz w:val="24"/>
          <w:szCs w:val="24"/>
        </w:rPr>
        <w:t xml:space="preserve">HTML5, </w:t>
      </w:r>
      <w:r w:rsidR="006D037E" w:rsidRPr="00774AC5">
        <w:rPr>
          <w:rFonts w:ascii="Cambria" w:hAnsi="Cambria"/>
          <w:sz w:val="24"/>
          <w:szCs w:val="24"/>
        </w:rPr>
        <w:t>CSS</w:t>
      </w:r>
      <w:r w:rsidRPr="00774AC5">
        <w:rPr>
          <w:rFonts w:ascii="Cambria" w:hAnsi="Cambria"/>
          <w:sz w:val="24"/>
          <w:szCs w:val="24"/>
        </w:rPr>
        <w:t>, SQL</w:t>
      </w:r>
      <w:proofErr w:type="gramStart"/>
      <w:r w:rsidRPr="00774AC5">
        <w:rPr>
          <w:rFonts w:ascii="Cambria" w:hAnsi="Cambria"/>
          <w:sz w:val="24"/>
          <w:szCs w:val="24"/>
        </w:rPr>
        <w:t xml:space="preserve">, </w:t>
      </w:r>
      <w:r w:rsidR="00961EC3" w:rsidRPr="00774AC5">
        <w:rPr>
          <w:rFonts w:ascii="Cambria" w:hAnsi="Cambria"/>
          <w:sz w:val="24"/>
          <w:szCs w:val="24"/>
        </w:rPr>
        <w:t xml:space="preserve"> JSON,</w:t>
      </w:r>
      <w:r w:rsidRPr="00774AC5">
        <w:rPr>
          <w:rFonts w:ascii="Cambria" w:hAnsi="Cambria"/>
          <w:sz w:val="24"/>
          <w:szCs w:val="24"/>
        </w:rPr>
        <w:t>XML</w:t>
      </w:r>
      <w:proofErr w:type="gramEnd"/>
      <w:r w:rsidRPr="00774AC5">
        <w:rPr>
          <w:rFonts w:ascii="Cambria" w:hAnsi="Cambria"/>
          <w:sz w:val="24"/>
          <w:szCs w:val="24"/>
        </w:rPr>
        <w:t xml:space="preserve">, .Net, </w:t>
      </w:r>
      <w:r w:rsidR="00193104" w:rsidRPr="00774AC5">
        <w:rPr>
          <w:rFonts w:ascii="Cambria" w:hAnsi="Cambria"/>
          <w:sz w:val="24"/>
          <w:szCs w:val="24"/>
        </w:rPr>
        <w:t>Core Java,</w:t>
      </w:r>
      <w:r w:rsidR="00961EC3" w:rsidRPr="00774AC5">
        <w:rPr>
          <w:rFonts w:ascii="Cambria" w:hAnsi="Cambria"/>
          <w:sz w:val="24"/>
          <w:szCs w:val="24"/>
        </w:rPr>
        <w:t xml:space="preserve"> </w:t>
      </w:r>
    </w:p>
    <w:p w14:paraId="07BC2BF4" w14:textId="20007E54" w:rsidR="00CD75B5" w:rsidRPr="00774AC5" w:rsidRDefault="00CD75B5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Data</w:t>
      </w:r>
      <w:r w:rsidR="003D2D13">
        <w:rPr>
          <w:rFonts w:ascii="Cambria" w:hAnsi="Cambria"/>
          <w:b/>
          <w:sz w:val="24"/>
          <w:szCs w:val="24"/>
        </w:rPr>
        <w:t xml:space="preserve"> Warehouse </w:t>
      </w:r>
      <w:proofErr w:type="gramStart"/>
      <w:r w:rsidR="003D2D13">
        <w:rPr>
          <w:rFonts w:ascii="Cambria" w:hAnsi="Cambria"/>
          <w:b/>
          <w:sz w:val="24"/>
          <w:szCs w:val="24"/>
        </w:rPr>
        <w:t>Tools</w:t>
      </w:r>
      <w:r w:rsidR="00F90E8D">
        <w:rPr>
          <w:rFonts w:ascii="Cambria" w:hAnsi="Cambria"/>
          <w:b/>
          <w:sz w:val="24"/>
          <w:szCs w:val="24"/>
        </w:rPr>
        <w:t xml:space="preserve"> </w:t>
      </w:r>
      <w:r w:rsidR="003D2D13">
        <w:rPr>
          <w:rFonts w:ascii="Cambria" w:hAnsi="Cambria"/>
          <w:b/>
          <w:sz w:val="24"/>
          <w:szCs w:val="24"/>
        </w:rPr>
        <w:t>:</w:t>
      </w:r>
      <w:proofErr w:type="gramEnd"/>
      <w:r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proofErr w:type="spellStart"/>
      <w:r w:rsidR="003D2D13">
        <w:rPr>
          <w:rFonts w:ascii="Cambria" w:hAnsi="Cambria"/>
          <w:sz w:val="24"/>
          <w:szCs w:val="24"/>
        </w:rPr>
        <w:t>Informatica</w:t>
      </w:r>
      <w:proofErr w:type="spellEnd"/>
      <w:r w:rsidR="003D2D13">
        <w:rPr>
          <w:rFonts w:ascii="Cambria" w:hAnsi="Cambria"/>
          <w:sz w:val="24"/>
          <w:szCs w:val="24"/>
        </w:rPr>
        <w:t xml:space="preserve">, </w:t>
      </w:r>
      <w:proofErr w:type="spellStart"/>
      <w:r w:rsidR="003D2D13">
        <w:rPr>
          <w:rFonts w:ascii="Cambria" w:hAnsi="Cambria"/>
          <w:sz w:val="24"/>
          <w:szCs w:val="24"/>
        </w:rPr>
        <w:t>Eagle,</w:t>
      </w:r>
      <w:r w:rsidR="00CF1672" w:rsidRPr="00774AC5">
        <w:rPr>
          <w:rFonts w:ascii="Cambria" w:hAnsi="Cambria"/>
          <w:sz w:val="24"/>
          <w:szCs w:val="24"/>
        </w:rPr>
        <w:t>Oracle</w:t>
      </w:r>
      <w:proofErr w:type="spellEnd"/>
      <w:r w:rsidR="00CF1672" w:rsidRPr="00774AC5">
        <w:rPr>
          <w:rFonts w:ascii="Cambria" w:hAnsi="Cambria"/>
          <w:sz w:val="24"/>
          <w:szCs w:val="24"/>
        </w:rPr>
        <w:t>,</w:t>
      </w:r>
      <w:r w:rsidR="003D2D13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 xml:space="preserve">MS SQL Server, Access,. </w:t>
      </w:r>
    </w:p>
    <w:p w14:paraId="58EEDA5A" w14:textId="19EBB925" w:rsidR="00CD75B5" w:rsidRPr="00774AC5" w:rsidRDefault="003D2D13" w:rsidP="00774AC5">
      <w:pPr>
        <w:tabs>
          <w:tab w:val="left" w:pos="2520"/>
          <w:tab w:val="left" w:pos="2700"/>
        </w:tabs>
        <w:ind w:left="0" w:firstLine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IDE /UI/</w:t>
      </w:r>
      <w:r w:rsidR="00CD75B5" w:rsidRPr="00774AC5">
        <w:rPr>
          <w:rFonts w:ascii="Cambria" w:hAnsi="Cambria"/>
          <w:b/>
          <w:sz w:val="24"/>
          <w:szCs w:val="24"/>
        </w:rPr>
        <w:t>UX</w:t>
      </w:r>
      <w:r w:rsidRPr="00774AC5">
        <w:rPr>
          <w:rFonts w:ascii="Cambria" w:hAnsi="Cambria"/>
          <w:b/>
          <w:sz w:val="24"/>
          <w:szCs w:val="24"/>
        </w:rPr>
        <w:tab/>
      </w:r>
      <w:r w:rsidR="00F90E8D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>:</w:t>
      </w:r>
      <w:r w:rsidR="00CD75B5" w:rsidRPr="00774AC5">
        <w:rPr>
          <w:rFonts w:ascii="Cambria" w:hAnsi="Cambria"/>
          <w:sz w:val="24"/>
          <w:szCs w:val="24"/>
        </w:rPr>
        <w:t xml:space="preserve"> </w:t>
      </w:r>
      <w:r w:rsidR="00AA2035" w:rsidRPr="00774AC5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 xml:space="preserve">Eclipse, </w:t>
      </w:r>
      <w:proofErr w:type="spellStart"/>
      <w:r>
        <w:rPr>
          <w:rFonts w:ascii="Cambria" w:hAnsi="Cambria"/>
          <w:sz w:val="24"/>
          <w:szCs w:val="24"/>
        </w:rPr>
        <w:t>Xcode</w:t>
      </w:r>
      <w:proofErr w:type="spellEnd"/>
      <w:r>
        <w:rPr>
          <w:rFonts w:ascii="Cambria" w:hAnsi="Cambria"/>
          <w:sz w:val="24"/>
          <w:szCs w:val="24"/>
        </w:rPr>
        <w:t xml:space="preserve">, Visual Studio </w:t>
      </w:r>
      <w:r w:rsidR="00CD75B5" w:rsidRPr="00774AC5">
        <w:rPr>
          <w:rFonts w:ascii="Cambria" w:hAnsi="Cambria"/>
          <w:sz w:val="24"/>
          <w:szCs w:val="24"/>
        </w:rPr>
        <w:t xml:space="preserve">Dreamweaver, Flash, Photoshop, Fireworks. </w:t>
      </w:r>
    </w:p>
    <w:p w14:paraId="5E3B8DB2" w14:textId="77777777" w:rsidR="00CD75B5" w:rsidRPr="00774AC5" w:rsidRDefault="00CD75B5" w:rsidP="00774AC5">
      <w:pPr>
        <w:ind w:left="0" w:firstLine="0"/>
        <w:rPr>
          <w:rFonts w:ascii="Cambria" w:hAnsi="Cambria"/>
          <w:sz w:val="24"/>
          <w:szCs w:val="24"/>
        </w:rPr>
      </w:pPr>
    </w:p>
    <w:p w14:paraId="2DB7BC82" w14:textId="77777777" w:rsidR="00CD75B5" w:rsidRPr="00774AC5" w:rsidRDefault="00CD75B5" w:rsidP="00774AC5">
      <w:pPr>
        <w:ind w:left="0" w:firstLine="0"/>
        <w:rPr>
          <w:rFonts w:ascii="Cambria" w:hAnsi="Cambria"/>
          <w:b/>
          <w:smallCaps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Education:</w:t>
      </w:r>
      <w:r w:rsidRPr="00774AC5">
        <w:rPr>
          <w:rFonts w:ascii="Cambria" w:hAnsi="Cambria"/>
          <w:b/>
          <w:smallCaps/>
          <w:sz w:val="24"/>
          <w:szCs w:val="24"/>
        </w:rPr>
        <w:tab/>
      </w:r>
    </w:p>
    <w:p w14:paraId="7CC78EB4" w14:textId="77777777" w:rsidR="00CD75B5" w:rsidRPr="00774AC5" w:rsidRDefault="00CD75B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Certification from Computer Sciences Dept. GIS, </w:t>
      </w:r>
      <w:proofErr w:type="spellStart"/>
      <w:r w:rsidRPr="00774AC5">
        <w:rPr>
          <w:rFonts w:ascii="Cambria" w:hAnsi="Cambria"/>
          <w:sz w:val="24"/>
          <w:szCs w:val="24"/>
        </w:rPr>
        <w:t>Jadavpur</w:t>
      </w:r>
      <w:proofErr w:type="spellEnd"/>
      <w:r w:rsidRPr="00774AC5">
        <w:rPr>
          <w:rFonts w:ascii="Cambria" w:hAnsi="Cambria"/>
          <w:sz w:val="24"/>
          <w:szCs w:val="24"/>
        </w:rPr>
        <w:t xml:space="preserve"> University (India)</w:t>
      </w:r>
    </w:p>
    <w:p w14:paraId="0EBA9A89" w14:textId="77777777" w:rsidR="00CD75B5" w:rsidRPr="00774AC5" w:rsidRDefault="00CD75B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Bachelor’s Degree Calcutta University, India. </w:t>
      </w:r>
    </w:p>
    <w:p w14:paraId="27C73916" w14:textId="4720BABA" w:rsidR="00CD75B5" w:rsidRPr="00774AC5" w:rsidRDefault="000A20C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Certifi</w:t>
      </w:r>
      <w:r w:rsidR="00FD28FF" w:rsidRPr="00774AC5">
        <w:rPr>
          <w:rFonts w:ascii="Cambria" w:hAnsi="Cambria"/>
          <w:sz w:val="24"/>
          <w:szCs w:val="24"/>
        </w:rPr>
        <w:t xml:space="preserve">ed Scrum master </w:t>
      </w:r>
      <w:r w:rsidR="00DE0CA6" w:rsidRPr="00774AC5">
        <w:rPr>
          <w:rFonts w:ascii="Cambria" w:hAnsi="Cambria"/>
          <w:sz w:val="24"/>
          <w:szCs w:val="24"/>
        </w:rPr>
        <w:t xml:space="preserve">- </w:t>
      </w:r>
      <w:r w:rsidR="00F10CC7" w:rsidRPr="00774AC5">
        <w:rPr>
          <w:rFonts w:ascii="Cambria" w:hAnsi="Cambria"/>
          <w:sz w:val="24"/>
          <w:szCs w:val="24"/>
        </w:rPr>
        <w:t>Scru</w:t>
      </w:r>
      <w:r w:rsidR="004450AF" w:rsidRPr="00774AC5">
        <w:rPr>
          <w:rFonts w:ascii="Cambria" w:hAnsi="Cambria"/>
          <w:sz w:val="24"/>
          <w:szCs w:val="24"/>
        </w:rPr>
        <w:t xml:space="preserve">m </w:t>
      </w:r>
      <w:r w:rsidR="00F10CC7" w:rsidRPr="00774AC5">
        <w:rPr>
          <w:rFonts w:ascii="Cambria" w:hAnsi="Cambria"/>
          <w:sz w:val="24"/>
          <w:szCs w:val="24"/>
        </w:rPr>
        <w:t xml:space="preserve">Alliance </w:t>
      </w:r>
      <w:r w:rsidR="00492D5E" w:rsidRPr="00774AC5">
        <w:rPr>
          <w:rFonts w:ascii="Cambria" w:hAnsi="Cambria"/>
          <w:sz w:val="24"/>
          <w:szCs w:val="24"/>
        </w:rPr>
        <w:t xml:space="preserve">and </w:t>
      </w:r>
      <w:r w:rsidR="00FD28FF" w:rsidRPr="00774AC5">
        <w:rPr>
          <w:rFonts w:ascii="Cambria" w:hAnsi="Cambria"/>
          <w:sz w:val="24"/>
          <w:szCs w:val="24"/>
        </w:rPr>
        <w:t xml:space="preserve">Member </w:t>
      </w:r>
      <w:r w:rsidR="00CD75B5" w:rsidRPr="00774AC5">
        <w:rPr>
          <w:rFonts w:ascii="Cambria" w:hAnsi="Cambria"/>
          <w:sz w:val="24"/>
          <w:szCs w:val="24"/>
        </w:rPr>
        <w:t xml:space="preserve">Project Management </w:t>
      </w:r>
      <w:r w:rsidRPr="00774AC5">
        <w:rPr>
          <w:rFonts w:ascii="Cambria" w:hAnsi="Cambria"/>
          <w:sz w:val="24"/>
          <w:szCs w:val="24"/>
        </w:rPr>
        <w:t>I</w:t>
      </w:r>
      <w:r w:rsidR="00CD75B5" w:rsidRPr="00774AC5">
        <w:rPr>
          <w:rFonts w:ascii="Cambria" w:hAnsi="Cambria"/>
          <w:sz w:val="24"/>
          <w:szCs w:val="24"/>
        </w:rPr>
        <w:t>nstitute.</w:t>
      </w:r>
    </w:p>
    <w:p w14:paraId="20E5C721" w14:textId="3D79C180" w:rsidR="00CD75B5" w:rsidRPr="00774AC5" w:rsidRDefault="00CD75B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Workshops (C</w:t>
      </w:r>
      <w:r w:rsidR="00FD28FF" w:rsidRPr="00774AC5">
        <w:rPr>
          <w:rFonts w:ascii="Cambria" w:hAnsi="Cambria"/>
          <w:sz w:val="24"/>
          <w:szCs w:val="24"/>
        </w:rPr>
        <w:t xml:space="preserve">omputer </w:t>
      </w:r>
      <w:r w:rsidRPr="00774AC5">
        <w:rPr>
          <w:rFonts w:ascii="Cambria" w:hAnsi="Cambria"/>
          <w:sz w:val="24"/>
          <w:szCs w:val="24"/>
        </w:rPr>
        <w:t>S</w:t>
      </w:r>
      <w:r w:rsidR="00F80E81" w:rsidRPr="00774AC5">
        <w:rPr>
          <w:rFonts w:ascii="Cambria" w:hAnsi="Cambria"/>
          <w:sz w:val="24"/>
          <w:szCs w:val="24"/>
        </w:rPr>
        <w:t>cience Corp.</w:t>
      </w:r>
      <w:r w:rsidRPr="00774AC5">
        <w:rPr>
          <w:rFonts w:ascii="Cambria" w:hAnsi="Cambria"/>
          <w:sz w:val="24"/>
          <w:szCs w:val="24"/>
        </w:rPr>
        <w:t>): Agile</w:t>
      </w:r>
      <w:r w:rsidR="00FD28FF" w:rsidRPr="00774AC5">
        <w:rPr>
          <w:rFonts w:ascii="Cambria" w:hAnsi="Cambria"/>
          <w:sz w:val="24"/>
          <w:szCs w:val="24"/>
        </w:rPr>
        <w:t>, Six Sigma</w:t>
      </w:r>
      <w:r w:rsidR="00F80E81" w:rsidRPr="00774AC5">
        <w:rPr>
          <w:rFonts w:ascii="Cambria" w:hAnsi="Cambria"/>
          <w:sz w:val="24"/>
          <w:szCs w:val="24"/>
        </w:rPr>
        <w:t xml:space="preserve">, </w:t>
      </w:r>
      <w:r w:rsidRPr="00774AC5">
        <w:rPr>
          <w:rFonts w:ascii="Cambria" w:hAnsi="Cambria"/>
          <w:sz w:val="24"/>
          <w:szCs w:val="24"/>
        </w:rPr>
        <w:t>Conflict Resolution, Meeting Facilitation, Software Quality Testing and UML Course- STQC IT-Govt. India</w:t>
      </w:r>
    </w:p>
    <w:p w14:paraId="234A6F6C" w14:textId="7CD8B765" w:rsidR="003D2D13" w:rsidRDefault="003D2D13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Working on Tableau and </w:t>
      </w:r>
      <w:proofErr w:type="spellStart"/>
      <w:r>
        <w:rPr>
          <w:rFonts w:ascii="Cambria" w:hAnsi="Cambria"/>
          <w:sz w:val="24"/>
          <w:szCs w:val="24"/>
        </w:rPr>
        <w:t>Qlik</w:t>
      </w:r>
      <w:proofErr w:type="spellEnd"/>
      <w:r>
        <w:rPr>
          <w:rFonts w:ascii="Cambria" w:hAnsi="Cambria"/>
          <w:sz w:val="24"/>
          <w:szCs w:val="24"/>
        </w:rPr>
        <w:t xml:space="preserve"> Certifications </w:t>
      </w:r>
    </w:p>
    <w:p w14:paraId="2A14F111" w14:textId="3B14AD55" w:rsidR="00CD75B5" w:rsidRPr="00774AC5" w:rsidRDefault="00CD75B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Advanced Communicator Award for Presentation Skills (Merrill Lynch Toastmasters)</w:t>
      </w:r>
    </w:p>
    <w:p w14:paraId="0070D5DF" w14:textId="6D61013F" w:rsidR="00CD75B5" w:rsidRPr="00774AC5" w:rsidRDefault="00CD75B5" w:rsidP="00774AC5">
      <w:pPr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Preparing for PMP Certification</w:t>
      </w:r>
      <w:r w:rsidR="00F80E81" w:rsidRPr="00774AC5">
        <w:rPr>
          <w:rFonts w:ascii="Cambria" w:hAnsi="Cambria"/>
          <w:sz w:val="24"/>
          <w:szCs w:val="24"/>
        </w:rPr>
        <w:t xml:space="preserve"> </w:t>
      </w:r>
    </w:p>
    <w:p w14:paraId="20231C9B" w14:textId="77777777" w:rsidR="006A0027" w:rsidRPr="00774AC5" w:rsidRDefault="006A0027" w:rsidP="00774AC5">
      <w:pPr>
        <w:ind w:left="0" w:firstLine="0"/>
        <w:rPr>
          <w:rFonts w:ascii="Cambria" w:hAnsi="Cambria"/>
          <w:sz w:val="24"/>
          <w:szCs w:val="24"/>
        </w:rPr>
      </w:pPr>
    </w:p>
    <w:p w14:paraId="7E0D32A8" w14:textId="5A3FFD33" w:rsidR="00CD75B5" w:rsidRPr="00774AC5" w:rsidRDefault="00CD75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Experience:</w:t>
      </w:r>
    </w:p>
    <w:p w14:paraId="07972A78" w14:textId="75035CA6" w:rsidR="00B6409B" w:rsidRDefault="00B6409B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</w:p>
    <w:p w14:paraId="1D064158" w14:textId="2FC5A01A" w:rsidR="003E66B5" w:rsidRPr="003E66B5" w:rsidRDefault="003E66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  <w:r w:rsidRPr="003E66B5">
        <w:rPr>
          <w:rStyle w:val="Strong"/>
          <w:rFonts w:ascii="Cambria" w:hAnsi="Cambria"/>
          <w:sz w:val="24"/>
          <w:szCs w:val="24"/>
        </w:rPr>
        <w:t>NYC-ACS Office of Information Technology, NYC,</w:t>
      </w:r>
      <w:r>
        <w:rPr>
          <w:rStyle w:val="Strong"/>
          <w:rFonts w:ascii="Cambria" w:hAnsi="Cambria"/>
          <w:sz w:val="24"/>
          <w:szCs w:val="24"/>
        </w:rPr>
        <w:t xml:space="preserve"> </w:t>
      </w:r>
      <w:r w:rsidRPr="003E66B5">
        <w:rPr>
          <w:rStyle w:val="Strong"/>
          <w:rFonts w:ascii="Cambria" w:hAnsi="Cambria"/>
          <w:sz w:val="24"/>
          <w:szCs w:val="24"/>
        </w:rPr>
        <w:t xml:space="preserve">NY </w:t>
      </w:r>
      <w:r w:rsidRPr="003E66B5">
        <w:rPr>
          <w:rStyle w:val="Strong"/>
          <w:rFonts w:ascii="Cambria" w:hAnsi="Cambria"/>
          <w:sz w:val="24"/>
          <w:szCs w:val="24"/>
        </w:rPr>
        <w:tab/>
      </w:r>
      <w:r w:rsidRPr="003E66B5">
        <w:rPr>
          <w:rStyle w:val="Strong"/>
          <w:rFonts w:ascii="Cambria" w:hAnsi="Cambria"/>
          <w:sz w:val="24"/>
          <w:szCs w:val="24"/>
        </w:rPr>
        <w:tab/>
      </w:r>
      <w:r w:rsidRPr="003E66B5">
        <w:rPr>
          <w:rStyle w:val="Strong"/>
          <w:rFonts w:ascii="Cambria" w:hAnsi="Cambria"/>
          <w:sz w:val="24"/>
          <w:szCs w:val="24"/>
        </w:rPr>
        <w:tab/>
      </w:r>
      <w:r w:rsidRPr="003E66B5">
        <w:rPr>
          <w:rStyle w:val="Strong"/>
          <w:rFonts w:ascii="Cambria" w:hAnsi="Cambria"/>
          <w:sz w:val="24"/>
          <w:szCs w:val="24"/>
        </w:rPr>
        <w:tab/>
        <w:t>April 2019- Present</w:t>
      </w:r>
    </w:p>
    <w:p w14:paraId="23DE3F88" w14:textId="1D4E90D0" w:rsidR="003E66B5" w:rsidRPr="003E66B5" w:rsidRDefault="003E66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  <w:r w:rsidRPr="003E66B5">
        <w:rPr>
          <w:rStyle w:val="Strong"/>
          <w:rFonts w:ascii="Cambria" w:hAnsi="Cambria"/>
          <w:sz w:val="24"/>
          <w:szCs w:val="24"/>
        </w:rPr>
        <w:t>Agile Technology Project Manager</w:t>
      </w:r>
    </w:p>
    <w:p w14:paraId="6A162C57" w14:textId="77777777" w:rsidR="003E66B5" w:rsidRPr="003E66B5" w:rsidRDefault="003E66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</w:p>
    <w:p w14:paraId="6E78BF37" w14:textId="12585B60" w:rsidR="003E66B5" w:rsidRPr="003E66B5" w:rsidRDefault="003E66B5" w:rsidP="00B51D8E">
      <w:pPr>
        <w:shd w:val="clear" w:color="auto" w:fill="FFFFFF"/>
        <w:ind w:left="0" w:firstLine="0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3E66B5">
        <w:rPr>
          <w:rStyle w:val="Strong"/>
          <w:rFonts w:ascii="Cambria" w:hAnsi="Cambria"/>
          <w:sz w:val="24"/>
          <w:szCs w:val="24"/>
        </w:rPr>
        <w:t>Project 1:</w:t>
      </w:r>
      <w:r w:rsidRPr="003E66B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Site Inspection Tool [New Development: Project in Microsoft Dynamics]</w:t>
      </w:r>
    </w:p>
    <w:p w14:paraId="294C9BF1" w14:textId="77777777" w:rsidR="003E66B5" w:rsidRPr="003E66B5" w:rsidRDefault="003E66B5" w:rsidP="00B51D8E">
      <w:pPr>
        <w:shd w:val="clear" w:color="auto" w:fill="FFFFFF"/>
        <w:ind w:left="0" w:firstLine="0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3E66B5">
        <w:rPr>
          <w:rStyle w:val="Strong"/>
          <w:rFonts w:ascii="Cambria" w:hAnsi="Cambria"/>
          <w:b w:val="0"/>
          <w:bCs w:val="0"/>
          <w:sz w:val="24"/>
          <w:szCs w:val="24"/>
        </w:rPr>
        <w:t>ACS- DYFJ requested OIT to implement Site Inspection Tool which will perform a structured monthly inspection of all sites using web-based form along with approval process flow and generate different statistics based on the site inspection.</w:t>
      </w:r>
    </w:p>
    <w:p w14:paraId="7B0722DF" w14:textId="056F3B72" w:rsidR="003E66B5" w:rsidRPr="003E66B5" w:rsidRDefault="003E66B5" w:rsidP="00B51D8E">
      <w:pPr>
        <w:shd w:val="clear" w:color="auto" w:fill="FFFFFF"/>
        <w:ind w:left="0" w:firstLine="0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3E66B5">
        <w:rPr>
          <w:rStyle w:val="Strong"/>
          <w:rFonts w:ascii="Cambria" w:hAnsi="Cambria"/>
          <w:b w:val="0"/>
          <w:bCs w:val="0"/>
          <w:sz w:val="24"/>
          <w:szCs w:val="24"/>
        </w:rPr>
        <w:t>The CRMS based Microsoft Dynamics Application is designed to help DYFJ perform a scheduled monthly/quarterly inspection of all the sites/agencies across New York City to ensure the city’s secure and non-secure juvenile detention services.</w:t>
      </w:r>
    </w:p>
    <w:p w14:paraId="17483D70" w14:textId="4969ADEE" w:rsidR="003E66B5" w:rsidRPr="003E66B5" w:rsidRDefault="003E66B5" w:rsidP="003E66B5">
      <w:pPr>
        <w:shd w:val="clear" w:color="auto" w:fill="FFFFFF"/>
        <w:ind w:left="0" w:firstLine="0"/>
        <w:jc w:val="left"/>
        <w:rPr>
          <w:rStyle w:val="Strong"/>
          <w:rFonts w:ascii="Cambria" w:hAnsi="Cambria"/>
          <w:b w:val="0"/>
          <w:bCs w:val="0"/>
          <w:sz w:val="24"/>
          <w:szCs w:val="24"/>
        </w:rPr>
      </w:pPr>
    </w:p>
    <w:p w14:paraId="535AAEEE" w14:textId="03F9DA62" w:rsidR="003E66B5" w:rsidRPr="003E66B5" w:rsidRDefault="003E66B5" w:rsidP="003E66B5">
      <w:pPr>
        <w:shd w:val="clear" w:color="auto" w:fill="FFFFFF"/>
        <w:ind w:left="0" w:firstLine="0"/>
        <w:jc w:val="left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3E66B5">
        <w:rPr>
          <w:rStyle w:val="Strong"/>
          <w:rFonts w:ascii="Cambria" w:hAnsi="Cambria"/>
          <w:sz w:val="24"/>
          <w:szCs w:val="24"/>
        </w:rPr>
        <w:t>Project 2:</w:t>
      </w:r>
      <w:r w:rsidRPr="003E66B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Case Assignment System [Enhancement: Project in Java and Oracle]</w:t>
      </w:r>
    </w:p>
    <w:p w14:paraId="180D7F91" w14:textId="520E5EB5" w:rsidR="003E66B5" w:rsidRPr="003E66B5" w:rsidRDefault="003E66B5" w:rsidP="003E66B5">
      <w:pPr>
        <w:shd w:val="clear" w:color="auto" w:fill="FFFFFF"/>
        <w:ind w:left="0" w:firstLine="0"/>
        <w:jc w:val="left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3E66B5">
        <w:rPr>
          <w:rStyle w:val="Strong"/>
          <w:rFonts w:ascii="Cambria" w:hAnsi="Cambria"/>
          <w:b w:val="0"/>
          <w:bCs w:val="0"/>
          <w:sz w:val="24"/>
          <w:szCs w:val="24"/>
        </w:rPr>
        <w:t>ACS- OIT to make enhancements sought by the DCP workers after working with the newly released CAS system for at least 90 days in the production replacing old ACRS plus system.</w:t>
      </w:r>
    </w:p>
    <w:p w14:paraId="70333872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Project Kick off done with Technology team and Business Users.</w:t>
      </w:r>
    </w:p>
    <w:p w14:paraId="7809679E" w14:textId="4799842A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Build Epics, Features, Stories and Sub Tasks with Scrum Team based on discussions with PMO and Dev Managers.</w:t>
      </w:r>
    </w:p>
    <w:p w14:paraId="1BD9227E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  <w:t>Prepare Project Plan with proposed Timelines and milestones.</w:t>
      </w:r>
    </w:p>
    <w:p w14:paraId="740D0C9E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Set up Sprints, Sprint Planning Sessions, </w:t>
      </w:r>
      <w:proofErr w:type="gramStart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Backlog</w:t>
      </w:r>
      <w:proofErr w:type="gramEnd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 Refinement and Prioritization sessions.</w:t>
      </w:r>
    </w:p>
    <w:p w14:paraId="33AA093A" w14:textId="67701E91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Conduct User story workshops and Estimation sessions with Team to update Project Plan and Product Backlog with Story points.</w:t>
      </w:r>
    </w:p>
    <w:p w14:paraId="1D30CB6B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Manage Schedule and allocated Tasks for Developers and QA through Daily Scrums.</w:t>
      </w:r>
    </w:p>
    <w:p w14:paraId="73F87713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Organize Sprint Demos and UAT (Show &amp; tell with Users post QA completion)</w:t>
      </w:r>
    </w:p>
    <w:p w14:paraId="1DFCFE61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Solicit and Track Feedback from </w:t>
      </w:r>
      <w:proofErr w:type="gramStart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users ,</w:t>
      </w:r>
      <w:proofErr w:type="gramEnd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 monitor Defects and Enhancement requests.</w:t>
      </w:r>
    </w:p>
    <w:p w14:paraId="0DB78710" w14:textId="781AE885" w:rsidR="003E66B5" w:rsidRPr="003E66B5" w:rsidRDefault="003E66B5" w:rsidP="00B51D8E">
      <w:pPr>
        <w:pStyle w:val="ListParagraph"/>
        <w:shd w:val="clear" w:color="auto" w:fill="FFFFFF"/>
        <w:ind w:firstLine="0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Communicate with Commissioner’s office by updating Project Center </w:t>
      </w:r>
      <w:proofErr w:type="gramStart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( PMO</w:t>
      </w:r>
      <w:proofErr w:type="gramEnd"/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 Project Status, Sprint Schedule,  Governance )</w:t>
      </w:r>
    </w:p>
    <w:p w14:paraId="54C530A7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Communicate with Scrum team to monitor Progress with Sprint Tasks, Release tracking and mitigate Impediments.</w:t>
      </w:r>
    </w:p>
    <w:p w14:paraId="2BE84738" w14:textId="77777777" w:rsidR="003E66B5" w:rsidRPr="003E66B5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Prepare Iterative Release with Continuous Integration.</w:t>
      </w:r>
    </w:p>
    <w:p w14:paraId="0900ECF0" w14:textId="0711664D" w:rsidR="003E66B5" w:rsidRPr="00C474E9" w:rsidRDefault="003E66B5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/>
          <w:b w:val="0"/>
          <w:bCs w:val="0"/>
          <w:color w:val="auto"/>
          <w:sz w:val="24"/>
          <w:szCs w:val="24"/>
        </w:rPr>
      </w:pPr>
      <w:r w:rsidRPr="003E66B5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Get sign offs from Product Owner and other stakeholders to close project.</w:t>
      </w:r>
    </w:p>
    <w:p w14:paraId="69CA4F72" w14:textId="77777777" w:rsidR="00C474E9" w:rsidRPr="00C474E9" w:rsidRDefault="00C474E9" w:rsidP="00C474E9">
      <w:pPr>
        <w:shd w:val="clear" w:color="auto" w:fill="FFFFFF"/>
        <w:ind w:left="0" w:firstLine="0"/>
        <w:jc w:val="left"/>
        <w:rPr>
          <w:rStyle w:val="Strong"/>
          <w:rFonts w:ascii="Cambria" w:hAnsi="Cambria"/>
          <w:b w:val="0"/>
          <w:bCs w:val="0"/>
        </w:rPr>
      </w:pPr>
      <w:r w:rsidRPr="00C474E9">
        <w:rPr>
          <w:rStyle w:val="Strong"/>
          <w:rFonts w:ascii="Cambria" w:hAnsi="Cambria"/>
          <w:b w:val="0"/>
          <w:bCs w:val="0"/>
        </w:rPr>
        <w:t>Worked with OIT and IM to update ECM changes for Provider Accountability Contracts and Policies for Business.</w:t>
      </w:r>
    </w:p>
    <w:p w14:paraId="1156A913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Define current processes  and Create Target functional structure for Content Servers</w:t>
      </w:r>
    </w:p>
    <w:p w14:paraId="44A108FB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Map existing shared folders</w:t>
      </w:r>
      <w:proofErr w:type="gramStart"/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  to</w:t>
      </w:r>
      <w:proofErr w:type="gramEnd"/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 xml:space="preserve"> target functional structures.</w:t>
      </w:r>
    </w:p>
    <w:p w14:paraId="70E25F2B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Apply record series subject structures with classification</w:t>
      </w:r>
    </w:p>
    <w:p w14:paraId="3769FA98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lastRenderedPageBreak/>
        <w:t>Identify metadata and add to Mapping.</w:t>
      </w:r>
    </w:p>
    <w:p w14:paraId="77BF6A5D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Identify role based access control and  add to classification model</w:t>
      </w:r>
    </w:p>
    <w:p w14:paraId="05606720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Collect baseline data and conduct training and classifications.</w:t>
      </w:r>
    </w:p>
    <w:p w14:paraId="5E60FB7C" w14:textId="77777777" w:rsidR="00C474E9" w:rsidRPr="00C474E9" w:rsidRDefault="00C474E9" w:rsidP="00B51D8E">
      <w:pPr>
        <w:pStyle w:val="ListParagraph"/>
        <w:numPr>
          <w:ilvl w:val="0"/>
          <w:numId w:val="30"/>
        </w:numPr>
        <w:shd w:val="clear" w:color="auto" w:fill="FFFFFF"/>
        <w:jc w:val="left"/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</w:pPr>
      <w:r w:rsidRPr="00C474E9">
        <w:rPr>
          <w:rStyle w:val="Strong"/>
          <w:rFonts w:ascii="Cambria" w:hAnsi="Cambria" w:cs="Times New Roman"/>
          <w:b w:val="0"/>
          <w:bCs w:val="0"/>
          <w:color w:val="auto"/>
          <w:sz w:val="24"/>
          <w:szCs w:val="24"/>
        </w:rPr>
        <w:t>Migrate business area shared documents.</w:t>
      </w:r>
    </w:p>
    <w:p w14:paraId="418E533E" w14:textId="77777777" w:rsidR="00C474E9" w:rsidRPr="00C474E9" w:rsidRDefault="00C474E9" w:rsidP="00C474E9">
      <w:pPr>
        <w:shd w:val="clear" w:color="auto" w:fill="FFFFFF"/>
        <w:ind w:left="360" w:firstLine="0"/>
        <w:rPr>
          <w:rStyle w:val="Strong"/>
          <w:rFonts w:ascii="Cambria" w:hAnsi="Cambria"/>
          <w:b w:val="0"/>
          <w:bCs w:val="0"/>
          <w:sz w:val="24"/>
          <w:szCs w:val="24"/>
        </w:rPr>
      </w:pPr>
    </w:p>
    <w:p w14:paraId="364AB6FA" w14:textId="77777777" w:rsidR="003E66B5" w:rsidRPr="00774AC5" w:rsidRDefault="003E66B5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</w:p>
    <w:p w14:paraId="5F2B203B" w14:textId="79E7D657" w:rsidR="00050048" w:rsidRPr="00774AC5" w:rsidRDefault="00B6409B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DWS, Deut</w:t>
      </w:r>
      <w:r w:rsidR="00061FE7" w:rsidRPr="00774AC5">
        <w:rPr>
          <w:rStyle w:val="Strong"/>
          <w:rFonts w:ascii="Cambria" w:hAnsi="Cambria"/>
          <w:sz w:val="24"/>
          <w:szCs w:val="24"/>
        </w:rPr>
        <w:t>s</w:t>
      </w:r>
      <w:r w:rsidRPr="00774AC5">
        <w:rPr>
          <w:rStyle w:val="Strong"/>
          <w:rFonts w:ascii="Cambria" w:hAnsi="Cambria"/>
          <w:sz w:val="24"/>
          <w:szCs w:val="24"/>
        </w:rPr>
        <w:t xml:space="preserve">che </w:t>
      </w:r>
      <w:r w:rsidR="00C33D08" w:rsidRPr="00774AC5">
        <w:rPr>
          <w:rStyle w:val="Strong"/>
          <w:rFonts w:ascii="Cambria" w:hAnsi="Cambria"/>
          <w:sz w:val="24"/>
          <w:szCs w:val="24"/>
        </w:rPr>
        <w:t>(</w:t>
      </w:r>
      <w:r w:rsidRPr="00774AC5">
        <w:rPr>
          <w:rStyle w:val="Strong"/>
          <w:rFonts w:ascii="Cambria" w:hAnsi="Cambria"/>
          <w:sz w:val="24"/>
          <w:szCs w:val="24"/>
        </w:rPr>
        <w:t>Bank</w:t>
      </w:r>
      <w:r w:rsidR="00C33D08" w:rsidRPr="00774AC5">
        <w:rPr>
          <w:rStyle w:val="Strong"/>
          <w:rFonts w:ascii="Cambria" w:hAnsi="Cambria"/>
          <w:sz w:val="24"/>
          <w:szCs w:val="24"/>
        </w:rPr>
        <w:t>)</w:t>
      </w:r>
      <w:r w:rsidRPr="00774AC5">
        <w:rPr>
          <w:rStyle w:val="Strong"/>
          <w:rFonts w:ascii="Cambria" w:hAnsi="Cambria"/>
          <w:sz w:val="24"/>
          <w:szCs w:val="24"/>
        </w:rPr>
        <w:t xml:space="preserve"> Asset </w:t>
      </w:r>
      <w:r w:rsidR="00061FE7" w:rsidRPr="00774AC5">
        <w:rPr>
          <w:rStyle w:val="Strong"/>
          <w:rFonts w:ascii="Cambria" w:hAnsi="Cambria"/>
          <w:sz w:val="24"/>
          <w:szCs w:val="24"/>
        </w:rPr>
        <w:t>Management</w:t>
      </w:r>
      <w:r w:rsidRPr="00774AC5">
        <w:rPr>
          <w:rStyle w:val="Strong"/>
          <w:rFonts w:ascii="Cambria" w:hAnsi="Cambria"/>
          <w:sz w:val="24"/>
          <w:szCs w:val="24"/>
        </w:rPr>
        <w:t>,</w:t>
      </w:r>
      <w:r w:rsidR="00050048" w:rsidRPr="00774AC5">
        <w:rPr>
          <w:rStyle w:val="Strong"/>
          <w:rFonts w:ascii="Cambria" w:hAnsi="Cambria"/>
          <w:sz w:val="24"/>
          <w:szCs w:val="24"/>
        </w:rPr>
        <w:t xml:space="preserve"> </w:t>
      </w:r>
      <w:r w:rsidR="00050048" w:rsidRPr="00774AC5">
        <w:rPr>
          <w:rStyle w:val="Strong"/>
          <w:rFonts w:ascii="Cambria" w:hAnsi="Cambria"/>
          <w:sz w:val="24"/>
          <w:szCs w:val="24"/>
        </w:rPr>
        <w:tab/>
      </w:r>
      <w:r w:rsidR="00050048" w:rsidRPr="00774AC5">
        <w:rPr>
          <w:rStyle w:val="Strong"/>
          <w:rFonts w:ascii="Cambria" w:hAnsi="Cambria"/>
          <w:sz w:val="24"/>
          <w:szCs w:val="24"/>
        </w:rPr>
        <w:tab/>
      </w:r>
      <w:r w:rsidR="00050048" w:rsidRPr="00774AC5">
        <w:rPr>
          <w:rStyle w:val="Strong"/>
          <w:rFonts w:ascii="Cambria" w:hAnsi="Cambria"/>
          <w:sz w:val="24"/>
          <w:szCs w:val="24"/>
        </w:rPr>
        <w:tab/>
      </w:r>
      <w:r w:rsidR="00050048" w:rsidRPr="00774AC5">
        <w:rPr>
          <w:rStyle w:val="Strong"/>
          <w:rFonts w:ascii="Cambria" w:hAnsi="Cambria"/>
          <w:sz w:val="24"/>
          <w:szCs w:val="24"/>
        </w:rPr>
        <w:tab/>
      </w:r>
      <w:r w:rsidR="00050048" w:rsidRPr="00774AC5">
        <w:rPr>
          <w:rStyle w:val="Strong"/>
          <w:rFonts w:ascii="Cambria" w:hAnsi="Cambria"/>
          <w:sz w:val="24"/>
          <w:szCs w:val="24"/>
        </w:rPr>
        <w:tab/>
      </w:r>
      <w:r w:rsidR="00774AC5">
        <w:rPr>
          <w:rStyle w:val="Strong"/>
          <w:rFonts w:ascii="Cambria" w:hAnsi="Cambria"/>
          <w:sz w:val="24"/>
          <w:szCs w:val="24"/>
        </w:rPr>
        <w:t xml:space="preserve">        </w:t>
      </w:r>
      <w:r w:rsidR="000B2E2D" w:rsidRPr="00774AC5">
        <w:rPr>
          <w:rFonts w:ascii="Cambria" w:hAnsi="Cambria"/>
          <w:b/>
          <w:sz w:val="24"/>
          <w:szCs w:val="24"/>
        </w:rPr>
        <w:t>Oct</w:t>
      </w:r>
      <w:r w:rsidR="00774AC5">
        <w:rPr>
          <w:rFonts w:ascii="Cambria" w:hAnsi="Cambria"/>
          <w:b/>
          <w:sz w:val="24"/>
          <w:szCs w:val="24"/>
        </w:rPr>
        <w:t>.</w:t>
      </w:r>
      <w:r w:rsidR="000B2E2D" w:rsidRPr="00774AC5">
        <w:rPr>
          <w:rFonts w:ascii="Cambria" w:hAnsi="Cambria"/>
          <w:b/>
          <w:sz w:val="24"/>
          <w:szCs w:val="24"/>
        </w:rPr>
        <w:t xml:space="preserve"> </w:t>
      </w:r>
      <w:r w:rsidR="00050048" w:rsidRPr="00774AC5">
        <w:rPr>
          <w:rFonts w:ascii="Cambria" w:hAnsi="Cambria"/>
          <w:b/>
          <w:sz w:val="24"/>
          <w:szCs w:val="24"/>
        </w:rPr>
        <w:t>1</w:t>
      </w:r>
      <w:r w:rsidR="000B2E2D" w:rsidRPr="00774AC5">
        <w:rPr>
          <w:rFonts w:ascii="Cambria" w:hAnsi="Cambria"/>
          <w:b/>
          <w:sz w:val="24"/>
          <w:szCs w:val="24"/>
        </w:rPr>
        <w:t>7</w:t>
      </w:r>
      <w:r w:rsidR="00050048" w:rsidRPr="00774AC5">
        <w:rPr>
          <w:rFonts w:ascii="Cambria" w:hAnsi="Cambria"/>
          <w:b/>
          <w:sz w:val="24"/>
          <w:szCs w:val="24"/>
        </w:rPr>
        <w:t xml:space="preserve"> </w:t>
      </w:r>
      <w:r w:rsidR="00774AC5">
        <w:rPr>
          <w:rFonts w:ascii="Cambria" w:hAnsi="Cambria"/>
          <w:b/>
          <w:sz w:val="24"/>
          <w:szCs w:val="24"/>
        </w:rPr>
        <w:t xml:space="preserve">to </w:t>
      </w:r>
      <w:r w:rsidR="00F1664B">
        <w:rPr>
          <w:rFonts w:ascii="Cambria" w:hAnsi="Cambria"/>
          <w:b/>
          <w:sz w:val="24"/>
          <w:szCs w:val="24"/>
        </w:rPr>
        <w:t>Mar. 19</w:t>
      </w:r>
    </w:p>
    <w:p w14:paraId="64D84C7C" w14:textId="23C3E93C" w:rsidR="00B6409B" w:rsidRPr="00774AC5" w:rsidRDefault="0014180D" w:rsidP="00774AC5">
      <w:pPr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60</w:t>
      </w:r>
      <w:r w:rsidR="000B2E2D" w:rsidRPr="00774AC5">
        <w:rPr>
          <w:rStyle w:val="Strong"/>
          <w:rFonts w:ascii="Cambria" w:hAnsi="Cambria"/>
          <w:sz w:val="24"/>
          <w:szCs w:val="24"/>
        </w:rPr>
        <w:t>,</w:t>
      </w:r>
      <w:r w:rsidR="00633158" w:rsidRPr="00774AC5">
        <w:rPr>
          <w:rStyle w:val="Strong"/>
          <w:rFonts w:ascii="Cambria" w:hAnsi="Cambria"/>
          <w:sz w:val="24"/>
          <w:szCs w:val="24"/>
        </w:rPr>
        <w:t xml:space="preserve"> </w:t>
      </w:r>
      <w:r w:rsidRPr="00774AC5">
        <w:rPr>
          <w:rStyle w:val="Strong"/>
          <w:rFonts w:ascii="Cambria" w:hAnsi="Cambria"/>
          <w:sz w:val="24"/>
          <w:szCs w:val="24"/>
        </w:rPr>
        <w:t>Wall Street</w:t>
      </w:r>
      <w:r w:rsidR="00B6409B" w:rsidRPr="00774AC5">
        <w:rPr>
          <w:rStyle w:val="Strong"/>
          <w:rFonts w:ascii="Cambria" w:hAnsi="Cambria"/>
          <w:sz w:val="24"/>
          <w:szCs w:val="24"/>
        </w:rPr>
        <w:t>, N</w:t>
      </w:r>
      <w:r w:rsidRPr="00774AC5">
        <w:rPr>
          <w:rStyle w:val="Strong"/>
          <w:rFonts w:ascii="Cambria" w:hAnsi="Cambria"/>
          <w:sz w:val="24"/>
          <w:szCs w:val="24"/>
        </w:rPr>
        <w:t>Y</w:t>
      </w:r>
      <w:r w:rsidR="00633158" w:rsidRPr="00774AC5">
        <w:rPr>
          <w:rStyle w:val="Strong"/>
          <w:rFonts w:ascii="Cambria" w:hAnsi="Cambria"/>
          <w:sz w:val="24"/>
          <w:szCs w:val="24"/>
        </w:rPr>
        <w:t>C</w:t>
      </w:r>
      <w:r w:rsidR="00B6409B" w:rsidRPr="00774AC5">
        <w:rPr>
          <w:rFonts w:ascii="Cambria" w:hAnsi="Cambria"/>
          <w:sz w:val="24"/>
          <w:szCs w:val="24"/>
        </w:rPr>
        <w:tab/>
      </w:r>
      <w:r w:rsidR="00B6409B" w:rsidRPr="00774AC5">
        <w:rPr>
          <w:rFonts w:ascii="Cambria" w:hAnsi="Cambria"/>
          <w:sz w:val="24"/>
          <w:szCs w:val="24"/>
        </w:rPr>
        <w:tab/>
        <w:t xml:space="preserve">                                  </w:t>
      </w:r>
    </w:p>
    <w:p w14:paraId="58FB10E1" w14:textId="740C757C" w:rsidR="00B6409B" w:rsidRPr="00774AC5" w:rsidRDefault="00B6409B" w:rsidP="00774AC5">
      <w:pPr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(</w:t>
      </w:r>
      <w:r w:rsidR="00E305AA" w:rsidRPr="00774AC5">
        <w:rPr>
          <w:rFonts w:ascii="Cambria" w:hAnsi="Cambria"/>
          <w:b/>
          <w:sz w:val="24"/>
          <w:szCs w:val="24"/>
        </w:rPr>
        <w:t xml:space="preserve">Agile </w:t>
      </w:r>
      <w:r w:rsidR="00F90E8D" w:rsidRPr="00774AC5">
        <w:rPr>
          <w:rFonts w:ascii="Cambria" w:hAnsi="Cambria"/>
          <w:b/>
          <w:sz w:val="24"/>
          <w:szCs w:val="24"/>
        </w:rPr>
        <w:t xml:space="preserve">Scrum Master </w:t>
      </w:r>
      <w:r w:rsidR="00E305AA" w:rsidRPr="00774AC5">
        <w:rPr>
          <w:rFonts w:ascii="Cambria" w:hAnsi="Cambria"/>
          <w:b/>
          <w:sz w:val="24"/>
          <w:szCs w:val="24"/>
        </w:rPr>
        <w:t>Technical</w:t>
      </w:r>
      <w:r w:rsidR="00055A11" w:rsidRPr="00774AC5">
        <w:rPr>
          <w:rFonts w:ascii="Cambria" w:hAnsi="Cambria"/>
          <w:b/>
          <w:sz w:val="24"/>
          <w:szCs w:val="24"/>
        </w:rPr>
        <w:t xml:space="preserve"> </w:t>
      </w:r>
      <w:r w:rsidRPr="00774AC5">
        <w:rPr>
          <w:rFonts w:ascii="Cambria" w:hAnsi="Cambria"/>
          <w:b/>
          <w:sz w:val="24"/>
          <w:szCs w:val="24"/>
        </w:rPr>
        <w:t xml:space="preserve">Project Manager) </w:t>
      </w:r>
    </w:p>
    <w:p w14:paraId="698D8973" w14:textId="7A8F8800" w:rsidR="00B6409B" w:rsidRPr="00774AC5" w:rsidRDefault="0095649E" w:rsidP="00774AC5">
      <w:pPr>
        <w:ind w:left="0" w:firstLine="0"/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 xml:space="preserve">Project 1- </w:t>
      </w:r>
      <w:r w:rsidR="0002425E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Eagle Data Warehouse Upgrade from 2015 to version </w:t>
      </w:r>
      <w:r w:rsidR="00C33F29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2017</w:t>
      </w:r>
    </w:p>
    <w:p w14:paraId="2FFE099C" w14:textId="546447C5" w:rsidR="008F4F31" w:rsidRPr="00774AC5" w:rsidRDefault="00240F18" w:rsidP="00774AC5">
      <w:pPr>
        <w:tabs>
          <w:tab w:val="left" w:pos="8010"/>
        </w:tabs>
        <w:ind w:left="0" w:firstLine="0"/>
        <w:rPr>
          <w:rStyle w:val="Strong"/>
          <w:rFonts w:ascii="Cambria" w:hAnsi="Cambria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Project 2</w:t>
      </w:r>
      <w:r w:rsidR="00075C88" w:rsidRPr="00774AC5">
        <w:rPr>
          <w:rStyle w:val="Strong"/>
          <w:rFonts w:ascii="Cambria" w:hAnsi="Cambria"/>
          <w:sz w:val="24"/>
          <w:szCs w:val="24"/>
        </w:rPr>
        <w:t xml:space="preserve">- </w:t>
      </w:r>
      <w:r w:rsidR="009E780F" w:rsidRPr="00774AC5">
        <w:rPr>
          <w:rFonts w:ascii="Cambria" w:hAnsi="Cambria"/>
          <w:bCs/>
          <w:sz w:val="24"/>
          <w:szCs w:val="24"/>
        </w:rPr>
        <w:t>Data Integration (</w:t>
      </w:r>
      <w:r w:rsidR="009E780F" w:rsidRPr="000242FA">
        <w:rPr>
          <w:rFonts w:ascii="Cambria" w:hAnsi="Cambria"/>
          <w:b/>
          <w:bCs/>
          <w:sz w:val="24"/>
          <w:szCs w:val="24"/>
        </w:rPr>
        <w:t>Oracle</w:t>
      </w:r>
      <w:r w:rsidR="004D7CED" w:rsidRPr="000242FA">
        <w:rPr>
          <w:rFonts w:ascii="Cambria" w:hAnsi="Cambria"/>
          <w:b/>
          <w:bCs/>
          <w:sz w:val="24"/>
          <w:szCs w:val="24"/>
        </w:rPr>
        <w:t xml:space="preserve"> Eagle data Mart</w:t>
      </w:r>
      <w:r w:rsidR="009E780F" w:rsidRPr="000242FA">
        <w:rPr>
          <w:rFonts w:ascii="Cambria" w:hAnsi="Cambria"/>
          <w:b/>
          <w:bCs/>
          <w:sz w:val="24"/>
          <w:szCs w:val="24"/>
        </w:rPr>
        <w:t xml:space="preserve"> to Hadoop</w:t>
      </w:r>
      <w:r w:rsidR="009E780F" w:rsidRPr="00774AC5">
        <w:rPr>
          <w:rFonts w:ascii="Cambria" w:hAnsi="Cambria"/>
          <w:bCs/>
          <w:sz w:val="24"/>
          <w:szCs w:val="24"/>
        </w:rPr>
        <w:t>)</w:t>
      </w:r>
    </w:p>
    <w:p w14:paraId="608103E5" w14:textId="3F8D6F92" w:rsidR="00240F18" w:rsidRPr="00774AC5" w:rsidRDefault="00240F18" w:rsidP="00774AC5">
      <w:pPr>
        <w:tabs>
          <w:tab w:val="left" w:pos="8010"/>
        </w:tabs>
        <w:ind w:left="0" w:firstLine="0"/>
        <w:rPr>
          <w:rStyle w:val="Strong"/>
          <w:rFonts w:ascii="Cambria" w:hAnsi="Cambria"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 xml:space="preserve"> </w:t>
      </w:r>
    </w:p>
    <w:p w14:paraId="09E8F4E7" w14:textId="0F5E75C4" w:rsidR="006A76BD" w:rsidRPr="00774AC5" w:rsidRDefault="00F7267C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Work with </w:t>
      </w:r>
      <w:r w:rsidR="00301B7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Senior Management on Goals, Project Pla</w:t>
      </w:r>
      <w:r w:rsidR="00935BCE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nning and Risks.</w:t>
      </w:r>
      <w:r w:rsidR="007354C3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</w:p>
    <w:p w14:paraId="1D728F14" w14:textId="39F2D31D" w:rsidR="009D1A12" w:rsidRPr="00774AC5" w:rsidRDefault="009D1A12" w:rsidP="009D1A12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Conduct Daily Scrum, Backlog Grooming sessions, Sprint Planning, Review, </w:t>
      </w:r>
      <w:r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and 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Retrospection</w:t>
      </w:r>
      <w:r>
        <w:rPr>
          <w:rStyle w:val="Strong"/>
          <w:rFonts w:ascii="Cambria" w:hAnsi="Cambria"/>
          <w:b w:val="0"/>
          <w:bCs w:val="0"/>
          <w:sz w:val="24"/>
          <w:szCs w:val="24"/>
        </w:rPr>
        <w:t>.</w:t>
      </w:r>
    </w:p>
    <w:p w14:paraId="60369D40" w14:textId="739E6FCC" w:rsidR="008161F3" w:rsidRPr="008161F3" w:rsidRDefault="008161F3" w:rsidP="008161F3">
      <w:pPr>
        <w:numPr>
          <w:ilvl w:val="0"/>
          <w:numId w:val="25"/>
        </w:numPr>
        <w:rPr>
          <w:rStyle w:val="Strong"/>
          <w:rFonts w:ascii="Cambria" w:hAnsi="Cambria"/>
        </w:rPr>
      </w:pPr>
      <w:r w:rsidRPr="00597250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Coach agile teams in </w:t>
      </w:r>
      <w:r w:rsidR="006353AF">
        <w:rPr>
          <w:rStyle w:val="Strong"/>
          <w:rFonts w:ascii="Cambria" w:hAnsi="Cambria"/>
          <w:b w:val="0"/>
          <w:bCs w:val="0"/>
          <w:sz w:val="24"/>
          <w:szCs w:val="24"/>
        </w:rPr>
        <w:t>Agile Principles and Scrum Methods.</w:t>
      </w:r>
    </w:p>
    <w:p w14:paraId="2A3B815C" w14:textId="0FDEE6C3" w:rsidR="008161F3" w:rsidRPr="00FC40D9" w:rsidRDefault="008161F3" w:rsidP="008161F3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</w:rPr>
      </w:pPr>
      <w:r w:rsidRPr="00FC40D9">
        <w:rPr>
          <w:rStyle w:val="Strong"/>
          <w:rFonts w:ascii="Cambria" w:hAnsi="Cambria"/>
          <w:b w:val="0"/>
          <w:bCs w:val="0"/>
        </w:rPr>
        <w:t xml:space="preserve">Integrate </w:t>
      </w:r>
      <w:r>
        <w:rPr>
          <w:rStyle w:val="Strong"/>
          <w:rFonts w:ascii="Cambria" w:hAnsi="Cambria"/>
          <w:b w:val="0"/>
          <w:bCs w:val="0"/>
        </w:rPr>
        <w:t>Scrum /Kanban and BDD</w:t>
      </w:r>
      <w:r w:rsidRPr="00FC40D9">
        <w:rPr>
          <w:rStyle w:val="Strong"/>
          <w:rFonts w:ascii="Cambria" w:hAnsi="Cambria"/>
          <w:b w:val="0"/>
          <w:bCs w:val="0"/>
        </w:rPr>
        <w:t xml:space="preserve"> methodologies within </w:t>
      </w:r>
      <w:r>
        <w:rPr>
          <w:rStyle w:val="Strong"/>
          <w:rFonts w:ascii="Cambria" w:hAnsi="Cambria"/>
          <w:b w:val="0"/>
          <w:bCs w:val="0"/>
        </w:rPr>
        <w:t>Asset management Teams across geographies.</w:t>
      </w:r>
    </w:p>
    <w:p w14:paraId="47DE697C" w14:textId="15766A3B" w:rsidR="008161F3" w:rsidRPr="00FC40D9" w:rsidRDefault="006353AF" w:rsidP="008161F3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</w:rPr>
      </w:pPr>
      <w:r>
        <w:rPr>
          <w:rStyle w:val="Strong"/>
          <w:rFonts w:ascii="Cambria" w:hAnsi="Cambria"/>
          <w:b w:val="0"/>
          <w:bCs w:val="0"/>
        </w:rPr>
        <w:t xml:space="preserve">Demonstrate and establish </w:t>
      </w:r>
      <w:r w:rsidR="008161F3" w:rsidRPr="00FC40D9">
        <w:rPr>
          <w:rStyle w:val="Strong"/>
          <w:rFonts w:ascii="Cambria" w:hAnsi="Cambria"/>
          <w:b w:val="0"/>
          <w:bCs w:val="0"/>
        </w:rPr>
        <w:t xml:space="preserve">standards </w:t>
      </w:r>
      <w:r>
        <w:rPr>
          <w:rStyle w:val="Strong"/>
          <w:rFonts w:ascii="Cambria" w:hAnsi="Cambria"/>
          <w:b w:val="0"/>
          <w:bCs w:val="0"/>
        </w:rPr>
        <w:t>across the Team on Sprint and Backlog management. Establish standards for defining features/Epics, Stories and subtasks, estimating dev time and assessing velocity.</w:t>
      </w:r>
    </w:p>
    <w:p w14:paraId="3A818354" w14:textId="77777777" w:rsidR="008161F3" w:rsidRPr="00FC40D9" w:rsidRDefault="008161F3" w:rsidP="008161F3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</w:rPr>
      </w:pPr>
      <w:r w:rsidRPr="00FC40D9">
        <w:rPr>
          <w:rStyle w:val="Strong"/>
          <w:rFonts w:ascii="Cambria" w:hAnsi="Cambria"/>
          <w:b w:val="0"/>
          <w:bCs w:val="0"/>
        </w:rPr>
        <w:t>Provide training to employees on the agile process</w:t>
      </w:r>
    </w:p>
    <w:p w14:paraId="1597F9B8" w14:textId="5CE0002D" w:rsidR="008161F3" w:rsidRPr="00FC40D9" w:rsidRDefault="006353AF" w:rsidP="008161F3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</w:rPr>
      </w:pPr>
      <w:r>
        <w:rPr>
          <w:rStyle w:val="Strong"/>
          <w:rFonts w:ascii="Cambria" w:hAnsi="Cambria"/>
          <w:b w:val="0"/>
          <w:bCs w:val="0"/>
        </w:rPr>
        <w:t>Demonstrate</w:t>
      </w:r>
      <w:r w:rsidR="008161F3" w:rsidRPr="00FC40D9">
        <w:rPr>
          <w:rStyle w:val="Strong"/>
          <w:rFonts w:ascii="Cambria" w:hAnsi="Cambria"/>
          <w:b w:val="0"/>
          <w:bCs w:val="0"/>
        </w:rPr>
        <w:t xml:space="preserve"> </w:t>
      </w:r>
      <w:r>
        <w:rPr>
          <w:rStyle w:val="Strong"/>
          <w:rFonts w:ascii="Cambria" w:hAnsi="Cambria"/>
          <w:b w:val="0"/>
          <w:bCs w:val="0"/>
        </w:rPr>
        <w:t xml:space="preserve">JIRA admin and user </w:t>
      </w:r>
      <w:r w:rsidR="00F90E8D">
        <w:rPr>
          <w:rStyle w:val="Strong"/>
          <w:rFonts w:ascii="Cambria" w:hAnsi="Cambria"/>
          <w:b w:val="0"/>
          <w:bCs w:val="0"/>
        </w:rPr>
        <w:t>features and</w:t>
      </w:r>
      <w:r>
        <w:rPr>
          <w:rStyle w:val="Strong"/>
          <w:rFonts w:ascii="Cambria" w:hAnsi="Cambria"/>
          <w:b w:val="0"/>
          <w:bCs w:val="0"/>
        </w:rPr>
        <w:t xml:space="preserve"> integrate with HP ALM /JAMA for Governance and Requirements</w:t>
      </w:r>
      <w:r w:rsidR="00F90E8D">
        <w:rPr>
          <w:rStyle w:val="Strong"/>
          <w:rFonts w:ascii="Cambria" w:hAnsi="Cambria"/>
          <w:b w:val="0"/>
          <w:bCs w:val="0"/>
        </w:rPr>
        <w:t>.</w:t>
      </w:r>
    </w:p>
    <w:p w14:paraId="0253D746" w14:textId="04AC18C3" w:rsidR="008161F3" w:rsidRDefault="006353AF" w:rsidP="008161F3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</w:rPr>
      </w:pPr>
      <w:r>
        <w:rPr>
          <w:rStyle w:val="Strong"/>
          <w:rFonts w:ascii="Cambria" w:hAnsi="Cambria"/>
          <w:b w:val="0"/>
          <w:bCs w:val="0"/>
        </w:rPr>
        <w:t xml:space="preserve">Establish expectations for Product/ </w:t>
      </w:r>
      <w:r w:rsidR="00F90E8D">
        <w:rPr>
          <w:rStyle w:val="Strong"/>
          <w:rFonts w:ascii="Cambria" w:hAnsi="Cambria"/>
          <w:b w:val="0"/>
          <w:bCs w:val="0"/>
        </w:rPr>
        <w:t>Sprint demos</w:t>
      </w:r>
      <w:r>
        <w:rPr>
          <w:rStyle w:val="Strong"/>
          <w:rFonts w:ascii="Cambria" w:hAnsi="Cambria"/>
          <w:b w:val="0"/>
          <w:bCs w:val="0"/>
        </w:rPr>
        <w:t xml:space="preserve"> and maintain Acceptance criteria for PO and downstream stakeholders.</w:t>
      </w:r>
    </w:p>
    <w:p w14:paraId="33938AFB" w14:textId="593EA464" w:rsidR="00F90E8D" w:rsidRPr="00774AC5" w:rsidRDefault="00F90E8D" w:rsidP="00F90E8D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Monitor </w:t>
      </w:r>
      <w:r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Product Backlog, Burn charts, Velocity reports, to coordinate with Leadership and PO. </w:t>
      </w:r>
    </w:p>
    <w:p w14:paraId="281E6283" w14:textId="0123E015" w:rsidR="009D1A12" w:rsidRPr="00FC40D9" w:rsidRDefault="009D1A12" w:rsidP="00FC40D9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FC40D9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Elicit Requirements from Product Owners and Stakeholders across multiple </w:t>
      </w:r>
      <w:proofErr w:type="spellStart"/>
      <w:r w:rsidRPr="00FC40D9">
        <w:rPr>
          <w:rStyle w:val="Strong"/>
          <w:rFonts w:ascii="Cambria" w:hAnsi="Cambria"/>
          <w:b w:val="0"/>
          <w:bCs w:val="0"/>
          <w:sz w:val="24"/>
          <w:szCs w:val="24"/>
        </w:rPr>
        <w:t>workstreams</w:t>
      </w:r>
      <w:proofErr w:type="spellEnd"/>
    </w:p>
    <w:p w14:paraId="510D8C43" w14:textId="77777777" w:rsidR="009D1A12" w:rsidRPr="00774AC5" w:rsidRDefault="009D1A12" w:rsidP="009D1A12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Monitor and Maintain Requirements on </w:t>
      </w:r>
      <w:r w:rsidRPr="00FC40D9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JAMA, Epics on JIRA, </w:t>
      </w:r>
      <w:proofErr w:type="gramStart"/>
      <w:r w:rsidRPr="00FC40D9">
        <w:rPr>
          <w:rStyle w:val="Strong"/>
          <w:rFonts w:ascii="Cambria" w:hAnsi="Cambria"/>
          <w:b w:val="0"/>
          <w:bCs w:val="0"/>
          <w:sz w:val="24"/>
          <w:szCs w:val="24"/>
        </w:rPr>
        <w:t>Test</w:t>
      </w:r>
      <w:proofErr w:type="gramEnd"/>
      <w:r w:rsidRPr="00FC40D9">
        <w:rPr>
          <w:rStyle w:val="Strong"/>
          <w:rFonts w:ascii="Cambria" w:hAnsi="Cambria"/>
          <w:b w:val="0"/>
          <w:bCs w:val="0"/>
          <w:sz w:val="24"/>
          <w:szCs w:val="24"/>
        </w:rPr>
        <w:t>/Risk Plans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on Confluence.</w:t>
      </w:r>
    </w:p>
    <w:p w14:paraId="35D8AC7B" w14:textId="55974AD3" w:rsidR="00EC4436" w:rsidRPr="00774AC5" w:rsidRDefault="00194C71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Develop and Review Baseline Proje</w:t>
      </w:r>
      <w:r w:rsidR="00AA6FF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ct plan, Backlogs,</w:t>
      </w:r>
      <w:r w:rsidR="008C7AD4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Burndown charts, MVPs and </w:t>
      </w:r>
      <w:r w:rsidR="005554E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Run books.</w:t>
      </w:r>
    </w:p>
    <w:p w14:paraId="45C140EA" w14:textId="4835C319" w:rsidR="00C3336B" w:rsidRPr="00774AC5" w:rsidRDefault="008E7A4D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Operations Analysis</w:t>
      </w:r>
      <w:r w:rsidR="009E0156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B3354A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on Portfolio performance</w:t>
      </w:r>
      <w:r w:rsidR="00B71D7A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401A30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Reporting on Securit</w:t>
      </w:r>
      <w:r w:rsidR="00B71D7A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ies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412C49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and Transactions</w:t>
      </w:r>
      <w:r w:rsidR="005A0852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with Eagle </w:t>
      </w:r>
    </w:p>
    <w:p w14:paraId="4BECE0E8" w14:textId="77777777" w:rsidR="007710E1" w:rsidRPr="00774AC5" w:rsidRDefault="00BA63D0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Coordinate </w:t>
      </w:r>
      <w:r w:rsidRPr="000242FA">
        <w:rPr>
          <w:rStyle w:val="Strong"/>
          <w:rFonts w:ascii="Cambria" w:hAnsi="Cambria"/>
          <w:bCs w:val="0"/>
          <w:sz w:val="24"/>
          <w:szCs w:val="24"/>
        </w:rPr>
        <w:t>Oracle</w:t>
      </w:r>
      <w:r w:rsidR="000430F8" w:rsidRPr="000242FA">
        <w:rPr>
          <w:rStyle w:val="Strong"/>
          <w:rFonts w:ascii="Cambria" w:hAnsi="Cambria"/>
          <w:bCs w:val="0"/>
          <w:sz w:val="24"/>
          <w:szCs w:val="24"/>
        </w:rPr>
        <w:t xml:space="preserve"> Eagle </w:t>
      </w:r>
      <w:r w:rsidR="00640057" w:rsidRPr="000242FA">
        <w:rPr>
          <w:rStyle w:val="Strong"/>
          <w:rFonts w:ascii="Cambria" w:hAnsi="Cambria"/>
          <w:bCs w:val="0"/>
          <w:sz w:val="24"/>
          <w:szCs w:val="24"/>
        </w:rPr>
        <w:t>Data Mart</w:t>
      </w:r>
      <w:r w:rsidR="00640057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and </w:t>
      </w:r>
      <w:r w:rsidR="00640057" w:rsidRPr="000242FA">
        <w:rPr>
          <w:rStyle w:val="Strong"/>
          <w:rFonts w:ascii="Cambria" w:hAnsi="Cambria"/>
          <w:bCs w:val="0"/>
          <w:sz w:val="24"/>
          <w:szCs w:val="24"/>
        </w:rPr>
        <w:t>Hadoop</w:t>
      </w:r>
      <w:r w:rsidR="007710E1" w:rsidRPr="000242FA">
        <w:rPr>
          <w:rStyle w:val="Strong"/>
          <w:rFonts w:ascii="Cambria" w:hAnsi="Cambria"/>
          <w:bCs w:val="0"/>
          <w:sz w:val="24"/>
          <w:szCs w:val="24"/>
        </w:rPr>
        <w:t xml:space="preserve"> </w:t>
      </w:r>
      <w:r w:rsidR="00ED67C1" w:rsidRPr="000242FA">
        <w:rPr>
          <w:rStyle w:val="Strong"/>
          <w:rFonts w:ascii="Cambria" w:hAnsi="Cambria"/>
          <w:bCs w:val="0"/>
          <w:sz w:val="24"/>
          <w:szCs w:val="24"/>
        </w:rPr>
        <w:t xml:space="preserve">Pentaho and </w:t>
      </w:r>
      <w:proofErr w:type="spellStart"/>
      <w:r w:rsidR="00ED67C1" w:rsidRPr="000242FA">
        <w:rPr>
          <w:rStyle w:val="Strong"/>
          <w:rFonts w:ascii="Cambria" w:hAnsi="Cambria"/>
          <w:bCs w:val="0"/>
          <w:sz w:val="24"/>
          <w:szCs w:val="24"/>
        </w:rPr>
        <w:t>Sq</w:t>
      </w:r>
      <w:r w:rsidR="007710E1" w:rsidRPr="000242FA">
        <w:rPr>
          <w:rStyle w:val="Strong"/>
          <w:rFonts w:ascii="Cambria" w:hAnsi="Cambria"/>
          <w:bCs w:val="0"/>
          <w:sz w:val="24"/>
          <w:szCs w:val="24"/>
        </w:rPr>
        <w:t>oop</w:t>
      </w:r>
      <w:proofErr w:type="spellEnd"/>
      <w:r w:rsidR="007710E1" w:rsidRPr="000242FA">
        <w:rPr>
          <w:rStyle w:val="Strong"/>
          <w:rFonts w:ascii="Cambria" w:hAnsi="Cambria"/>
          <w:bCs w:val="0"/>
          <w:sz w:val="24"/>
          <w:szCs w:val="24"/>
        </w:rPr>
        <w:t xml:space="preserve"> </w:t>
      </w:r>
      <w:r w:rsidR="00AF7B66" w:rsidRPr="000242FA">
        <w:rPr>
          <w:rStyle w:val="Strong"/>
          <w:rFonts w:ascii="Cambria" w:hAnsi="Cambria"/>
          <w:bCs w:val="0"/>
          <w:sz w:val="24"/>
          <w:szCs w:val="24"/>
        </w:rPr>
        <w:t>Technical</w:t>
      </w:r>
      <w:r w:rsidR="00640057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performance </w:t>
      </w:r>
    </w:p>
    <w:p w14:paraId="37DEB6BA" w14:textId="0F5AB0BF" w:rsidR="00DA7830" w:rsidRPr="00774AC5" w:rsidRDefault="007710E1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FC40D9">
        <w:rPr>
          <w:rStyle w:val="Strong"/>
          <w:rFonts w:ascii="Cambria" w:hAnsi="Cambria"/>
          <w:b w:val="0"/>
          <w:sz w:val="24"/>
          <w:szCs w:val="24"/>
        </w:rPr>
        <w:t xml:space="preserve">Coordinate </w:t>
      </w:r>
      <w:r w:rsidR="009B2614" w:rsidRPr="00FC40D9">
        <w:rPr>
          <w:rStyle w:val="Strong"/>
          <w:rFonts w:ascii="Cambria" w:hAnsi="Cambria"/>
          <w:b w:val="0"/>
          <w:sz w:val="24"/>
          <w:szCs w:val="24"/>
        </w:rPr>
        <w:t xml:space="preserve">Data </w:t>
      </w:r>
      <w:r w:rsidRPr="00FC40D9">
        <w:rPr>
          <w:rStyle w:val="Strong"/>
          <w:rFonts w:ascii="Cambria" w:hAnsi="Cambria"/>
          <w:b w:val="0"/>
          <w:sz w:val="24"/>
          <w:szCs w:val="24"/>
        </w:rPr>
        <w:t>Reconciliation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9B2614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from multiple source</w:t>
      </w:r>
      <w:r w:rsidR="00641CA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s </w:t>
      </w:r>
      <w:r w:rsidR="00BE7E4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through the </w:t>
      </w:r>
      <w:r w:rsidR="00BE7E41" w:rsidRPr="000242FA">
        <w:rPr>
          <w:rStyle w:val="Strong"/>
          <w:rFonts w:ascii="Cambria" w:hAnsi="Cambria"/>
          <w:bCs w:val="0"/>
          <w:sz w:val="24"/>
          <w:szCs w:val="24"/>
        </w:rPr>
        <w:t>PACE warehouse to down</w:t>
      </w:r>
      <w:r w:rsidR="00641CAD" w:rsidRPr="000242FA">
        <w:rPr>
          <w:rStyle w:val="Strong"/>
          <w:rFonts w:ascii="Cambria" w:hAnsi="Cambria"/>
          <w:bCs w:val="0"/>
          <w:sz w:val="24"/>
          <w:szCs w:val="24"/>
        </w:rPr>
        <w:t xml:space="preserve"> </w:t>
      </w:r>
      <w:r w:rsidR="00BE7E41" w:rsidRPr="000242FA">
        <w:rPr>
          <w:rStyle w:val="Strong"/>
          <w:rFonts w:ascii="Cambria" w:hAnsi="Cambria"/>
          <w:bCs w:val="0"/>
          <w:sz w:val="24"/>
          <w:szCs w:val="24"/>
        </w:rPr>
        <w:t>streams</w:t>
      </w:r>
      <w:r w:rsidR="00BE7E4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.</w:t>
      </w:r>
      <w:r w:rsidR="000430F8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</w:p>
    <w:p w14:paraId="676F2F9A" w14:textId="4AB18BDA" w:rsidR="00F7267C" w:rsidRPr="00774AC5" w:rsidRDefault="007354C3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Manage Vendo</w:t>
      </w:r>
      <w:r w:rsidR="006A76B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r Communication, </w:t>
      </w:r>
      <w:r w:rsidR="00FC226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Project </w:t>
      </w:r>
      <w:r w:rsidR="006A76B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Timelines, </w:t>
      </w:r>
      <w:r w:rsidR="007A5C87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Governance, </w:t>
      </w:r>
      <w:r w:rsidR="006A76B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SLA contracts</w:t>
      </w:r>
      <w:r w:rsidR="007A5C87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and Track </w:t>
      </w:r>
      <w:r w:rsidR="008D1C8F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E2E </w:t>
      </w:r>
      <w:r w:rsidR="00037E4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Delivery </w:t>
      </w:r>
    </w:p>
    <w:p w14:paraId="7C5F8A99" w14:textId="02A585F1" w:rsidR="007354C3" w:rsidRPr="00774AC5" w:rsidRDefault="007354C3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Resource Planning</w:t>
      </w:r>
      <w:r w:rsidR="004C502F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,</w:t>
      </w:r>
      <w:r w:rsidR="00B328F0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Budgeting</w:t>
      </w:r>
      <w:r w:rsidR="007E3581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and </w:t>
      </w:r>
      <w:r w:rsidR="00037BD4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M</w:t>
      </w:r>
      <w:r w:rsidR="00BE1AAB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anagement of </w:t>
      </w:r>
      <w:r w:rsidR="00037BD4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Requirements. Backlogs and </w:t>
      </w:r>
      <w:r w:rsidR="00AF536B" w:rsidRPr="000242FA">
        <w:rPr>
          <w:rStyle w:val="Strong"/>
          <w:rFonts w:ascii="Cambria" w:hAnsi="Cambria"/>
          <w:bCs w:val="0"/>
          <w:sz w:val="24"/>
          <w:szCs w:val="24"/>
        </w:rPr>
        <w:t>JIRA Administration</w:t>
      </w:r>
    </w:p>
    <w:p w14:paraId="2228A96A" w14:textId="77777777" w:rsidR="003C4032" w:rsidRPr="00774AC5" w:rsidRDefault="003C4032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Manage and Maintain </w:t>
      </w:r>
      <w:proofErr w:type="spellStart"/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Collibra</w:t>
      </w:r>
      <w:proofErr w:type="spellEnd"/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Data Governance Warehouse to align Logical and Physical Model.</w:t>
      </w:r>
    </w:p>
    <w:p w14:paraId="39D81820" w14:textId="43EBF298" w:rsidR="00C36CEC" w:rsidRPr="00774AC5" w:rsidRDefault="00935BCE" w:rsidP="00774AC5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Allocate</w:t>
      </w:r>
      <w:r w:rsidR="001B486E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1121E8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Sprint </w:t>
      </w:r>
      <w:r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tasks to</w:t>
      </w:r>
      <w:r w:rsidR="000F5FFF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</w:t>
      </w:r>
      <w:r w:rsidR="009D5EA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Analysts, Architects, Dev</w:t>
      </w:r>
      <w:r w:rsidR="00E22CD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and </w:t>
      </w:r>
      <w:r w:rsidR="009D5EA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Test Mangers</w:t>
      </w:r>
      <w:r w:rsidR="00E22CDD" w:rsidRPr="00774AC5">
        <w:rPr>
          <w:rStyle w:val="Strong"/>
          <w:rFonts w:ascii="Cambria" w:hAnsi="Cambria"/>
          <w:b w:val="0"/>
          <w:bCs w:val="0"/>
          <w:sz w:val="24"/>
          <w:szCs w:val="24"/>
        </w:rPr>
        <w:t>, and Review with Product Owners</w:t>
      </w:r>
    </w:p>
    <w:p w14:paraId="5DF43992" w14:textId="42D50963" w:rsidR="00291994" w:rsidRPr="006353AF" w:rsidRDefault="00230D6E" w:rsidP="00F3466B">
      <w:pPr>
        <w:numPr>
          <w:ilvl w:val="0"/>
          <w:numId w:val="25"/>
        </w:numPr>
        <w:rPr>
          <w:rStyle w:val="Strong"/>
          <w:rFonts w:ascii="Cambria" w:hAnsi="Cambria"/>
          <w:b w:val="0"/>
          <w:bCs w:val="0"/>
          <w:sz w:val="24"/>
          <w:szCs w:val="24"/>
        </w:rPr>
      </w:pPr>
      <w:r w:rsidRPr="006353AF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Coordinate </w:t>
      </w:r>
      <w:r w:rsidR="006353AF" w:rsidRPr="006353AF">
        <w:rPr>
          <w:rStyle w:val="Strong"/>
          <w:rFonts w:ascii="Cambria" w:hAnsi="Cambria"/>
          <w:b w:val="0"/>
          <w:bCs w:val="0"/>
          <w:sz w:val="24"/>
          <w:szCs w:val="24"/>
        </w:rPr>
        <w:t>Code Reviews, Quality Control Strategies (BDD Automation) and Release Management</w:t>
      </w:r>
      <w:r w:rsidR="006353AF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, Sanity, Functional, </w:t>
      </w:r>
      <w:r w:rsidRPr="006353AF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Regression </w:t>
      </w:r>
      <w:r w:rsidR="00F90E8D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and </w:t>
      </w:r>
      <w:r w:rsidR="00F90E8D" w:rsidRPr="006353AF">
        <w:rPr>
          <w:rStyle w:val="Strong"/>
          <w:rFonts w:ascii="Cambria" w:hAnsi="Cambria"/>
          <w:b w:val="0"/>
          <w:bCs w:val="0"/>
          <w:sz w:val="24"/>
          <w:szCs w:val="24"/>
        </w:rPr>
        <w:t>Performance</w:t>
      </w:r>
      <w:r w:rsidR="00EB74DA" w:rsidRPr="006353AF">
        <w:rPr>
          <w:rStyle w:val="Strong"/>
          <w:rFonts w:ascii="Cambria" w:hAnsi="Cambria"/>
          <w:b w:val="0"/>
          <w:bCs w:val="0"/>
          <w:sz w:val="24"/>
          <w:szCs w:val="24"/>
        </w:rPr>
        <w:t xml:space="preserve"> testing and Database Tuning before Release.</w:t>
      </w:r>
    </w:p>
    <w:p w14:paraId="5B5D5AC1" w14:textId="77777777" w:rsidR="002B688F" w:rsidRPr="00774AC5" w:rsidRDefault="002B688F" w:rsidP="00774AC5">
      <w:pPr>
        <w:ind w:left="0" w:firstLine="0"/>
        <w:rPr>
          <w:rStyle w:val="Strong"/>
          <w:rFonts w:ascii="Cambria" w:hAnsi="Cambria"/>
          <w:sz w:val="24"/>
          <w:szCs w:val="24"/>
        </w:rPr>
      </w:pPr>
    </w:p>
    <w:p w14:paraId="276F848B" w14:textId="38BA87AD" w:rsidR="00CD75B5" w:rsidRPr="00774AC5" w:rsidRDefault="00CD75B5" w:rsidP="00774AC5">
      <w:pPr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Style w:val="Strong"/>
          <w:rFonts w:ascii="Cambria" w:hAnsi="Cambria"/>
          <w:sz w:val="24"/>
          <w:szCs w:val="24"/>
        </w:rPr>
        <w:t>Merrill Lynch, Bank of America, Hopewell, NJ</w:t>
      </w:r>
      <w:r w:rsidRPr="00774AC5">
        <w:rPr>
          <w:rFonts w:ascii="Cambria" w:hAnsi="Cambria"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ab/>
      </w:r>
      <w:r w:rsidRPr="00774AC5">
        <w:rPr>
          <w:rFonts w:ascii="Cambria" w:hAnsi="Cambria"/>
          <w:sz w:val="24"/>
          <w:szCs w:val="24"/>
        </w:rPr>
        <w:tab/>
      </w:r>
      <w:r w:rsidR="00507458" w:rsidRPr="00774AC5">
        <w:rPr>
          <w:rFonts w:ascii="Cambria" w:hAnsi="Cambria"/>
          <w:sz w:val="24"/>
          <w:szCs w:val="24"/>
        </w:rPr>
        <w:t xml:space="preserve">                    </w:t>
      </w:r>
      <w:r w:rsidR="00454A7F" w:rsidRPr="00774AC5">
        <w:rPr>
          <w:rFonts w:ascii="Cambria" w:hAnsi="Cambria"/>
          <w:sz w:val="24"/>
          <w:szCs w:val="24"/>
        </w:rPr>
        <w:t xml:space="preserve">      </w:t>
      </w:r>
      <w:r w:rsidR="00774AC5">
        <w:rPr>
          <w:rFonts w:ascii="Cambria" w:hAnsi="Cambria"/>
          <w:sz w:val="24"/>
          <w:szCs w:val="24"/>
        </w:rPr>
        <w:t xml:space="preserve">                          </w:t>
      </w:r>
      <w:r w:rsidRPr="00774AC5">
        <w:rPr>
          <w:rFonts w:ascii="Cambria" w:hAnsi="Cambria"/>
          <w:b/>
          <w:sz w:val="24"/>
          <w:szCs w:val="24"/>
        </w:rPr>
        <w:t>Jan</w:t>
      </w:r>
      <w:r w:rsidR="00774AC5">
        <w:rPr>
          <w:rFonts w:ascii="Cambria" w:hAnsi="Cambria"/>
          <w:b/>
          <w:sz w:val="24"/>
          <w:szCs w:val="24"/>
        </w:rPr>
        <w:t xml:space="preserve">. </w:t>
      </w:r>
      <w:r w:rsidRPr="00774AC5">
        <w:rPr>
          <w:rFonts w:ascii="Cambria" w:hAnsi="Cambria"/>
          <w:b/>
          <w:sz w:val="24"/>
          <w:szCs w:val="24"/>
        </w:rPr>
        <w:t>16 to</w:t>
      </w:r>
      <w:r w:rsidR="00172A4C" w:rsidRPr="00774AC5">
        <w:rPr>
          <w:rFonts w:ascii="Cambria" w:hAnsi="Cambria"/>
          <w:b/>
          <w:sz w:val="24"/>
          <w:szCs w:val="24"/>
        </w:rPr>
        <w:t xml:space="preserve"> Sept</w:t>
      </w:r>
      <w:r w:rsidR="00774AC5">
        <w:rPr>
          <w:rFonts w:ascii="Cambria" w:hAnsi="Cambria"/>
          <w:b/>
          <w:sz w:val="24"/>
          <w:szCs w:val="24"/>
        </w:rPr>
        <w:t xml:space="preserve">. </w:t>
      </w:r>
      <w:r w:rsidR="00172A4C" w:rsidRPr="00774AC5">
        <w:rPr>
          <w:rFonts w:ascii="Cambria" w:hAnsi="Cambria"/>
          <w:b/>
          <w:sz w:val="24"/>
          <w:szCs w:val="24"/>
        </w:rPr>
        <w:t>17</w:t>
      </w:r>
    </w:p>
    <w:p w14:paraId="7C3C8795" w14:textId="77777777" w:rsidR="00CD75B5" w:rsidRPr="00774AC5" w:rsidRDefault="00CD75B5" w:rsidP="00774AC5">
      <w:pPr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 xml:space="preserve">(IT Project Manager-Systems Analyst) </w:t>
      </w:r>
    </w:p>
    <w:p w14:paraId="392A5D16" w14:textId="77777777" w:rsidR="00CD75B5" w:rsidRPr="00774AC5" w:rsidRDefault="00CD75B5" w:rsidP="00774AC5">
      <w:pPr>
        <w:ind w:left="0" w:firstLine="0"/>
        <w:rPr>
          <w:rFonts w:ascii="Cambria" w:hAnsi="Cambria"/>
          <w:b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Client &amp; Account Hub and BI Data Warehouse)</w:t>
      </w:r>
    </w:p>
    <w:p w14:paraId="2941D582" w14:textId="77777777" w:rsidR="00CD75B5" w:rsidRPr="00774AC5" w:rsidRDefault="00CD75B5" w:rsidP="00774AC5">
      <w:pPr>
        <w:ind w:left="0" w:firstLine="0"/>
        <w:rPr>
          <w:rFonts w:ascii="Cambria" w:hAnsi="Cambria"/>
          <w:b/>
          <w:sz w:val="24"/>
          <w:szCs w:val="24"/>
        </w:rPr>
      </w:pPr>
    </w:p>
    <w:p w14:paraId="5DA89EC3" w14:textId="77777777" w:rsidR="00CD75B5" w:rsidRPr="00774AC5" w:rsidRDefault="00CD75B5" w:rsidP="00774AC5">
      <w:pPr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Project 1</w:t>
      </w:r>
      <w:r w:rsidR="002B688F" w:rsidRPr="00774AC5">
        <w:rPr>
          <w:rFonts w:ascii="Cambria" w:hAnsi="Cambria"/>
          <w:b/>
          <w:sz w:val="24"/>
          <w:szCs w:val="24"/>
        </w:rPr>
        <w:t>-</w:t>
      </w:r>
      <w:r w:rsidRPr="00774AC5">
        <w:rPr>
          <w:rFonts w:ascii="Cambria" w:hAnsi="Cambria"/>
          <w:sz w:val="24"/>
          <w:szCs w:val="24"/>
        </w:rPr>
        <w:t xml:space="preserve"> Build Client Activity Tracking Data Warehouse with One </w:t>
      </w:r>
      <w:r w:rsidRPr="000242FA">
        <w:rPr>
          <w:rFonts w:ascii="Cambria" w:hAnsi="Cambria"/>
          <w:b/>
          <w:sz w:val="24"/>
          <w:szCs w:val="24"/>
        </w:rPr>
        <w:t xml:space="preserve">Hadoop and Tableau </w:t>
      </w:r>
      <w:r w:rsidR="002B688F" w:rsidRPr="000242FA">
        <w:rPr>
          <w:rFonts w:ascii="Cambria" w:hAnsi="Cambria"/>
          <w:b/>
          <w:sz w:val="24"/>
          <w:szCs w:val="24"/>
        </w:rPr>
        <w:t>UI reporting</w:t>
      </w:r>
      <w:r w:rsidR="002B688F" w:rsidRPr="00774AC5">
        <w:rPr>
          <w:rFonts w:ascii="Cambria" w:hAnsi="Cambria"/>
          <w:sz w:val="24"/>
          <w:szCs w:val="24"/>
        </w:rPr>
        <w:t>.</w:t>
      </w:r>
    </w:p>
    <w:p w14:paraId="28DF8412" w14:textId="77777777" w:rsidR="00CD75B5" w:rsidRPr="00774AC5" w:rsidRDefault="00CD75B5" w:rsidP="00774AC5">
      <w:pPr>
        <w:numPr>
          <w:ilvl w:val="0"/>
          <w:numId w:val="26"/>
        </w:numPr>
        <w:ind w:left="72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To address Regulatory risks State Laws for Reporting Client Activity across </w:t>
      </w:r>
      <w:proofErr w:type="spellStart"/>
      <w:r w:rsidRPr="00774AC5">
        <w:rPr>
          <w:rFonts w:ascii="Cambria" w:hAnsi="Cambria"/>
          <w:sz w:val="24"/>
          <w:szCs w:val="24"/>
        </w:rPr>
        <w:t>Workstreams</w:t>
      </w:r>
      <w:proofErr w:type="spellEnd"/>
      <w:r w:rsidRPr="00774AC5">
        <w:rPr>
          <w:rFonts w:ascii="Cambria" w:hAnsi="Cambria"/>
          <w:sz w:val="24"/>
          <w:szCs w:val="24"/>
        </w:rPr>
        <w:t xml:space="preserve"> </w:t>
      </w:r>
    </w:p>
    <w:p w14:paraId="21DA693A" w14:textId="77777777" w:rsidR="00CD75B5" w:rsidRPr="00774AC5" w:rsidRDefault="00CD75B5" w:rsidP="00774AC5">
      <w:pPr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Project 2</w:t>
      </w:r>
      <w:r w:rsidR="002B688F" w:rsidRPr="00774AC5">
        <w:rPr>
          <w:rFonts w:ascii="Cambria" w:hAnsi="Cambria"/>
          <w:b/>
          <w:sz w:val="24"/>
          <w:szCs w:val="24"/>
        </w:rPr>
        <w:t xml:space="preserve"> -</w:t>
      </w:r>
      <w:r w:rsidRPr="00774AC5">
        <w:rPr>
          <w:rFonts w:ascii="Cambria" w:hAnsi="Cambria"/>
          <w:b/>
          <w:sz w:val="24"/>
          <w:szCs w:val="24"/>
        </w:rPr>
        <w:t xml:space="preserve"> </w:t>
      </w:r>
      <w:r w:rsidRPr="00774AC5">
        <w:rPr>
          <w:rFonts w:ascii="Cambria" w:hAnsi="Cambria"/>
          <w:sz w:val="24"/>
          <w:szCs w:val="24"/>
        </w:rPr>
        <w:t>Building a repository for Financial Advisor State Registration.</w:t>
      </w:r>
    </w:p>
    <w:p w14:paraId="5303A2DF" w14:textId="77777777" w:rsidR="00CD75B5" w:rsidRPr="00774AC5" w:rsidRDefault="00CD75B5" w:rsidP="00774AC5">
      <w:pPr>
        <w:numPr>
          <w:ilvl w:val="0"/>
          <w:numId w:val="26"/>
        </w:numPr>
        <w:ind w:left="72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To address Regulatory risks State laws for FA Registration for Clients across States.</w:t>
      </w:r>
    </w:p>
    <w:p w14:paraId="4D8C25D2" w14:textId="77777777" w:rsidR="00CD75B5" w:rsidRPr="00774AC5" w:rsidRDefault="00CD75B5" w:rsidP="00774AC5">
      <w:pPr>
        <w:ind w:left="0" w:firstLine="0"/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b/>
          <w:sz w:val="24"/>
          <w:szCs w:val="24"/>
        </w:rPr>
        <w:t>Project 3</w:t>
      </w:r>
      <w:r w:rsidR="002B688F" w:rsidRPr="00774AC5">
        <w:rPr>
          <w:rFonts w:ascii="Cambria" w:hAnsi="Cambria"/>
          <w:b/>
          <w:sz w:val="24"/>
          <w:szCs w:val="24"/>
        </w:rPr>
        <w:t xml:space="preserve"> -</w:t>
      </w:r>
      <w:r w:rsidRPr="00774AC5">
        <w:rPr>
          <w:rFonts w:ascii="Cambria" w:hAnsi="Cambria"/>
          <w:sz w:val="24"/>
          <w:szCs w:val="24"/>
        </w:rPr>
        <w:t xml:space="preserve"> Transition Legacy Account traits to the Merrill lynch one platform.</w:t>
      </w:r>
    </w:p>
    <w:p w14:paraId="1493B6D8" w14:textId="77777777" w:rsidR="00CD75B5" w:rsidRPr="00774AC5" w:rsidRDefault="00CD75B5" w:rsidP="00774AC5">
      <w:pPr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Identify Account Types on SOR and their Rules maintained on Client data Hub.</w:t>
      </w:r>
    </w:p>
    <w:p w14:paraId="0D5D96DA" w14:textId="0A9D3422" w:rsidR="005C08FA" w:rsidRPr="00B30D66" w:rsidRDefault="00CD75B5" w:rsidP="00B30D66">
      <w:pPr>
        <w:pStyle w:val="ListParagraph"/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B30D66">
        <w:rPr>
          <w:rFonts w:ascii="Cambria" w:hAnsi="Cambria"/>
          <w:sz w:val="24"/>
          <w:szCs w:val="24"/>
        </w:rPr>
        <w:lastRenderedPageBreak/>
        <w:t xml:space="preserve">Conduct </w:t>
      </w:r>
      <w:r w:rsidR="00E71D32" w:rsidRPr="0026658A">
        <w:rPr>
          <w:rFonts w:ascii="Cambria" w:hAnsi="Cambria"/>
          <w:b/>
          <w:bCs/>
          <w:sz w:val="24"/>
          <w:szCs w:val="24"/>
        </w:rPr>
        <w:t>User Story</w:t>
      </w:r>
      <w:r w:rsidRPr="0026658A">
        <w:rPr>
          <w:rFonts w:ascii="Cambria" w:hAnsi="Cambria"/>
          <w:b/>
          <w:bCs/>
          <w:sz w:val="24"/>
          <w:szCs w:val="24"/>
        </w:rPr>
        <w:t xml:space="preserve"> Workshops</w:t>
      </w:r>
      <w:r w:rsidRPr="00B30D66">
        <w:rPr>
          <w:rFonts w:ascii="Cambria" w:hAnsi="Cambria"/>
          <w:sz w:val="24"/>
          <w:szCs w:val="24"/>
        </w:rPr>
        <w:t xml:space="preserve"> and </w:t>
      </w:r>
      <w:r w:rsidR="00885EDF" w:rsidRPr="00B30D66">
        <w:rPr>
          <w:rFonts w:ascii="Cambria" w:hAnsi="Cambria"/>
          <w:sz w:val="24"/>
          <w:szCs w:val="24"/>
        </w:rPr>
        <w:t xml:space="preserve">Facilitate multiple </w:t>
      </w:r>
      <w:r w:rsidR="008473F6" w:rsidRPr="00B30D66">
        <w:rPr>
          <w:rFonts w:ascii="Cambria" w:hAnsi="Cambria"/>
          <w:sz w:val="24"/>
          <w:szCs w:val="24"/>
        </w:rPr>
        <w:t xml:space="preserve">cross platform </w:t>
      </w:r>
      <w:r w:rsidR="00885EDF" w:rsidRPr="00B30D66">
        <w:rPr>
          <w:rFonts w:ascii="Cambria" w:hAnsi="Cambria"/>
          <w:sz w:val="24"/>
          <w:szCs w:val="24"/>
        </w:rPr>
        <w:t>Scrum ceremonies</w:t>
      </w:r>
      <w:r w:rsidR="005C08FA" w:rsidRPr="00B30D66">
        <w:rPr>
          <w:rFonts w:ascii="Cambria" w:hAnsi="Cambria"/>
          <w:sz w:val="24"/>
          <w:szCs w:val="24"/>
        </w:rPr>
        <w:t xml:space="preserve"> </w:t>
      </w:r>
      <w:r w:rsidR="008B27E6" w:rsidRPr="00B30D66">
        <w:rPr>
          <w:rFonts w:ascii="Cambria" w:hAnsi="Cambria"/>
          <w:sz w:val="24"/>
          <w:szCs w:val="24"/>
        </w:rPr>
        <w:t xml:space="preserve">on </w:t>
      </w:r>
      <w:r w:rsidR="008B27E6" w:rsidRPr="00B30D66">
        <w:rPr>
          <w:rFonts w:ascii="Cambria" w:hAnsi="Cambria"/>
          <w:b/>
          <w:bCs/>
          <w:sz w:val="24"/>
          <w:szCs w:val="24"/>
        </w:rPr>
        <w:t>JIRA</w:t>
      </w:r>
      <w:r w:rsidR="008B27E6" w:rsidRPr="00B30D66">
        <w:rPr>
          <w:rFonts w:ascii="Cambria" w:hAnsi="Cambria"/>
          <w:sz w:val="24"/>
          <w:szCs w:val="24"/>
        </w:rPr>
        <w:t xml:space="preserve"> </w:t>
      </w:r>
      <w:r w:rsidR="00B30D66" w:rsidRPr="00B30D66">
        <w:rPr>
          <w:rFonts w:ascii="Cambria" w:hAnsi="Cambria"/>
          <w:sz w:val="24"/>
          <w:szCs w:val="24"/>
        </w:rPr>
        <w:t>(</w:t>
      </w:r>
      <w:r w:rsidR="005C08FA" w:rsidRPr="00B30D66">
        <w:rPr>
          <w:rFonts w:ascii="Cambria" w:hAnsi="Cambria"/>
          <w:sz w:val="24"/>
          <w:szCs w:val="24"/>
        </w:rPr>
        <w:t>Backlog grooming, Sprint planning, Daily stand-ups, Sprint Review and Retrospectives</w:t>
      </w:r>
      <w:r w:rsidR="005C08FA" w:rsidRPr="00B30D66">
        <w:rPr>
          <w:rFonts w:ascii="Cambria" w:hAnsi="Cambria"/>
          <w:b/>
          <w:bCs/>
          <w:sz w:val="24"/>
          <w:szCs w:val="24"/>
        </w:rPr>
        <w:t>)</w:t>
      </w:r>
    </w:p>
    <w:p w14:paraId="2DB61F60" w14:textId="30CEDE7F" w:rsidR="00CE4479" w:rsidRDefault="00F50A22" w:rsidP="00774AC5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</w:t>
      </w:r>
      <w:r w:rsidR="00122998">
        <w:rPr>
          <w:rFonts w:ascii="Cambria" w:hAnsi="Cambria"/>
          <w:sz w:val="24"/>
          <w:szCs w:val="24"/>
        </w:rPr>
        <w:t xml:space="preserve">ngage </w:t>
      </w:r>
      <w:r w:rsidR="00927917">
        <w:rPr>
          <w:rFonts w:ascii="Cambria" w:hAnsi="Cambria"/>
          <w:sz w:val="24"/>
          <w:szCs w:val="24"/>
        </w:rPr>
        <w:t>P</w:t>
      </w:r>
      <w:r w:rsidR="00122998">
        <w:rPr>
          <w:rFonts w:ascii="Cambria" w:hAnsi="Cambria"/>
          <w:sz w:val="24"/>
          <w:szCs w:val="24"/>
        </w:rPr>
        <w:t>roduct owners</w:t>
      </w:r>
      <w:r w:rsidR="006C6801">
        <w:rPr>
          <w:rFonts w:ascii="Cambria" w:hAnsi="Cambria"/>
          <w:sz w:val="24"/>
          <w:szCs w:val="24"/>
        </w:rPr>
        <w:t xml:space="preserve">, </w:t>
      </w:r>
      <w:r w:rsidR="00122998">
        <w:rPr>
          <w:rFonts w:ascii="Cambria" w:hAnsi="Cambria"/>
          <w:sz w:val="24"/>
          <w:szCs w:val="24"/>
        </w:rPr>
        <w:t>Scrum Team</w:t>
      </w:r>
      <w:r w:rsidR="00B74890">
        <w:rPr>
          <w:rFonts w:ascii="Cambria" w:hAnsi="Cambria"/>
          <w:sz w:val="24"/>
          <w:szCs w:val="24"/>
        </w:rPr>
        <w:t xml:space="preserve"> for </w:t>
      </w:r>
      <w:r w:rsidR="00927917">
        <w:rPr>
          <w:rFonts w:ascii="Cambria" w:hAnsi="Cambria"/>
          <w:sz w:val="24"/>
          <w:szCs w:val="24"/>
        </w:rPr>
        <w:t xml:space="preserve">Data Governance </w:t>
      </w:r>
      <w:r w:rsidR="00B74890">
        <w:rPr>
          <w:rFonts w:ascii="Cambria" w:hAnsi="Cambria"/>
          <w:sz w:val="24"/>
          <w:szCs w:val="24"/>
        </w:rPr>
        <w:t>to</w:t>
      </w:r>
      <w:r w:rsidR="005C08FA">
        <w:rPr>
          <w:rFonts w:ascii="Cambria" w:hAnsi="Cambria"/>
          <w:sz w:val="24"/>
          <w:szCs w:val="24"/>
        </w:rPr>
        <w:t xml:space="preserve"> </w:t>
      </w:r>
      <w:r w:rsidR="00CE4479" w:rsidRPr="00D82C66">
        <w:rPr>
          <w:rFonts w:ascii="Cambria" w:hAnsi="Cambria"/>
          <w:b/>
          <w:bCs/>
          <w:sz w:val="24"/>
          <w:szCs w:val="24"/>
        </w:rPr>
        <w:t xml:space="preserve">Refine Product </w:t>
      </w:r>
      <w:r w:rsidR="007B0230" w:rsidRPr="00D82C66">
        <w:rPr>
          <w:rFonts w:ascii="Cambria" w:hAnsi="Cambria"/>
          <w:b/>
          <w:bCs/>
          <w:sz w:val="24"/>
          <w:szCs w:val="24"/>
        </w:rPr>
        <w:t>Backlog,</w:t>
      </w:r>
      <w:r w:rsidR="00CE4479" w:rsidRPr="00D82C66">
        <w:rPr>
          <w:rFonts w:ascii="Cambria" w:hAnsi="Cambria"/>
          <w:b/>
          <w:bCs/>
          <w:sz w:val="24"/>
          <w:szCs w:val="24"/>
        </w:rPr>
        <w:t xml:space="preserve"> prioritize Stories and estimate Story</w:t>
      </w:r>
      <w:r w:rsidR="007B0230" w:rsidRPr="00D82C66">
        <w:rPr>
          <w:rFonts w:ascii="Cambria" w:hAnsi="Cambria"/>
          <w:b/>
          <w:bCs/>
          <w:sz w:val="24"/>
          <w:szCs w:val="24"/>
        </w:rPr>
        <w:t xml:space="preserve"> </w:t>
      </w:r>
      <w:r w:rsidR="00CE4479" w:rsidRPr="00D82C66">
        <w:rPr>
          <w:rFonts w:ascii="Cambria" w:hAnsi="Cambria"/>
          <w:b/>
          <w:bCs/>
          <w:sz w:val="24"/>
          <w:szCs w:val="24"/>
        </w:rPr>
        <w:t>points</w:t>
      </w:r>
      <w:r w:rsidR="00362C56" w:rsidRPr="00D82C66">
        <w:rPr>
          <w:rFonts w:ascii="Cambria" w:hAnsi="Cambria"/>
          <w:b/>
          <w:bCs/>
          <w:sz w:val="24"/>
          <w:szCs w:val="24"/>
        </w:rPr>
        <w:t xml:space="preserve"> and User acceptance criteria </w:t>
      </w:r>
      <w:r w:rsidR="007348AD" w:rsidRPr="00D82C66">
        <w:rPr>
          <w:rFonts w:ascii="Cambria" w:hAnsi="Cambria"/>
          <w:b/>
          <w:bCs/>
          <w:sz w:val="24"/>
          <w:szCs w:val="24"/>
        </w:rPr>
        <w:t>and MVP</w:t>
      </w:r>
      <w:r w:rsidR="007348AD">
        <w:rPr>
          <w:rFonts w:ascii="Cambria" w:hAnsi="Cambria"/>
          <w:sz w:val="24"/>
          <w:szCs w:val="24"/>
        </w:rPr>
        <w:t>.</w:t>
      </w:r>
    </w:p>
    <w:p w14:paraId="3F0D0406" w14:textId="752C5DA4" w:rsidR="00CD75B5" w:rsidRPr="00774AC5" w:rsidRDefault="00CD75B5" w:rsidP="00774AC5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Work with Architecture and Dev teams on Systems interface Documents and </w:t>
      </w:r>
      <w:r w:rsidRPr="000242FA">
        <w:rPr>
          <w:rFonts w:ascii="Cambria" w:hAnsi="Cambria"/>
          <w:b/>
          <w:sz w:val="24"/>
          <w:szCs w:val="24"/>
        </w:rPr>
        <w:t xml:space="preserve">set </w:t>
      </w:r>
      <w:r w:rsidR="001B1BC7">
        <w:rPr>
          <w:rFonts w:ascii="Cambria" w:hAnsi="Cambria"/>
          <w:b/>
          <w:sz w:val="24"/>
          <w:szCs w:val="24"/>
        </w:rPr>
        <w:t>ETL</w:t>
      </w:r>
      <w:r w:rsidRPr="000242FA">
        <w:rPr>
          <w:rFonts w:ascii="Cambria" w:hAnsi="Cambria"/>
          <w:b/>
          <w:sz w:val="24"/>
          <w:szCs w:val="24"/>
        </w:rPr>
        <w:t xml:space="preserve"> </w:t>
      </w:r>
      <w:r w:rsidR="001B1BC7">
        <w:rPr>
          <w:rFonts w:ascii="Cambria" w:hAnsi="Cambria"/>
          <w:b/>
          <w:sz w:val="24"/>
          <w:szCs w:val="24"/>
        </w:rPr>
        <w:t xml:space="preserve">and BI Analytics </w:t>
      </w:r>
      <w:r w:rsidRPr="00774AC5">
        <w:rPr>
          <w:rFonts w:ascii="Cambria" w:hAnsi="Cambria"/>
          <w:sz w:val="24"/>
          <w:szCs w:val="24"/>
        </w:rPr>
        <w:t>requirements and schedules</w:t>
      </w:r>
      <w:r w:rsidR="001B1BC7">
        <w:rPr>
          <w:rFonts w:ascii="Cambria" w:hAnsi="Cambria"/>
          <w:sz w:val="24"/>
          <w:szCs w:val="24"/>
        </w:rPr>
        <w:t xml:space="preserve"> for Hadoop and Oracle DWH teams.</w:t>
      </w:r>
    </w:p>
    <w:p w14:paraId="716020D6" w14:textId="77777777" w:rsidR="00CD75B5" w:rsidRPr="00774AC5" w:rsidRDefault="00CD75B5" w:rsidP="00774AC5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Work with UI teams for Design Specification, sources, and UX/wireframe standards.  </w:t>
      </w:r>
    </w:p>
    <w:p w14:paraId="0FD89699" w14:textId="7B798773" w:rsidR="00CD75B5" w:rsidRPr="00774AC5" w:rsidRDefault="00CD75B5" w:rsidP="00774AC5">
      <w:pPr>
        <w:numPr>
          <w:ilvl w:val="0"/>
          <w:numId w:val="9"/>
        </w:numPr>
        <w:rPr>
          <w:rFonts w:ascii="Cambria" w:hAnsi="Cambria"/>
          <w:b/>
          <w:smallCaps/>
          <w:sz w:val="24"/>
          <w:szCs w:val="24"/>
        </w:rPr>
      </w:pPr>
      <w:bookmarkStart w:id="1" w:name="_o01ogbh3uuv8" w:colFirst="0" w:colLast="0"/>
      <w:bookmarkEnd w:id="1"/>
      <w:r w:rsidRPr="00774AC5">
        <w:rPr>
          <w:rFonts w:ascii="Cambria" w:hAnsi="Cambria"/>
          <w:sz w:val="24"/>
          <w:szCs w:val="24"/>
        </w:rPr>
        <w:t xml:space="preserve">Conduct </w:t>
      </w:r>
      <w:r w:rsidR="00F31FDA">
        <w:rPr>
          <w:rFonts w:ascii="Cambria" w:hAnsi="Cambria"/>
          <w:sz w:val="24"/>
          <w:szCs w:val="24"/>
        </w:rPr>
        <w:t xml:space="preserve">Continuous </w:t>
      </w:r>
      <w:r w:rsidRPr="00774AC5">
        <w:rPr>
          <w:rFonts w:ascii="Cambria" w:hAnsi="Cambria"/>
          <w:sz w:val="24"/>
          <w:szCs w:val="24"/>
        </w:rPr>
        <w:t>integration</w:t>
      </w:r>
      <w:r w:rsidR="00F31FDA">
        <w:rPr>
          <w:rFonts w:ascii="Cambria" w:hAnsi="Cambria"/>
          <w:sz w:val="24"/>
          <w:szCs w:val="24"/>
        </w:rPr>
        <w:t xml:space="preserve"> Planning </w:t>
      </w:r>
      <w:r w:rsidR="007B0230">
        <w:rPr>
          <w:rFonts w:ascii="Cambria" w:hAnsi="Cambria"/>
          <w:sz w:val="24"/>
          <w:szCs w:val="24"/>
        </w:rPr>
        <w:t xml:space="preserve">with Dev and </w:t>
      </w:r>
      <w:r w:rsidRPr="00774AC5">
        <w:rPr>
          <w:rFonts w:ascii="Cambria" w:hAnsi="Cambria"/>
          <w:sz w:val="24"/>
          <w:szCs w:val="24"/>
        </w:rPr>
        <w:t xml:space="preserve">Testing </w:t>
      </w:r>
      <w:r w:rsidR="007B0230">
        <w:rPr>
          <w:rFonts w:ascii="Cambria" w:hAnsi="Cambria"/>
          <w:sz w:val="24"/>
          <w:szCs w:val="24"/>
        </w:rPr>
        <w:t>teams</w:t>
      </w:r>
      <w:r w:rsidRPr="00774AC5">
        <w:rPr>
          <w:rFonts w:ascii="Cambria" w:hAnsi="Cambria"/>
          <w:sz w:val="24"/>
          <w:szCs w:val="24"/>
        </w:rPr>
        <w:t xml:space="preserve"> </w:t>
      </w:r>
    </w:p>
    <w:p w14:paraId="0586B389" w14:textId="2A4828A0" w:rsidR="00CD75B5" w:rsidRDefault="00CD75B5" w:rsidP="00774AC5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bookmarkStart w:id="2" w:name="_vthxunzibspy" w:colFirst="0" w:colLast="0"/>
      <w:bookmarkStart w:id="3" w:name="_gjdgxs" w:colFirst="0" w:colLast="0"/>
      <w:bookmarkEnd w:id="2"/>
      <w:bookmarkEnd w:id="3"/>
      <w:r w:rsidRPr="00774AC5">
        <w:rPr>
          <w:rFonts w:ascii="Cambria" w:hAnsi="Cambria"/>
          <w:sz w:val="24"/>
          <w:szCs w:val="24"/>
        </w:rPr>
        <w:t>Maintain Project Plan, Develop and track Detailed Task Lists for Deployment in Production.</w:t>
      </w:r>
    </w:p>
    <w:p w14:paraId="3E78AB63" w14:textId="77777777" w:rsidR="00C31720" w:rsidRPr="00774AC5" w:rsidRDefault="00C31720" w:rsidP="00C31720">
      <w:pPr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Create new Services and orchestration required to associate Client and Account data linkages.</w:t>
      </w:r>
    </w:p>
    <w:p w14:paraId="3653C6B6" w14:textId="77777777" w:rsidR="00C31720" w:rsidRPr="00774AC5" w:rsidRDefault="00C31720" w:rsidP="00C31720">
      <w:pPr>
        <w:numPr>
          <w:ilvl w:val="0"/>
          <w:numId w:val="27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Create new Data linkages across Teams and vendors for Client communication</w:t>
      </w:r>
    </w:p>
    <w:p w14:paraId="46FB147A" w14:textId="77777777" w:rsidR="00C31720" w:rsidRPr="00774AC5" w:rsidRDefault="00C31720" w:rsidP="00C31720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Engage with Business and </w:t>
      </w:r>
      <w:r w:rsidRPr="000242FA">
        <w:rPr>
          <w:rFonts w:ascii="Cambria" w:hAnsi="Cambria"/>
          <w:b/>
          <w:sz w:val="24"/>
          <w:szCs w:val="24"/>
        </w:rPr>
        <w:t>Client Data Governance</w:t>
      </w:r>
      <w:r w:rsidRPr="00774AC5">
        <w:rPr>
          <w:rFonts w:ascii="Cambria" w:hAnsi="Cambria"/>
          <w:sz w:val="24"/>
          <w:szCs w:val="24"/>
        </w:rPr>
        <w:t xml:space="preserve"> Teams to Initiate project and establish Project Goals, Project Milestones and Release targets Architecture and Database Teams with Business for Requirements Analysis workshops.</w:t>
      </w:r>
    </w:p>
    <w:p w14:paraId="294D566D" w14:textId="77777777" w:rsidR="00C31720" w:rsidRPr="00774AC5" w:rsidRDefault="00C31720" w:rsidP="00C31720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 xml:space="preserve">Engage Architecture and over 20 Diverse Cross Functional Data Source Teams for </w:t>
      </w:r>
      <w:r w:rsidRPr="000242FA">
        <w:rPr>
          <w:rFonts w:ascii="Cambria" w:hAnsi="Cambria"/>
          <w:b/>
          <w:sz w:val="24"/>
          <w:szCs w:val="24"/>
        </w:rPr>
        <w:t>BRD Reviews</w:t>
      </w:r>
      <w:r w:rsidRPr="00774AC5">
        <w:rPr>
          <w:rFonts w:ascii="Cambria" w:hAnsi="Cambria"/>
          <w:sz w:val="24"/>
          <w:szCs w:val="24"/>
        </w:rPr>
        <w:t xml:space="preserve">/ User Story workshops develop Project plans, Communication plans, Risk Plans, engage </w:t>
      </w:r>
      <w:r w:rsidRPr="000242FA">
        <w:rPr>
          <w:rFonts w:ascii="Cambria" w:hAnsi="Cambria"/>
          <w:b/>
          <w:sz w:val="24"/>
          <w:szCs w:val="24"/>
        </w:rPr>
        <w:t>SIT, UAT and Performance Test</w:t>
      </w:r>
      <w:r w:rsidRPr="00774AC5">
        <w:rPr>
          <w:rFonts w:ascii="Cambria" w:hAnsi="Cambria"/>
          <w:sz w:val="24"/>
          <w:szCs w:val="24"/>
        </w:rPr>
        <w:t xml:space="preserve"> and teams and Track signoffs, at each stage.</w:t>
      </w:r>
    </w:p>
    <w:p w14:paraId="16F95FBA" w14:textId="77777777" w:rsidR="00C31720" w:rsidRPr="00774AC5" w:rsidRDefault="00C31720" w:rsidP="00C31720">
      <w:pPr>
        <w:numPr>
          <w:ilvl w:val="0"/>
          <w:numId w:val="9"/>
        </w:numPr>
        <w:rPr>
          <w:rFonts w:ascii="Cambria" w:hAnsi="Cambria"/>
          <w:sz w:val="24"/>
          <w:szCs w:val="24"/>
        </w:rPr>
      </w:pPr>
      <w:r w:rsidRPr="00774AC5">
        <w:rPr>
          <w:rFonts w:ascii="Cambria" w:hAnsi="Cambria"/>
          <w:sz w:val="24"/>
          <w:szCs w:val="24"/>
        </w:rPr>
        <w:t>Conduct Estimate sessions with Dev teams- present to Business and Tech leadership for Review and approval.</w:t>
      </w:r>
    </w:p>
    <w:p w14:paraId="2D4B57EB" w14:textId="77777777" w:rsidR="00C31720" w:rsidRPr="00774AC5" w:rsidRDefault="00C31720" w:rsidP="00C31720">
      <w:pPr>
        <w:ind w:firstLine="0"/>
        <w:rPr>
          <w:rFonts w:ascii="Cambria" w:hAnsi="Cambria"/>
          <w:sz w:val="24"/>
          <w:szCs w:val="24"/>
        </w:rPr>
      </w:pPr>
    </w:p>
    <w:p w14:paraId="1BA23F1A" w14:textId="77777777" w:rsidR="00CD75B5" w:rsidRPr="00774AC5" w:rsidRDefault="00CD75B5" w:rsidP="00774AC5">
      <w:pPr>
        <w:ind w:left="0" w:firstLine="0"/>
        <w:rPr>
          <w:rFonts w:ascii="Cambria" w:hAnsi="Cambria"/>
          <w:b/>
          <w:sz w:val="24"/>
          <w:szCs w:val="24"/>
        </w:rPr>
      </w:pPr>
    </w:p>
    <w:sectPr w:rsidR="00CD75B5" w:rsidRPr="00774AC5" w:rsidSect="006A0027">
      <w:headerReference w:type="default" r:id="rId8"/>
      <w:footerReference w:type="default" r:id="rId9"/>
      <w:pgSz w:w="11909" w:h="16834" w:code="9"/>
      <w:pgMar w:top="720" w:right="720" w:bottom="720" w:left="72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96062" w14:textId="77777777" w:rsidR="003F49DF" w:rsidRDefault="003F49DF">
      <w:r>
        <w:separator/>
      </w:r>
    </w:p>
  </w:endnote>
  <w:endnote w:type="continuationSeparator" w:id="0">
    <w:p w14:paraId="5EE8822C" w14:textId="77777777" w:rsidR="003F49DF" w:rsidRDefault="003F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Futura Hv">
    <w:altName w:val="Century Gothic"/>
    <w:charset w:val="00"/>
    <w:family w:val="swiss"/>
    <w:pitch w:val="variable"/>
    <w:sig w:usb0="00000001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314C3" w14:textId="77777777" w:rsidR="00E35DC3" w:rsidRPr="004378A1" w:rsidRDefault="00E35DC3">
    <w:pPr>
      <w:pStyle w:val="Footer"/>
      <w:tabs>
        <w:tab w:val="clear" w:pos="8306"/>
        <w:tab w:val="right" w:pos="9498"/>
      </w:tabs>
      <w:rPr>
        <w:sz w:val="18"/>
      </w:rPr>
    </w:pPr>
    <w:r>
      <w:rPr>
        <w:sz w:val="18"/>
      </w:rPr>
      <w:tab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879FC" w14:textId="77777777" w:rsidR="003F49DF" w:rsidRDefault="003F49DF">
      <w:r>
        <w:separator/>
      </w:r>
    </w:p>
  </w:footnote>
  <w:footnote w:type="continuationSeparator" w:id="0">
    <w:p w14:paraId="2290E56D" w14:textId="77777777" w:rsidR="003F49DF" w:rsidRDefault="003F4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C3F386" w14:textId="77777777" w:rsidR="00E35DC3" w:rsidRPr="007F7D41" w:rsidRDefault="00E35DC3">
    <w:pPr>
      <w:pStyle w:val="Heading7"/>
      <w:spacing w:before="240"/>
      <w:jc w:val="left"/>
      <w:rPr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95C3E"/>
    <w:multiLevelType w:val="hybridMultilevel"/>
    <w:tmpl w:val="FA88F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43B1"/>
    <w:multiLevelType w:val="hybridMultilevel"/>
    <w:tmpl w:val="CC625EF2"/>
    <w:lvl w:ilvl="0" w:tplc="DD768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7907"/>
    <w:multiLevelType w:val="hybridMultilevel"/>
    <w:tmpl w:val="1DEEB918"/>
    <w:lvl w:ilvl="0" w:tplc="4ABC9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70351"/>
    <w:multiLevelType w:val="hybridMultilevel"/>
    <w:tmpl w:val="B5C6DE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6524FA"/>
    <w:multiLevelType w:val="multilevel"/>
    <w:tmpl w:val="7F4A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84CA3"/>
    <w:multiLevelType w:val="hybridMultilevel"/>
    <w:tmpl w:val="BDE0E9E8"/>
    <w:lvl w:ilvl="0" w:tplc="F5A20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5586D"/>
    <w:multiLevelType w:val="hybridMultilevel"/>
    <w:tmpl w:val="2F88C6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077F99"/>
    <w:multiLevelType w:val="hybridMultilevel"/>
    <w:tmpl w:val="CAC699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F305C"/>
    <w:multiLevelType w:val="hybridMultilevel"/>
    <w:tmpl w:val="A4E2F98A"/>
    <w:lvl w:ilvl="0" w:tplc="CA7C94F0">
      <w:start w:val="1"/>
      <w:numFmt w:val="bullet"/>
      <w:pStyle w:val="Accomplishments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A868EC"/>
    <w:multiLevelType w:val="hybridMultilevel"/>
    <w:tmpl w:val="F85EAED0"/>
    <w:lvl w:ilvl="0" w:tplc="15D29CDA">
      <w:start w:val="1"/>
      <w:numFmt w:val="bullet"/>
      <w:pStyle w:val="Normal11ari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7866B2"/>
    <w:multiLevelType w:val="singleLevel"/>
    <w:tmpl w:val="A04892A2"/>
    <w:lvl w:ilvl="0">
      <w:start w:val="1"/>
      <w:numFmt w:val="bullet"/>
      <w:pStyle w:val="Liste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33993CBB"/>
    <w:multiLevelType w:val="hybridMultilevel"/>
    <w:tmpl w:val="23F4B3B4"/>
    <w:lvl w:ilvl="0" w:tplc="9C9EF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E6515"/>
    <w:multiLevelType w:val="hybridMultilevel"/>
    <w:tmpl w:val="FCBEBA04"/>
    <w:lvl w:ilvl="0" w:tplc="AB78B7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604EC6"/>
    <w:multiLevelType w:val="hybridMultilevel"/>
    <w:tmpl w:val="3ECA2D90"/>
    <w:lvl w:ilvl="0" w:tplc="15D29CDA">
      <w:start w:val="1"/>
      <w:numFmt w:val="bullet"/>
      <w:pStyle w:val="Normal11points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cs="Times New Roman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40EB2850"/>
    <w:multiLevelType w:val="hybridMultilevel"/>
    <w:tmpl w:val="520279AC"/>
    <w:lvl w:ilvl="0" w:tplc="394CA7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0E2C87"/>
    <w:multiLevelType w:val="multilevel"/>
    <w:tmpl w:val="ED68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657C04"/>
    <w:multiLevelType w:val="hybridMultilevel"/>
    <w:tmpl w:val="A3E0746C"/>
    <w:lvl w:ilvl="0" w:tplc="D3E451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A7855"/>
    <w:multiLevelType w:val="multilevel"/>
    <w:tmpl w:val="63D2E5D0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4ADC1279"/>
    <w:multiLevelType w:val="hybridMultilevel"/>
    <w:tmpl w:val="050E337A"/>
    <w:lvl w:ilvl="0" w:tplc="27ECD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02694"/>
    <w:multiLevelType w:val="hybridMultilevel"/>
    <w:tmpl w:val="E99A6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EDE638A"/>
    <w:multiLevelType w:val="hybridMultilevel"/>
    <w:tmpl w:val="D99E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33C10"/>
    <w:multiLevelType w:val="hybridMultilevel"/>
    <w:tmpl w:val="D79AE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BF13C2"/>
    <w:multiLevelType w:val="hybridMultilevel"/>
    <w:tmpl w:val="473C1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25CB8"/>
    <w:multiLevelType w:val="multilevel"/>
    <w:tmpl w:val="9874194C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D3EF7"/>
    <w:multiLevelType w:val="hybridMultilevel"/>
    <w:tmpl w:val="CACC978E"/>
    <w:lvl w:ilvl="0" w:tplc="CD42E65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2A40AA5"/>
    <w:multiLevelType w:val="hybridMultilevel"/>
    <w:tmpl w:val="224C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26D3A"/>
    <w:multiLevelType w:val="hybridMultilevel"/>
    <w:tmpl w:val="DE06057C"/>
    <w:lvl w:ilvl="0" w:tplc="DAF6AA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9E693A"/>
    <w:multiLevelType w:val="hybridMultilevel"/>
    <w:tmpl w:val="59C0AE00"/>
    <w:lvl w:ilvl="0" w:tplc="C4E29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EF24A1"/>
    <w:multiLevelType w:val="hybridMultilevel"/>
    <w:tmpl w:val="44B40B7E"/>
    <w:lvl w:ilvl="0" w:tplc="29481D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1432F3"/>
    <w:multiLevelType w:val="hybridMultilevel"/>
    <w:tmpl w:val="BE2AF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9"/>
  </w:num>
  <w:num w:numId="5">
    <w:abstractNumId w:val="5"/>
  </w:num>
  <w:num w:numId="6">
    <w:abstractNumId w:val="18"/>
  </w:num>
  <w:num w:numId="7">
    <w:abstractNumId w:val="15"/>
  </w:num>
  <w:num w:numId="8">
    <w:abstractNumId w:val="1"/>
  </w:num>
  <w:num w:numId="9">
    <w:abstractNumId w:val="6"/>
  </w:num>
  <w:num w:numId="10">
    <w:abstractNumId w:val="8"/>
  </w:num>
  <w:num w:numId="11">
    <w:abstractNumId w:val="22"/>
  </w:num>
  <w:num w:numId="12">
    <w:abstractNumId w:val="3"/>
  </w:num>
  <w:num w:numId="13">
    <w:abstractNumId w:val="29"/>
  </w:num>
  <w:num w:numId="14">
    <w:abstractNumId w:val="12"/>
  </w:num>
  <w:num w:numId="15">
    <w:abstractNumId w:val="28"/>
  </w:num>
  <w:num w:numId="16">
    <w:abstractNumId w:val="25"/>
  </w:num>
  <w:num w:numId="17">
    <w:abstractNumId w:val="27"/>
  </w:num>
  <w:num w:numId="18">
    <w:abstractNumId w:val="13"/>
  </w:num>
  <w:num w:numId="19">
    <w:abstractNumId w:val="17"/>
  </w:num>
  <w:num w:numId="20">
    <w:abstractNumId w:val="19"/>
  </w:num>
  <w:num w:numId="21">
    <w:abstractNumId w:val="2"/>
  </w:num>
  <w:num w:numId="22">
    <w:abstractNumId w:val="30"/>
  </w:num>
  <w:num w:numId="23">
    <w:abstractNumId w:val="23"/>
  </w:num>
  <w:num w:numId="24">
    <w:abstractNumId w:val="7"/>
  </w:num>
  <w:num w:numId="25">
    <w:abstractNumId w:val="21"/>
  </w:num>
  <w:num w:numId="26">
    <w:abstractNumId w:val="20"/>
  </w:num>
  <w:num w:numId="27">
    <w:abstractNumId w:val="26"/>
  </w:num>
  <w:num w:numId="28">
    <w:abstractNumId w:val="4"/>
  </w:num>
  <w:num w:numId="29">
    <w:abstractNumId w:val="24"/>
  </w:num>
  <w:num w:numId="30">
    <w:abstractNumId w:val="0"/>
  </w:num>
  <w:num w:numId="3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881"/>
    <w:rsid w:val="000059BF"/>
    <w:rsid w:val="00006E6D"/>
    <w:rsid w:val="00007ED9"/>
    <w:rsid w:val="00010299"/>
    <w:rsid w:val="00010B83"/>
    <w:rsid w:val="00016E0D"/>
    <w:rsid w:val="00017DC6"/>
    <w:rsid w:val="00020B63"/>
    <w:rsid w:val="0002425E"/>
    <w:rsid w:val="000242FA"/>
    <w:rsid w:val="000264CC"/>
    <w:rsid w:val="00036A1D"/>
    <w:rsid w:val="00037BD4"/>
    <w:rsid w:val="00037E41"/>
    <w:rsid w:val="00040C1A"/>
    <w:rsid w:val="0004149C"/>
    <w:rsid w:val="00041572"/>
    <w:rsid w:val="000430F8"/>
    <w:rsid w:val="00050048"/>
    <w:rsid w:val="000515E2"/>
    <w:rsid w:val="00052D1E"/>
    <w:rsid w:val="0005385A"/>
    <w:rsid w:val="00055879"/>
    <w:rsid w:val="00055A11"/>
    <w:rsid w:val="00056594"/>
    <w:rsid w:val="00057DEC"/>
    <w:rsid w:val="00060327"/>
    <w:rsid w:val="00060BCC"/>
    <w:rsid w:val="00061FE7"/>
    <w:rsid w:val="00063925"/>
    <w:rsid w:val="000648DD"/>
    <w:rsid w:val="00065D17"/>
    <w:rsid w:val="00066CEE"/>
    <w:rsid w:val="00071752"/>
    <w:rsid w:val="00075C88"/>
    <w:rsid w:val="00075E1B"/>
    <w:rsid w:val="0007714F"/>
    <w:rsid w:val="000802ED"/>
    <w:rsid w:val="00081EA3"/>
    <w:rsid w:val="00083EB2"/>
    <w:rsid w:val="00083FA0"/>
    <w:rsid w:val="00084E37"/>
    <w:rsid w:val="00093C41"/>
    <w:rsid w:val="00096D13"/>
    <w:rsid w:val="000A20C5"/>
    <w:rsid w:val="000A2B62"/>
    <w:rsid w:val="000A52A6"/>
    <w:rsid w:val="000A77A9"/>
    <w:rsid w:val="000A7B69"/>
    <w:rsid w:val="000B0A1B"/>
    <w:rsid w:val="000B0FE3"/>
    <w:rsid w:val="000B160A"/>
    <w:rsid w:val="000B1D26"/>
    <w:rsid w:val="000B2A2B"/>
    <w:rsid w:val="000B2E2D"/>
    <w:rsid w:val="000B5764"/>
    <w:rsid w:val="000B58E5"/>
    <w:rsid w:val="000B772E"/>
    <w:rsid w:val="000B7EAC"/>
    <w:rsid w:val="000C1258"/>
    <w:rsid w:val="000C20BC"/>
    <w:rsid w:val="000D0362"/>
    <w:rsid w:val="000E16B2"/>
    <w:rsid w:val="000E368C"/>
    <w:rsid w:val="000E53CA"/>
    <w:rsid w:val="000E637A"/>
    <w:rsid w:val="000E6773"/>
    <w:rsid w:val="000E7F77"/>
    <w:rsid w:val="000F4424"/>
    <w:rsid w:val="000F57F5"/>
    <w:rsid w:val="000F5FFF"/>
    <w:rsid w:val="001121E8"/>
    <w:rsid w:val="001125B9"/>
    <w:rsid w:val="00122998"/>
    <w:rsid w:val="0012741F"/>
    <w:rsid w:val="00127F76"/>
    <w:rsid w:val="00133C4F"/>
    <w:rsid w:val="001349C9"/>
    <w:rsid w:val="0014180D"/>
    <w:rsid w:val="00141B17"/>
    <w:rsid w:val="00142B62"/>
    <w:rsid w:val="00143171"/>
    <w:rsid w:val="00144EB0"/>
    <w:rsid w:val="00146F4F"/>
    <w:rsid w:val="00147455"/>
    <w:rsid w:val="00150153"/>
    <w:rsid w:val="001633E8"/>
    <w:rsid w:val="001635B1"/>
    <w:rsid w:val="001721FF"/>
    <w:rsid w:val="00172A4C"/>
    <w:rsid w:val="00175E76"/>
    <w:rsid w:val="001763B0"/>
    <w:rsid w:val="00176B0B"/>
    <w:rsid w:val="0018145A"/>
    <w:rsid w:val="00185611"/>
    <w:rsid w:val="00186C37"/>
    <w:rsid w:val="00193104"/>
    <w:rsid w:val="00194178"/>
    <w:rsid w:val="00194C71"/>
    <w:rsid w:val="0019525C"/>
    <w:rsid w:val="00195D34"/>
    <w:rsid w:val="0019762A"/>
    <w:rsid w:val="001A2678"/>
    <w:rsid w:val="001A2BAE"/>
    <w:rsid w:val="001A3340"/>
    <w:rsid w:val="001A7070"/>
    <w:rsid w:val="001B1444"/>
    <w:rsid w:val="001B1BC7"/>
    <w:rsid w:val="001B269D"/>
    <w:rsid w:val="001B3903"/>
    <w:rsid w:val="001B486E"/>
    <w:rsid w:val="001B7B48"/>
    <w:rsid w:val="001C0D5F"/>
    <w:rsid w:val="001C756A"/>
    <w:rsid w:val="001D40AD"/>
    <w:rsid w:val="001E058F"/>
    <w:rsid w:val="001E0E61"/>
    <w:rsid w:val="001E177D"/>
    <w:rsid w:val="001E3747"/>
    <w:rsid w:val="001E3C99"/>
    <w:rsid w:val="001E4126"/>
    <w:rsid w:val="001E6E14"/>
    <w:rsid w:val="001E6FE3"/>
    <w:rsid w:val="001E7510"/>
    <w:rsid w:val="001F0F06"/>
    <w:rsid w:val="001F1AD8"/>
    <w:rsid w:val="001F683F"/>
    <w:rsid w:val="001F73CF"/>
    <w:rsid w:val="001F7A5C"/>
    <w:rsid w:val="0020021C"/>
    <w:rsid w:val="002046DC"/>
    <w:rsid w:val="002049E8"/>
    <w:rsid w:val="00204C92"/>
    <w:rsid w:val="00210F7B"/>
    <w:rsid w:val="002123FB"/>
    <w:rsid w:val="002125F5"/>
    <w:rsid w:val="0021260A"/>
    <w:rsid w:val="0021387A"/>
    <w:rsid w:val="00223F18"/>
    <w:rsid w:val="00224018"/>
    <w:rsid w:val="002250B3"/>
    <w:rsid w:val="00226DFA"/>
    <w:rsid w:val="0023018E"/>
    <w:rsid w:val="00230D6E"/>
    <w:rsid w:val="00234A5B"/>
    <w:rsid w:val="00237B59"/>
    <w:rsid w:val="00240F18"/>
    <w:rsid w:val="00242655"/>
    <w:rsid w:val="00246E07"/>
    <w:rsid w:val="002502F1"/>
    <w:rsid w:val="00254BC1"/>
    <w:rsid w:val="00260D0C"/>
    <w:rsid w:val="00261141"/>
    <w:rsid w:val="002633EE"/>
    <w:rsid w:val="00265D9D"/>
    <w:rsid w:val="0026658A"/>
    <w:rsid w:val="002709AB"/>
    <w:rsid w:val="00270DB7"/>
    <w:rsid w:val="002715AF"/>
    <w:rsid w:val="002727B6"/>
    <w:rsid w:val="0027355D"/>
    <w:rsid w:val="00274C37"/>
    <w:rsid w:val="00275C1E"/>
    <w:rsid w:val="00276ACB"/>
    <w:rsid w:val="00281D4B"/>
    <w:rsid w:val="0028471F"/>
    <w:rsid w:val="0029012C"/>
    <w:rsid w:val="0029049A"/>
    <w:rsid w:val="00290F3B"/>
    <w:rsid w:val="00291994"/>
    <w:rsid w:val="0029380B"/>
    <w:rsid w:val="002954FA"/>
    <w:rsid w:val="00296D25"/>
    <w:rsid w:val="00296F19"/>
    <w:rsid w:val="002A439D"/>
    <w:rsid w:val="002B25D4"/>
    <w:rsid w:val="002B3338"/>
    <w:rsid w:val="002B3FF7"/>
    <w:rsid w:val="002B41F5"/>
    <w:rsid w:val="002B688F"/>
    <w:rsid w:val="002B6C7F"/>
    <w:rsid w:val="002C0E71"/>
    <w:rsid w:val="002C4551"/>
    <w:rsid w:val="002D0365"/>
    <w:rsid w:val="002D2205"/>
    <w:rsid w:val="002D5495"/>
    <w:rsid w:val="002D61C3"/>
    <w:rsid w:val="002D6252"/>
    <w:rsid w:val="002E0212"/>
    <w:rsid w:val="002E722B"/>
    <w:rsid w:val="002E770A"/>
    <w:rsid w:val="002E785A"/>
    <w:rsid w:val="002E7BDC"/>
    <w:rsid w:val="002F56F7"/>
    <w:rsid w:val="002F70E5"/>
    <w:rsid w:val="00301B71"/>
    <w:rsid w:val="00301C2C"/>
    <w:rsid w:val="00304C64"/>
    <w:rsid w:val="00314196"/>
    <w:rsid w:val="003150F4"/>
    <w:rsid w:val="00316209"/>
    <w:rsid w:val="00317230"/>
    <w:rsid w:val="003202A6"/>
    <w:rsid w:val="00320EB0"/>
    <w:rsid w:val="0032313C"/>
    <w:rsid w:val="00323F32"/>
    <w:rsid w:val="00331436"/>
    <w:rsid w:val="00332469"/>
    <w:rsid w:val="00332B08"/>
    <w:rsid w:val="00333370"/>
    <w:rsid w:val="0033347E"/>
    <w:rsid w:val="00337570"/>
    <w:rsid w:val="003410A2"/>
    <w:rsid w:val="0034270B"/>
    <w:rsid w:val="003429A7"/>
    <w:rsid w:val="003430B4"/>
    <w:rsid w:val="00343F33"/>
    <w:rsid w:val="00346770"/>
    <w:rsid w:val="00347983"/>
    <w:rsid w:val="00347B76"/>
    <w:rsid w:val="00347E59"/>
    <w:rsid w:val="00352FB2"/>
    <w:rsid w:val="00353002"/>
    <w:rsid w:val="00353327"/>
    <w:rsid w:val="00353D0D"/>
    <w:rsid w:val="00355911"/>
    <w:rsid w:val="00361A89"/>
    <w:rsid w:val="00362C56"/>
    <w:rsid w:val="00363372"/>
    <w:rsid w:val="003647A9"/>
    <w:rsid w:val="00364848"/>
    <w:rsid w:val="00364862"/>
    <w:rsid w:val="0036552F"/>
    <w:rsid w:val="00366C6A"/>
    <w:rsid w:val="00373DB5"/>
    <w:rsid w:val="0037456A"/>
    <w:rsid w:val="00375127"/>
    <w:rsid w:val="003764BC"/>
    <w:rsid w:val="0038023E"/>
    <w:rsid w:val="0038037F"/>
    <w:rsid w:val="00380B02"/>
    <w:rsid w:val="003831B4"/>
    <w:rsid w:val="00383394"/>
    <w:rsid w:val="00384BB9"/>
    <w:rsid w:val="003850CC"/>
    <w:rsid w:val="00385E3B"/>
    <w:rsid w:val="0038798F"/>
    <w:rsid w:val="00393628"/>
    <w:rsid w:val="003959EC"/>
    <w:rsid w:val="00397586"/>
    <w:rsid w:val="003A089A"/>
    <w:rsid w:val="003A38AD"/>
    <w:rsid w:val="003A3988"/>
    <w:rsid w:val="003B270F"/>
    <w:rsid w:val="003B3417"/>
    <w:rsid w:val="003B62DD"/>
    <w:rsid w:val="003C11CD"/>
    <w:rsid w:val="003C22FA"/>
    <w:rsid w:val="003C2DB4"/>
    <w:rsid w:val="003C3E83"/>
    <w:rsid w:val="003C4032"/>
    <w:rsid w:val="003C41EE"/>
    <w:rsid w:val="003C7ACB"/>
    <w:rsid w:val="003C7C91"/>
    <w:rsid w:val="003D041D"/>
    <w:rsid w:val="003D2D13"/>
    <w:rsid w:val="003D3640"/>
    <w:rsid w:val="003D42EA"/>
    <w:rsid w:val="003D4364"/>
    <w:rsid w:val="003D59B6"/>
    <w:rsid w:val="003D6852"/>
    <w:rsid w:val="003D7A3F"/>
    <w:rsid w:val="003D7B04"/>
    <w:rsid w:val="003E33F5"/>
    <w:rsid w:val="003E5134"/>
    <w:rsid w:val="003E66B5"/>
    <w:rsid w:val="003F0B9A"/>
    <w:rsid w:val="003F173C"/>
    <w:rsid w:val="003F18B8"/>
    <w:rsid w:val="003F3B9C"/>
    <w:rsid w:val="003F49DF"/>
    <w:rsid w:val="003F501B"/>
    <w:rsid w:val="003F61CE"/>
    <w:rsid w:val="003F7786"/>
    <w:rsid w:val="0040052C"/>
    <w:rsid w:val="00400881"/>
    <w:rsid w:val="00401435"/>
    <w:rsid w:val="00401A30"/>
    <w:rsid w:val="00401B78"/>
    <w:rsid w:val="00402325"/>
    <w:rsid w:val="00404A40"/>
    <w:rsid w:val="004063A4"/>
    <w:rsid w:val="0041204C"/>
    <w:rsid w:val="00412C49"/>
    <w:rsid w:val="00413359"/>
    <w:rsid w:val="00414E00"/>
    <w:rsid w:val="00416C24"/>
    <w:rsid w:val="004216C1"/>
    <w:rsid w:val="00424F4E"/>
    <w:rsid w:val="00425BB2"/>
    <w:rsid w:val="00427E96"/>
    <w:rsid w:val="00431336"/>
    <w:rsid w:val="00433860"/>
    <w:rsid w:val="004378A1"/>
    <w:rsid w:val="00437F62"/>
    <w:rsid w:val="004431F1"/>
    <w:rsid w:val="004450AF"/>
    <w:rsid w:val="00445196"/>
    <w:rsid w:val="00450B02"/>
    <w:rsid w:val="004536C8"/>
    <w:rsid w:val="004537D1"/>
    <w:rsid w:val="00454A7F"/>
    <w:rsid w:val="004556B9"/>
    <w:rsid w:val="0045643A"/>
    <w:rsid w:val="00462D32"/>
    <w:rsid w:val="004644D4"/>
    <w:rsid w:val="004644D7"/>
    <w:rsid w:val="004701A6"/>
    <w:rsid w:val="004710D5"/>
    <w:rsid w:val="0047159B"/>
    <w:rsid w:val="004746CC"/>
    <w:rsid w:val="004765F6"/>
    <w:rsid w:val="00480CC7"/>
    <w:rsid w:val="004824F8"/>
    <w:rsid w:val="00482FE0"/>
    <w:rsid w:val="00484005"/>
    <w:rsid w:val="00484265"/>
    <w:rsid w:val="00486A05"/>
    <w:rsid w:val="004926E2"/>
    <w:rsid w:val="00492D5E"/>
    <w:rsid w:val="00496453"/>
    <w:rsid w:val="00497688"/>
    <w:rsid w:val="004A7C80"/>
    <w:rsid w:val="004B1305"/>
    <w:rsid w:val="004B3639"/>
    <w:rsid w:val="004C0B1A"/>
    <w:rsid w:val="004C18B2"/>
    <w:rsid w:val="004C2DD7"/>
    <w:rsid w:val="004C502F"/>
    <w:rsid w:val="004C557B"/>
    <w:rsid w:val="004C65D7"/>
    <w:rsid w:val="004C7E44"/>
    <w:rsid w:val="004D1681"/>
    <w:rsid w:val="004D2E45"/>
    <w:rsid w:val="004D400E"/>
    <w:rsid w:val="004D40FE"/>
    <w:rsid w:val="004D5DE8"/>
    <w:rsid w:val="004D7CED"/>
    <w:rsid w:val="004E1CEA"/>
    <w:rsid w:val="004E2A18"/>
    <w:rsid w:val="004E3312"/>
    <w:rsid w:val="004E3F4B"/>
    <w:rsid w:val="004E4640"/>
    <w:rsid w:val="004F07EB"/>
    <w:rsid w:val="004F3CD3"/>
    <w:rsid w:val="004F5AE4"/>
    <w:rsid w:val="004F72C5"/>
    <w:rsid w:val="00500AAE"/>
    <w:rsid w:val="00500F2E"/>
    <w:rsid w:val="00502B97"/>
    <w:rsid w:val="005060A3"/>
    <w:rsid w:val="00506C85"/>
    <w:rsid w:val="00507458"/>
    <w:rsid w:val="005076C4"/>
    <w:rsid w:val="00510DF0"/>
    <w:rsid w:val="005122D7"/>
    <w:rsid w:val="005125CE"/>
    <w:rsid w:val="005139AC"/>
    <w:rsid w:val="00517BD2"/>
    <w:rsid w:val="0052027E"/>
    <w:rsid w:val="00520B20"/>
    <w:rsid w:val="00521F1D"/>
    <w:rsid w:val="00527B2B"/>
    <w:rsid w:val="00531154"/>
    <w:rsid w:val="0053168C"/>
    <w:rsid w:val="005331AF"/>
    <w:rsid w:val="005357BD"/>
    <w:rsid w:val="00537AC6"/>
    <w:rsid w:val="00541EC6"/>
    <w:rsid w:val="00542F1F"/>
    <w:rsid w:val="0054544F"/>
    <w:rsid w:val="005512CF"/>
    <w:rsid w:val="005539CE"/>
    <w:rsid w:val="005554E1"/>
    <w:rsid w:val="005611A3"/>
    <w:rsid w:val="0056175E"/>
    <w:rsid w:val="00562D28"/>
    <w:rsid w:val="00563A2D"/>
    <w:rsid w:val="00565551"/>
    <w:rsid w:val="00570042"/>
    <w:rsid w:val="00573C98"/>
    <w:rsid w:val="00575B0F"/>
    <w:rsid w:val="00575BC1"/>
    <w:rsid w:val="00576D75"/>
    <w:rsid w:val="00582871"/>
    <w:rsid w:val="00584355"/>
    <w:rsid w:val="005875E8"/>
    <w:rsid w:val="00591C3B"/>
    <w:rsid w:val="00592544"/>
    <w:rsid w:val="005932AE"/>
    <w:rsid w:val="00593646"/>
    <w:rsid w:val="00597250"/>
    <w:rsid w:val="0059781B"/>
    <w:rsid w:val="005A0852"/>
    <w:rsid w:val="005A2A51"/>
    <w:rsid w:val="005A4D56"/>
    <w:rsid w:val="005A590E"/>
    <w:rsid w:val="005B029F"/>
    <w:rsid w:val="005B3783"/>
    <w:rsid w:val="005B4EBB"/>
    <w:rsid w:val="005B7593"/>
    <w:rsid w:val="005C08FA"/>
    <w:rsid w:val="005C1089"/>
    <w:rsid w:val="005D0258"/>
    <w:rsid w:val="005D0D1E"/>
    <w:rsid w:val="005D2176"/>
    <w:rsid w:val="005D2286"/>
    <w:rsid w:val="005E3F4E"/>
    <w:rsid w:val="005E4347"/>
    <w:rsid w:val="005F0573"/>
    <w:rsid w:val="005F4259"/>
    <w:rsid w:val="005F4ACE"/>
    <w:rsid w:val="005F5078"/>
    <w:rsid w:val="005F6961"/>
    <w:rsid w:val="005F6E1B"/>
    <w:rsid w:val="0060126F"/>
    <w:rsid w:val="00602664"/>
    <w:rsid w:val="0060438C"/>
    <w:rsid w:val="00605D51"/>
    <w:rsid w:val="006065B1"/>
    <w:rsid w:val="0061229E"/>
    <w:rsid w:val="00612C90"/>
    <w:rsid w:val="00614BC9"/>
    <w:rsid w:val="00614F30"/>
    <w:rsid w:val="0061680B"/>
    <w:rsid w:val="006169E3"/>
    <w:rsid w:val="00616DFA"/>
    <w:rsid w:val="00621425"/>
    <w:rsid w:val="00622096"/>
    <w:rsid w:val="006220E1"/>
    <w:rsid w:val="0062472B"/>
    <w:rsid w:val="00625A61"/>
    <w:rsid w:val="00633158"/>
    <w:rsid w:val="006344CC"/>
    <w:rsid w:val="00634FF7"/>
    <w:rsid w:val="006353AF"/>
    <w:rsid w:val="00635CF4"/>
    <w:rsid w:val="00640057"/>
    <w:rsid w:val="006416C6"/>
    <w:rsid w:val="00641CAD"/>
    <w:rsid w:val="00652C05"/>
    <w:rsid w:val="00655DB5"/>
    <w:rsid w:val="00656CF3"/>
    <w:rsid w:val="00657788"/>
    <w:rsid w:val="00661854"/>
    <w:rsid w:val="00664D1F"/>
    <w:rsid w:val="00665BE9"/>
    <w:rsid w:val="00666C93"/>
    <w:rsid w:val="00670091"/>
    <w:rsid w:val="006705E5"/>
    <w:rsid w:val="00670AB0"/>
    <w:rsid w:val="00673CA4"/>
    <w:rsid w:val="006772EE"/>
    <w:rsid w:val="0068072E"/>
    <w:rsid w:val="00681EE3"/>
    <w:rsid w:val="0068415B"/>
    <w:rsid w:val="00685172"/>
    <w:rsid w:val="006876AD"/>
    <w:rsid w:val="006942D3"/>
    <w:rsid w:val="00696293"/>
    <w:rsid w:val="006A0027"/>
    <w:rsid w:val="006A214A"/>
    <w:rsid w:val="006A5C42"/>
    <w:rsid w:val="006A76BD"/>
    <w:rsid w:val="006B0C2E"/>
    <w:rsid w:val="006B639C"/>
    <w:rsid w:val="006C22F5"/>
    <w:rsid w:val="006C2C2B"/>
    <w:rsid w:val="006C6483"/>
    <w:rsid w:val="006C6801"/>
    <w:rsid w:val="006D037E"/>
    <w:rsid w:val="006D2798"/>
    <w:rsid w:val="006D37D1"/>
    <w:rsid w:val="006D37EE"/>
    <w:rsid w:val="006D4051"/>
    <w:rsid w:val="006E259C"/>
    <w:rsid w:val="006E2B5A"/>
    <w:rsid w:val="006E6F92"/>
    <w:rsid w:val="006F1AF5"/>
    <w:rsid w:val="006F52F7"/>
    <w:rsid w:val="006F73CE"/>
    <w:rsid w:val="00707462"/>
    <w:rsid w:val="00710598"/>
    <w:rsid w:val="0071138F"/>
    <w:rsid w:val="00716967"/>
    <w:rsid w:val="007204DC"/>
    <w:rsid w:val="00722ADB"/>
    <w:rsid w:val="00723769"/>
    <w:rsid w:val="007241DC"/>
    <w:rsid w:val="0072585E"/>
    <w:rsid w:val="0072601A"/>
    <w:rsid w:val="0072726F"/>
    <w:rsid w:val="00727953"/>
    <w:rsid w:val="007311CD"/>
    <w:rsid w:val="007317D7"/>
    <w:rsid w:val="00732622"/>
    <w:rsid w:val="00732F89"/>
    <w:rsid w:val="007344B6"/>
    <w:rsid w:val="007348AD"/>
    <w:rsid w:val="007354C3"/>
    <w:rsid w:val="00735F63"/>
    <w:rsid w:val="007440DD"/>
    <w:rsid w:val="00746CDD"/>
    <w:rsid w:val="00752A30"/>
    <w:rsid w:val="007533D4"/>
    <w:rsid w:val="00762606"/>
    <w:rsid w:val="00763D88"/>
    <w:rsid w:val="007641B3"/>
    <w:rsid w:val="00764D23"/>
    <w:rsid w:val="00766EB3"/>
    <w:rsid w:val="007710E1"/>
    <w:rsid w:val="007732F4"/>
    <w:rsid w:val="0077342E"/>
    <w:rsid w:val="00774AC5"/>
    <w:rsid w:val="007815AE"/>
    <w:rsid w:val="00782D02"/>
    <w:rsid w:val="00784874"/>
    <w:rsid w:val="0078712E"/>
    <w:rsid w:val="007924A3"/>
    <w:rsid w:val="007A0131"/>
    <w:rsid w:val="007A0831"/>
    <w:rsid w:val="007A2797"/>
    <w:rsid w:val="007A2EB6"/>
    <w:rsid w:val="007A55D0"/>
    <w:rsid w:val="007A5C87"/>
    <w:rsid w:val="007A60ED"/>
    <w:rsid w:val="007B0230"/>
    <w:rsid w:val="007B0355"/>
    <w:rsid w:val="007B05CF"/>
    <w:rsid w:val="007B3076"/>
    <w:rsid w:val="007C170B"/>
    <w:rsid w:val="007C1F8F"/>
    <w:rsid w:val="007C2C41"/>
    <w:rsid w:val="007C31D1"/>
    <w:rsid w:val="007C475B"/>
    <w:rsid w:val="007C5E6D"/>
    <w:rsid w:val="007D3266"/>
    <w:rsid w:val="007D32E1"/>
    <w:rsid w:val="007D3347"/>
    <w:rsid w:val="007D5431"/>
    <w:rsid w:val="007D5F7F"/>
    <w:rsid w:val="007D6BC2"/>
    <w:rsid w:val="007E168B"/>
    <w:rsid w:val="007E2859"/>
    <w:rsid w:val="007E3581"/>
    <w:rsid w:val="007F047F"/>
    <w:rsid w:val="007F315B"/>
    <w:rsid w:val="007F46AA"/>
    <w:rsid w:val="007F5986"/>
    <w:rsid w:val="007F7D41"/>
    <w:rsid w:val="0080003F"/>
    <w:rsid w:val="008001C6"/>
    <w:rsid w:val="00804334"/>
    <w:rsid w:val="00804A42"/>
    <w:rsid w:val="008060CF"/>
    <w:rsid w:val="00807B84"/>
    <w:rsid w:val="008123C3"/>
    <w:rsid w:val="008161F3"/>
    <w:rsid w:val="00822B33"/>
    <w:rsid w:val="00825EF7"/>
    <w:rsid w:val="00827008"/>
    <w:rsid w:val="00827DF1"/>
    <w:rsid w:val="00832441"/>
    <w:rsid w:val="008342C9"/>
    <w:rsid w:val="008352C8"/>
    <w:rsid w:val="00835AB5"/>
    <w:rsid w:val="008363C0"/>
    <w:rsid w:val="008370F1"/>
    <w:rsid w:val="00837A75"/>
    <w:rsid w:val="00842425"/>
    <w:rsid w:val="00842C2D"/>
    <w:rsid w:val="008430B4"/>
    <w:rsid w:val="00844B8F"/>
    <w:rsid w:val="0084522D"/>
    <w:rsid w:val="008468F3"/>
    <w:rsid w:val="008473F6"/>
    <w:rsid w:val="008530B2"/>
    <w:rsid w:val="00854CA5"/>
    <w:rsid w:val="00855606"/>
    <w:rsid w:val="008565DB"/>
    <w:rsid w:val="00857931"/>
    <w:rsid w:val="00860F37"/>
    <w:rsid w:val="0086363C"/>
    <w:rsid w:val="0086558D"/>
    <w:rsid w:val="008679CD"/>
    <w:rsid w:val="00867DC6"/>
    <w:rsid w:val="00870A54"/>
    <w:rsid w:val="00872252"/>
    <w:rsid w:val="00872490"/>
    <w:rsid w:val="008856DF"/>
    <w:rsid w:val="00885EDF"/>
    <w:rsid w:val="0088783C"/>
    <w:rsid w:val="00890F24"/>
    <w:rsid w:val="00892983"/>
    <w:rsid w:val="00892D26"/>
    <w:rsid w:val="00893731"/>
    <w:rsid w:val="00893784"/>
    <w:rsid w:val="008939A7"/>
    <w:rsid w:val="008957B5"/>
    <w:rsid w:val="008A2979"/>
    <w:rsid w:val="008A5194"/>
    <w:rsid w:val="008B27E6"/>
    <w:rsid w:val="008B6AED"/>
    <w:rsid w:val="008B6E81"/>
    <w:rsid w:val="008B7F02"/>
    <w:rsid w:val="008C58FE"/>
    <w:rsid w:val="008C7AD4"/>
    <w:rsid w:val="008D1C8F"/>
    <w:rsid w:val="008D35A8"/>
    <w:rsid w:val="008D3713"/>
    <w:rsid w:val="008D6140"/>
    <w:rsid w:val="008D6A87"/>
    <w:rsid w:val="008E0735"/>
    <w:rsid w:val="008E1C39"/>
    <w:rsid w:val="008E42C5"/>
    <w:rsid w:val="008E4410"/>
    <w:rsid w:val="008E7A4D"/>
    <w:rsid w:val="008F14C2"/>
    <w:rsid w:val="008F2306"/>
    <w:rsid w:val="008F4F31"/>
    <w:rsid w:val="00900525"/>
    <w:rsid w:val="00901060"/>
    <w:rsid w:val="00903B34"/>
    <w:rsid w:val="00911043"/>
    <w:rsid w:val="00911850"/>
    <w:rsid w:val="009141D9"/>
    <w:rsid w:val="00922DDB"/>
    <w:rsid w:val="00925103"/>
    <w:rsid w:val="0092576C"/>
    <w:rsid w:val="00925964"/>
    <w:rsid w:val="00926016"/>
    <w:rsid w:val="00926E76"/>
    <w:rsid w:val="00927917"/>
    <w:rsid w:val="0093101B"/>
    <w:rsid w:val="0093199E"/>
    <w:rsid w:val="0093229D"/>
    <w:rsid w:val="009356B5"/>
    <w:rsid w:val="009358F7"/>
    <w:rsid w:val="00935BCE"/>
    <w:rsid w:val="0093628B"/>
    <w:rsid w:val="00937ABD"/>
    <w:rsid w:val="00940401"/>
    <w:rsid w:val="00941218"/>
    <w:rsid w:val="0094297C"/>
    <w:rsid w:val="0094402F"/>
    <w:rsid w:val="00945BF7"/>
    <w:rsid w:val="00946318"/>
    <w:rsid w:val="0095007C"/>
    <w:rsid w:val="00950763"/>
    <w:rsid w:val="00950E8C"/>
    <w:rsid w:val="0095203B"/>
    <w:rsid w:val="0095649E"/>
    <w:rsid w:val="00957C93"/>
    <w:rsid w:val="00961EC3"/>
    <w:rsid w:val="00963247"/>
    <w:rsid w:val="009665ED"/>
    <w:rsid w:val="00967776"/>
    <w:rsid w:val="00972089"/>
    <w:rsid w:val="00974AE1"/>
    <w:rsid w:val="00976793"/>
    <w:rsid w:val="00976C23"/>
    <w:rsid w:val="00982DD8"/>
    <w:rsid w:val="00984556"/>
    <w:rsid w:val="0098620A"/>
    <w:rsid w:val="00986497"/>
    <w:rsid w:val="00993993"/>
    <w:rsid w:val="00993E6F"/>
    <w:rsid w:val="00996A87"/>
    <w:rsid w:val="009976F9"/>
    <w:rsid w:val="009A0DAC"/>
    <w:rsid w:val="009A34AF"/>
    <w:rsid w:val="009A3A83"/>
    <w:rsid w:val="009B2614"/>
    <w:rsid w:val="009B5D4E"/>
    <w:rsid w:val="009B6753"/>
    <w:rsid w:val="009C23EE"/>
    <w:rsid w:val="009C3A77"/>
    <w:rsid w:val="009C6401"/>
    <w:rsid w:val="009D09C9"/>
    <w:rsid w:val="009D0F47"/>
    <w:rsid w:val="009D1A12"/>
    <w:rsid w:val="009D2A40"/>
    <w:rsid w:val="009D2EED"/>
    <w:rsid w:val="009D469A"/>
    <w:rsid w:val="009D5483"/>
    <w:rsid w:val="009D5EAD"/>
    <w:rsid w:val="009D6086"/>
    <w:rsid w:val="009E0156"/>
    <w:rsid w:val="009E2843"/>
    <w:rsid w:val="009E4336"/>
    <w:rsid w:val="009E44ED"/>
    <w:rsid w:val="009E780F"/>
    <w:rsid w:val="009F25DD"/>
    <w:rsid w:val="009F349F"/>
    <w:rsid w:val="009F591B"/>
    <w:rsid w:val="009F61A5"/>
    <w:rsid w:val="009F7643"/>
    <w:rsid w:val="00A010BE"/>
    <w:rsid w:val="00A01E9E"/>
    <w:rsid w:val="00A14A42"/>
    <w:rsid w:val="00A17F09"/>
    <w:rsid w:val="00A2233B"/>
    <w:rsid w:val="00A231DD"/>
    <w:rsid w:val="00A23E74"/>
    <w:rsid w:val="00A311EF"/>
    <w:rsid w:val="00A317E2"/>
    <w:rsid w:val="00A33FAF"/>
    <w:rsid w:val="00A34FDF"/>
    <w:rsid w:val="00A402F4"/>
    <w:rsid w:val="00A43E5F"/>
    <w:rsid w:val="00A44381"/>
    <w:rsid w:val="00A44424"/>
    <w:rsid w:val="00A5124D"/>
    <w:rsid w:val="00A568FB"/>
    <w:rsid w:val="00A57299"/>
    <w:rsid w:val="00A648B3"/>
    <w:rsid w:val="00A64A43"/>
    <w:rsid w:val="00A65536"/>
    <w:rsid w:val="00A659B8"/>
    <w:rsid w:val="00A6655C"/>
    <w:rsid w:val="00A72A00"/>
    <w:rsid w:val="00A73DBB"/>
    <w:rsid w:val="00A7561A"/>
    <w:rsid w:val="00A7672C"/>
    <w:rsid w:val="00A81E5F"/>
    <w:rsid w:val="00A845DF"/>
    <w:rsid w:val="00A86298"/>
    <w:rsid w:val="00A878D9"/>
    <w:rsid w:val="00A95B3E"/>
    <w:rsid w:val="00A97EE7"/>
    <w:rsid w:val="00AA06E0"/>
    <w:rsid w:val="00AA2035"/>
    <w:rsid w:val="00AA6FFD"/>
    <w:rsid w:val="00AA7D7F"/>
    <w:rsid w:val="00AB7253"/>
    <w:rsid w:val="00AB7A9F"/>
    <w:rsid w:val="00AC2098"/>
    <w:rsid w:val="00AC20CC"/>
    <w:rsid w:val="00AC5150"/>
    <w:rsid w:val="00AD1DD5"/>
    <w:rsid w:val="00AD28B1"/>
    <w:rsid w:val="00AD3080"/>
    <w:rsid w:val="00AD38E1"/>
    <w:rsid w:val="00AD46C4"/>
    <w:rsid w:val="00AD7A87"/>
    <w:rsid w:val="00AE0F04"/>
    <w:rsid w:val="00AE1117"/>
    <w:rsid w:val="00AE3561"/>
    <w:rsid w:val="00AE5022"/>
    <w:rsid w:val="00AF14D9"/>
    <w:rsid w:val="00AF23EC"/>
    <w:rsid w:val="00AF536B"/>
    <w:rsid w:val="00AF7B66"/>
    <w:rsid w:val="00B00CB8"/>
    <w:rsid w:val="00B115DD"/>
    <w:rsid w:val="00B14427"/>
    <w:rsid w:val="00B20978"/>
    <w:rsid w:val="00B22EFD"/>
    <w:rsid w:val="00B23672"/>
    <w:rsid w:val="00B30D66"/>
    <w:rsid w:val="00B328F0"/>
    <w:rsid w:val="00B3354A"/>
    <w:rsid w:val="00B34D37"/>
    <w:rsid w:val="00B352B5"/>
    <w:rsid w:val="00B37C98"/>
    <w:rsid w:val="00B40D2E"/>
    <w:rsid w:val="00B42117"/>
    <w:rsid w:val="00B4296C"/>
    <w:rsid w:val="00B44618"/>
    <w:rsid w:val="00B46F9C"/>
    <w:rsid w:val="00B51D8E"/>
    <w:rsid w:val="00B52560"/>
    <w:rsid w:val="00B549CA"/>
    <w:rsid w:val="00B62171"/>
    <w:rsid w:val="00B6409B"/>
    <w:rsid w:val="00B64CCE"/>
    <w:rsid w:val="00B71D7A"/>
    <w:rsid w:val="00B74890"/>
    <w:rsid w:val="00B76B90"/>
    <w:rsid w:val="00B80662"/>
    <w:rsid w:val="00B81E73"/>
    <w:rsid w:val="00B8201C"/>
    <w:rsid w:val="00B82DC9"/>
    <w:rsid w:val="00B836DD"/>
    <w:rsid w:val="00B90E77"/>
    <w:rsid w:val="00B92D42"/>
    <w:rsid w:val="00B955B9"/>
    <w:rsid w:val="00B973F7"/>
    <w:rsid w:val="00BA04B5"/>
    <w:rsid w:val="00BA0CF8"/>
    <w:rsid w:val="00BA2862"/>
    <w:rsid w:val="00BA57EC"/>
    <w:rsid w:val="00BA63D0"/>
    <w:rsid w:val="00BB1D9F"/>
    <w:rsid w:val="00BB429D"/>
    <w:rsid w:val="00BB6F19"/>
    <w:rsid w:val="00BC2FA3"/>
    <w:rsid w:val="00BC36E3"/>
    <w:rsid w:val="00BC4DEE"/>
    <w:rsid w:val="00BE01B9"/>
    <w:rsid w:val="00BE0F8F"/>
    <w:rsid w:val="00BE1AAB"/>
    <w:rsid w:val="00BE25BF"/>
    <w:rsid w:val="00BE7E41"/>
    <w:rsid w:val="00BF05C6"/>
    <w:rsid w:val="00BF2D53"/>
    <w:rsid w:val="00BF2DF3"/>
    <w:rsid w:val="00C00709"/>
    <w:rsid w:val="00C10792"/>
    <w:rsid w:val="00C143E9"/>
    <w:rsid w:val="00C17FA4"/>
    <w:rsid w:val="00C314B9"/>
    <w:rsid w:val="00C31720"/>
    <w:rsid w:val="00C3336B"/>
    <w:rsid w:val="00C33A43"/>
    <w:rsid w:val="00C33D08"/>
    <w:rsid w:val="00C33F29"/>
    <w:rsid w:val="00C3643B"/>
    <w:rsid w:val="00C36CEC"/>
    <w:rsid w:val="00C42D8E"/>
    <w:rsid w:val="00C474E9"/>
    <w:rsid w:val="00C52A08"/>
    <w:rsid w:val="00C52A2D"/>
    <w:rsid w:val="00C55832"/>
    <w:rsid w:val="00C5619D"/>
    <w:rsid w:val="00C57676"/>
    <w:rsid w:val="00C57922"/>
    <w:rsid w:val="00C617F0"/>
    <w:rsid w:val="00C643F5"/>
    <w:rsid w:val="00C7449D"/>
    <w:rsid w:val="00C74565"/>
    <w:rsid w:val="00C80359"/>
    <w:rsid w:val="00C81422"/>
    <w:rsid w:val="00C82811"/>
    <w:rsid w:val="00C82F07"/>
    <w:rsid w:val="00C83EDA"/>
    <w:rsid w:val="00C840F2"/>
    <w:rsid w:val="00C84BFF"/>
    <w:rsid w:val="00C84C8F"/>
    <w:rsid w:val="00C85389"/>
    <w:rsid w:val="00C91550"/>
    <w:rsid w:val="00C9174C"/>
    <w:rsid w:val="00C924F6"/>
    <w:rsid w:val="00C9386B"/>
    <w:rsid w:val="00C93E9B"/>
    <w:rsid w:val="00C9703D"/>
    <w:rsid w:val="00C9757A"/>
    <w:rsid w:val="00CA01E5"/>
    <w:rsid w:val="00CA0AC7"/>
    <w:rsid w:val="00CA247C"/>
    <w:rsid w:val="00CA7F85"/>
    <w:rsid w:val="00CB1744"/>
    <w:rsid w:val="00CB2224"/>
    <w:rsid w:val="00CB3990"/>
    <w:rsid w:val="00CB6496"/>
    <w:rsid w:val="00CB6AFF"/>
    <w:rsid w:val="00CC3FD1"/>
    <w:rsid w:val="00CC6362"/>
    <w:rsid w:val="00CC657A"/>
    <w:rsid w:val="00CC7023"/>
    <w:rsid w:val="00CD1204"/>
    <w:rsid w:val="00CD1D6C"/>
    <w:rsid w:val="00CD2212"/>
    <w:rsid w:val="00CD5C74"/>
    <w:rsid w:val="00CD5ED0"/>
    <w:rsid w:val="00CD75B5"/>
    <w:rsid w:val="00CD75E7"/>
    <w:rsid w:val="00CE0593"/>
    <w:rsid w:val="00CE2734"/>
    <w:rsid w:val="00CE40B7"/>
    <w:rsid w:val="00CE4479"/>
    <w:rsid w:val="00CE70DA"/>
    <w:rsid w:val="00CF0011"/>
    <w:rsid w:val="00CF0F16"/>
    <w:rsid w:val="00CF1672"/>
    <w:rsid w:val="00CF2C6D"/>
    <w:rsid w:val="00CF4196"/>
    <w:rsid w:val="00CF4850"/>
    <w:rsid w:val="00CF58C0"/>
    <w:rsid w:val="00CF5988"/>
    <w:rsid w:val="00CF717C"/>
    <w:rsid w:val="00CF7DB7"/>
    <w:rsid w:val="00D00DCF"/>
    <w:rsid w:val="00D01A66"/>
    <w:rsid w:val="00D01D71"/>
    <w:rsid w:val="00D02E48"/>
    <w:rsid w:val="00D0341C"/>
    <w:rsid w:val="00D11068"/>
    <w:rsid w:val="00D1123C"/>
    <w:rsid w:val="00D12218"/>
    <w:rsid w:val="00D13FA9"/>
    <w:rsid w:val="00D13FF9"/>
    <w:rsid w:val="00D17D3F"/>
    <w:rsid w:val="00D21546"/>
    <w:rsid w:val="00D21A04"/>
    <w:rsid w:val="00D247CC"/>
    <w:rsid w:val="00D26912"/>
    <w:rsid w:val="00D269EE"/>
    <w:rsid w:val="00D2732B"/>
    <w:rsid w:val="00D309CF"/>
    <w:rsid w:val="00D36EC1"/>
    <w:rsid w:val="00D37F8F"/>
    <w:rsid w:val="00D410B2"/>
    <w:rsid w:val="00D42A2D"/>
    <w:rsid w:val="00D44061"/>
    <w:rsid w:val="00D44A7E"/>
    <w:rsid w:val="00D44AB6"/>
    <w:rsid w:val="00D60275"/>
    <w:rsid w:val="00D60357"/>
    <w:rsid w:val="00D60B00"/>
    <w:rsid w:val="00D60FA1"/>
    <w:rsid w:val="00D620F5"/>
    <w:rsid w:val="00D7035B"/>
    <w:rsid w:val="00D7127D"/>
    <w:rsid w:val="00D80EAB"/>
    <w:rsid w:val="00D82C66"/>
    <w:rsid w:val="00D9120A"/>
    <w:rsid w:val="00D91242"/>
    <w:rsid w:val="00D94644"/>
    <w:rsid w:val="00DA4091"/>
    <w:rsid w:val="00DA7830"/>
    <w:rsid w:val="00DA7A02"/>
    <w:rsid w:val="00DB2817"/>
    <w:rsid w:val="00DB5EAF"/>
    <w:rsid w:val="00DC1069"/>
    <w:rsid w:val="00DC119F"/>
    <w:rsid w:val="00DC38E5"/>
    <w:rsid w:val="00DC397F"/>
    <w:rsid w:val="00DC43C6"/>
    <w:rsid w:val="00DC4BCA"/>
    <w:rsid w:val="00DC5ADA"/>
    <w:rsid w:val="00DC5C41"/>
    <w:rsid w:val="00DC7EE2"/>
    <w:rsid w:val="00DD0FBC"/>
    <w:rsid w:val="00DD2210"/>
    <w:rsid w:val="00DD2CFB"/>
    <w:rsid w:val="00DD5F49"/>
    <w:rsid w:val="00DE0CA6"/>
    <w:rsid w:val="00DE12DC"/>
    <w:rsid w:val="00DE1F93"/>
    <w:rsid w:val="00DE3FAB"/>
    <w:rsid w:val="00DE5216"/>
    <w:rsid w:val="00DF14CD"/>
    <w:rsid w:val="00DF5A92"/>
    <w:rsid w:val="00DF6088"/>
    <w:rsid w:val="00DF63D8"/>
    <w:rsid w:val="00DF7CA1"/>
    <w:rsid w:val="00E041D5"/>
    <w:rsid w:val="00E05F98"/>
    <w:rsid w:val="00E10594"/>
    <w:rsid w:val="00E1139A"/>
    <w:rsid w:val="00E13328"/>
    <w:rsid w:val="00E140CF"/>
    <w:rsid w:val="00E228CD"/>
    <w:rsid w:val="00E22CDD"/>
    <w:rsid w:val="00E2319A"/>
    <w:rsid w:val="00E23F13"/>
    <w:rsid w:val="00E24F74"/>
    <w:rsid w:val="00E26696"/>
    <w:rsid w:val="00E305AA"/>
    <w:rsid w:val="00E35234"/>
    <w:rsid w:val="00E35D99"/>
    <w:rsid w:val="00E35DC3"/>
    <w:rsid w:val="00E3617E"/>
    <w:rsid w:val="00E447E7"/>
    <w:rsid w:val="00E45388"/>
    <w:rsid w:val="00E46F9F"/>
    <w:rsid w:val="00E47445"/>
    <w:rsid w:val="00E51AEA"/>
    <w:rsid w:val="00E53F0B"/>
    <w:rsid w:val="00E5672E"/>
    <w:rsid w:val="00E57009"/>
    <w:rsid w:val="00E57F80"/>
    <w:rsid w:val="00E60E71"/>
    <w:rsid w:val="00E71D32"/>
    <w:rsid w:val="00E71E08"/>
    <w:rsid w:val="00E80E96"/>
    <w:rsid w:val="00E81B09"/>
    <w:rsid w:val="00E82311"/>
    <w:rsid w:val="00E87E36"/>
    <w:rsid w:val="00E946CC"/>
    <w:rsid w:val="00E949A0"/>
    <w:rsid w:val="00E956AD"/>
    <w:rsid w:val="00E96D3B"/>
    <w:rsid w:val="00E97B6A"/>
    <w:rsid w:val="00EA2C61"/>
    <w:rsid w:val="00EA3669"/>
    <w:rsid w:val="00EA4440"/>
    <w:rsid w:val="00EA626D"/>
    <w:rsid w:val="00EA7E6B"/>
    <w:rsid w:val="00EB1A25"/>
    <w:rsid w:val="00EB2284"/>
    <w:rsid w:val="00EB74DA"/>
    <w:rsid w:val="00EC3D38"/>
    <w:rsid w:val="00EC4436"/>
    <w:rsid w:val="00ED0AB2"/>
    <w:rsid w:val="00ED32B8"/>
    <w:rsid w:val="00ED4D46"/>
    <w:rsid w:val="00ED6409"/>
    <w:rsid w:val="00ED67C1"/>
    <w:rsid w:val="00ED6BC1"/>
    <w:rsid w:val="00EE1A1A"/>
    <w:rsid w:val="00EE2C9F"/>
    <w:rsid w:val="00EE3E0D"/>
    <w:rsid w:val="00EF0550"/>
    <w:rsid w:val="00EF2164"/>
    <w:rsid w:val="00EF72B7"/>
    <w:rsid w:val="00EF7738"/>
    <w:rsid w:val="00F046BE"/>
    <w:rsid w:val="00F05236"/>
    <w:rsid w:val="00F05538"/>
    <w:rsid w:val="00F05D3C"/>
    <w:rsid w:val="00F06466"/>
    <w:rsid w:val="00F10CC7"/>
    <w:rsid w:val="00F11A17"/>
    <w:rsid w:val="00F160FC"/>
    <w:rsid w:val="00F1664B"/>
    <w:rsid w:val="00F201E3"/>
    <w:rsid w:val="00F20EDB"/>
    <w:rsid w:val="00F20FCD"/>
    <w:rsid w:val="00F27DD8"/>
    <w:rsid w:val="00F31FDA"/>
    <w:rsid w:val="00F32208"/>
    <w:rsid w:val="00F34181"/>
    <w:rsid w:val="00F355C0"/>
    <w:rsid w:val="00F363B7"/>
    <w:rsid w:val="00F400BB"/>
    <w:rsid w:val="00F4087F"/>
    <w:rsid w:val="00F43C12"/>
    <w:rsid w:val="00F44147"/>
    <w:rsid w:val="00F45487"/>
    <w:rsid w:val="00F47C29"/>
    <w:rsid w:val="00F50A22"/>
    <w:rsid w:val="00F517DC"/>
    <w:rsid w:val="00F52B8E"/>
    <w:rsid w:val="00F52E62"/>
    <w:rsid w:val="00F55DCA"/>
    <w:rsid w:val="00F62670"/>
    <w:rsid w:val="00F6392F"/>
    <w:rsid w:val="00F659FF"/>
    <w:rsid w:val="00F6784C"/>
    <w:rsid w:val="00F71B30"/>
    <w:rsid w:val="00F7267C"/>
    <w:rsid w:val="00F80E81"/>
    <w:rsid w:val="00F81863"/>
    <w:rsid w:val="00F81F43"/>
    <w:rsid w:val="00F82F90"/>
    <w:rsid w:val="00F869A6"/>
    <w:rsid w:val="00F90E8D"/>
    <w:rsid w:val="00F9454F"/>
    <w:rsid w:val="00F95E34"/>
    <w:rsid w:val="00FA5A01"/>
    <w:rsid w:val="00FA696A"/>
    <w:rsid w:val="00FA7ABE"/>
    <w:rsid w:val="00FB04F7"/>
    <w:rsid w:val="00FB09A4"/>
    <w:rsid w:val="00FB6103"/>
    <w:rsid w:val="00FC116B"/>
    <w:rsid w:val="00FC226D"/>
    <w:rsid w:val="00FC40D9"/>
    <w:rsid w:val="00FC57D3"/>
    <w:rsid w:val="00FC60A7"/>
    <w:rsid w:val="00FD208D"/>
    <w:rsid w:val="00FD28FF"/>
    <w:rsid w:val="00FD6C9A"/>
    <w:rsid w:val="00FD6D05"/>
    <w:rsid w:val="00FE3E38"/>
    <w:rsid w:val="00FE60E9"/>
    <w:rsid w:val="00FF3272"/>
    <w:rsid w:val="00FF4671"/>
    <w:rsid w:val="00FF4A6B"/>
    <w:rsid w:val="00FF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F2BED3"/>
  <w15:chartTrackingRefBased/>
  <w15:docId w15:val="{40FDD88E-78E5-48AE-9AEF-19C8BD70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1B9"/>
    <w:pPr>
      <w:ind w:left="720" w:hanging="360"/>
      <w:jc w:val="both"/>
    </w:pPr>
    <w:rPr>
      <w:rFonts w:ascii="Futura Lt" w:hAnsi="Futura Lt"/>
      <w:sz w:val="22"/>
      <w:lang w:bidi="ar-SA"/>
    </w:rPr>
  </w:style>
  <w:style w:type="paragraph" w:styleId="Heading1">
    <w:name w:val="heading 1"/>
    <w:basedOn w:val="Normal"/>
    <w:next w:val="Normal"/>
    <w:qFormat/>
    <w:pPr>
      <w:keepNext/>
      <w:spacing w:before="60" w:after="60"/>
      <w:outlineLvl w:val="0"/>
    </w:pPr>
    <w:rPr>
      <w:rFonts w:ascii="Arial" w:hAnsi="Arial"/>
      <w:b/>
      <w:sz w:val="24"/>
      <w:lang w:val="en-GB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rFonts w:ascii="Arial" w:hAnsi="Arial"/>
      <w:b/>
      <w:sz w:val="24"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34"/>
        <w:tab w:val="left" w:pos="810"/>
      </w:tabs>
      <w:ind w:left="1418" w:hanging="1384"/>
      <w:outlineLvl w:val="2"/>
    </w:pPr>
    <w:rPr>
      <w:rFonts w:ascii="Arial" w:hAnsi="Arial" w:cs="Arial"/>
      <w:b/>
      <w:bCs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1418"/>
      </w:tabs>
      <w:spacing w:after="120"/>
      <w:ind w:firstLine="34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  <w:lang w:val="en-GB"/>
    </w:rPr>
  </w:style>
  <w:style w:type="paragraph" w:styleId="Heading6">
    <w:name w:val="heading 6"/>
    <w:basedOn w:val="Normal"/>
    <w:next w:val="Normal"/>
    <w:qFormat/>
    <w:pPr>
      <w:keepNext/>
      <w:spacing w:before="60" w:after="60"/>
      <w:jc w:val="center"/>
      <w:outlineLvl w:val="5"/>
    </w:pPr>
    <w:rPr>
      <w:rFonts w:ascii="Arial" w:hAnsi="Arial"/>
      <w:sz w:val="36"/>
    </w:rPr>
  </w:style>
  <w:style w:type="paragraph" w:styleId="Heading7">
    <w:name w:val="heading 7"/>
    <w:basedOn w:val="Normal"/>
    <w:next w:val="Normal"/>
    <w:qFormat/>
    <w:pPr>
      <w:keepNext/>
      <w:spacing w:before="60" w:after="60"/>
      <w:outlineLvl w:val="6"/>
    </w:pPr>
    <w:rPr>
      <w:rFonts w:ascii="Futura Hv" w:hAnsi="Futura Hv"/>
      <w:bCs/>
      <w:sz w:val="40"/>
    </w:rPr>
  </w:style>
  <w:style w:type="paragraph" w:styleId="Heading8">
    <w:name w:val="heading 8"/>
    <w:basedOn w:val="Normal"/>
    <w:next w:val="Normal"/>
    <w:qFormat/>
    <w:pPr>
      <w:keepNext/>
      <w:tabs>
        <w:tab w:val="left" w:pos="1418"/>
      </w:tabs>
      <w:ind w:firstLine="34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e1">
    <w:name w:val="Liste 1"/>
    <w:basedOn w:val="Normal"/>
    <w:pPr>
      <w:numPr>
        <w:numId w:val="1"/>
      </w:numPr>
      <w:spacing w:before="60" w:after="60"/>
    </w:pPr>
    <w:rPr>
      <w:lang w:val="fr-BE"/>
    </w:rPr>
  </w:style>
  <w:style w:type="paragraph" w:customStyle="1" w:styleId="Oscblue">
    <w:name w:val="Osc blue"/>
    <w:basedOn w:val="Normal"/>
    <w:pPr>
      <w:widowControl w:val="0"/>
      <w:tabs>
        <w:tab w:val="left" w:pos="8218"/>
      </w:tabs>
    </w:pPr>
    <w:rPr>
      <w:color w:val="0000FF"/>
      <w:sz w:val="24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lang w:val="x-none" w:eastAsia="x-none"/>
    </w:rPr>
  </w:style>
  <w:style w:type="paragraph" w:styleId="BodyText">
    <w:name w:val="Body Text"/>
    <w:basedOn w:val="Normal"/>
    <w:pPr>
      <w:spacing w:before="120"/>
    </w:pPr>
    <w:rPr>
      <w:rFonts w:ascii="Arial" w:hAnsi="Arial"/>
      <w:i/>
      <w:sz w:val="24"/>
      <w:lang w:val="en-GB"/>
    </w:rPr>
  </w:style>
  <w:style w:type="paragraph" w:styleId="BodyText2">
    <w:name w:val="Body Text 2"/>
    <w:basedOn w:val="Normal"/>
    <w:pPr>
      <w:spacing w:before="120"/>
    </w:pPr>
    <w:rPr>
      <w:rFonts w:ascii="Arial" w:hAnsi="Arial"/>
      <w:sz w:val="24"/>
      <w:lang w:val="en-GB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pPr>
      <w:tabs>
        <w:tab w:val="left" w:pos="810"/>
        <w:tab w:val="left" w:pos="2127"/>
      </w:tabs>
      <w:ind w:left="1843" w:right="-624" w:firstLine="34"/>
    </w:pPr>
  </w:style>
  <w:style w:type="paragraph" w:styleId="BodyTextIndent">
    <w:name w:val="Body Text Indent"/>
    <w:basedOn w:val="Normal"/>
    <w:pPr>
      <w:tabs>
        <w:tab w:val="left" w:pos="2694"/>
        <w:tab w:val="left" w:pos="2835"/>
      </w:tabs>
      <w:ind w:left="34"/>
    </w:pPr>
  </w:style>
  <w:style w:type="paragraph" w:styleId="BodyTextIndent2">
    <w:name w:val="Body Text Indent 2"/>
    <w:basedOn w:val="Normal"/>
    <w:pPr>
      <w:tabs>
        <w:tab w:val="left" w:pos="810"/>
        <w:tab w:val="left" w:pos="2127"/>
      </w:tabs>
      <w:ind w:left="459"/>
    </w:pPr>
    <w:rPr>
      <w:rFonts w:ascii="Arial" w:hAnsi="Arial" w:cs="Arial"/>
      <w:sz w:val="24"/>
    </w:rPr>
  </w:style>
  <w:style w:type="paragraph" w:styleId="BodyTextIndent3">
    <w:name w:val="Body Text Indent 3"/>
    <w:basedOn w:val="Normal"/>
    <w:pPr>
      <w:ind w:left="1843" w:firstLine="34"/>
    </w:pPr>
    <w:rPr>
      <w:rFonts w:ascii="Arial" w:hAnsi="Arial" w:cs="Arial"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spacing w:before="60" w:after="6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ommentSubject">
    <w:name w:val="annotation subject"/>
    <w:basedOn w:val="CommentText"/>
    <w:next w:val="CommentText"/>
    <w:semiHidden/>
    <w:rsid w:val="00870A54"/>
    <w:rPr>
      <w:b/>
      <w:bCs/>
    </w:rPr>
  </w:style>
  <w:style w:type="paragraph" w:customStyle="1" w:styleId="HeaderBase">
    <w:name w:val="Header Base"/>
    <w:basedOn w:val="Normal"/>
    <w:rsid w:val="00DC5ADA"/>
    <w:rPr>
      <w:rFonts w:ascii="Arial" w:hAnsi="Arial"/>
      <w:sz w:val="20"/>
    </w:rPr>
  </w:style>
  <w:style w:type="paragraph" w:styleId="NormalWeb">
    <w:name w:val="Normal (Web)"/>
    <w:basedOn w:val="Normal"/>
    <w:unhideWhenUsed/>
    <w:rsid w:val="009D2EED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Emphasis">
    <w:name w:val="Emphasis"/>
    <w:qFormat/>
    <w:rsid w:val="00C924F6"/>
    <w:rPr>
      <w:b/>
      <w:bCs/>
      <w:i w:val="0"/>
      <w:iCs w:val="0"/>
    </w:rPr>
  </w:style>
  <w:style w:type="character" w:customStyle="1" w:styleId="yshortcuts">
    <w:name w:val="yshortcuts"/>
    <w:basedOn w:val="DefaultParagraphFont"/>
    <w:rsid w:val="00C924F6"/>
  </w:style>
  <w:style w:type="paragraph" w:customStyle="1" w:styleId="normalchar">
    <w:name w:val="normal_char"/>
    <w:rsid w:val="008D35A8"/>
    <w:pPr>
      <w:tabs>
        <w:tab w:val="left" w:pos="360"/>
      </w:tabs>
      <w:ind w:left="720" w:hanging="360"/>
      <w:jc w:val="both"/>
    </w:pPr>
    <w:rPr>
      <w:rFonts w:eastAsia="ヒラギノ角ゴ Pro W3"/>
      <w:color w:val="000000"/>
      <w:sz w:val="24"/>
      <w:lang w:bidi="ar-SA"/>
    </w:rPr>
  </w:style>
  <w:style w:type="character" w:styleId="Strong">
    <w:name w:val="Strong"/>
    <w:uiPriority w:val="22"/>
    <w:qFormat/>
    <w:rsid w:val="008D35A8"/>
    <w:rPr>
      <w:b/>
      <w:bCs/>
    </w:rPr>
  </w:style>
  <w:style w:type="character" w:customStyle="1" w:styleId="apple-converted-space">
    <w:name w:val="apple-converted-space"/>
    <w:basedOn w:val="DefaultParagraphFont"/>
    <w:rsid w:val="008D35A8"/>
  </w:style>
  <w:style w:type="paragraph" w:customStyle="1" w:styleId="Normal11pt">
    <w:name w:val="Normal + 11 pt"/>
    <w:aliases w:val="Black,Line spacing:  At least 14.4 pt,Normal + Anevir45,11 pt,Justified,Normal + Arial,Right:  0.25&quot;,Normal + Verdana,10 pt,Normal + Tahoma,Bold,Normal + Garamond,Bold + 10 pt,Bulleted,Symbol (symbol),Left:  0.25&quot;,Hanging:  0.25&quot;,8 pt"/>
    <w:basedOn w:val="Normal"/>
    <w:link w:val="NormalTahomaChar"/>
    <w:rsid w:val="008D35A8"/>
    <w:pPr>
      <w:spacing w:line="480" w:lineRule="auto"/>
      <w:ind w:left="360"/>
    </w:pPr>
    <w:rPr>
      <w:rFonts w:ascii="Times New Roman" w:hAnsi="Times New Roman"/>
      <w:bCs/>
      <w:kern w:val="32"/>
      <w:szCs w:val="22"/>
      <w:lang w:val="en-GB"/>
    </w:rPr>
  </w:style>
  <w:style w:type="character" w:customStyle="1" w:styleId="NormalTahomaChar">
    <w:name w:val="Normal + Tahoma Char"/>
    <w:aliases w:val="10 pt Char,Bold Char,Justified Char,Normal + Arial Char,Normal + Garamond Char,11 pt Char"/>
    <w:basedOn w:val="DefaultParagraphFont"/>
    <w:link w:val="Normal11pt"/>
    <w:rsid w:val="008D35A8"/>
    <w:rPr>
      <w:bCs/>
      <w:kern w:val="32"/>
      <w:sz w:val="22"/>
      <w:szCs w:val="22"/>
      <w:lang w:val="en-GB"/>
    </w:rPr>
  </w:style>
  <w:style w:type="paragraph" w:customStyle="1" w:styleId="Normal11points">
    <w:name w:val="Normal+11 points"/>
    <w:basedOn w:val="Normal"/>
    <w:rsid w:val="008D35A8"/>
    <w:pPr>
      <w:numPr>
        <w:numId w:val="2"/>
      </w:numPr>
    </w:pPr>
    <w:rPr>
      <w:rFonts w:ascii="Times New Roman" w:hAnsi="Times New Roman"/>
      <w:sz w:val="24"/>
      <w:szCs w:val="22"/>
      <w:lang w:val="x-none" w:eastAsia="x-none"/>
    </w:rPr>
  </w:style>
  <w:style w:type="paragraph" w:styleId="ListParagraph">
    <w:name w:val="List Paragraph"/>
    <w:basedOn w:val="Normal"/>
    <w:uiPriority w:val="34"/>
    <w:qFormat/>
    <w:rsid w:val="00F4087F"/>
    <w:pPr>
      <w:suppressAutoHyphens/>
      <w:spacing w:line="276" w:lineRule="auto"/>
      <w:contextualSpacing/>
    </w:pPr>
    <w:rPr>
      <w:rFonts w:ascii="Arial" w:eastAsia="Arial" w:hAnsi="Arial" w:cs="Mangal"/>
      <w:color w:val="000000"/>
      <w:lang w:eastAsia="zh-CN" w:bidi="hi-IN"/>
    </w:rPr>
  </w:style>
  <w:style w:type="table" w:styleId="TableGrid">
    <w:name w:val="Table Grid"/>
    <w:basedOn w:val="TableNormal"/>
    <w:uiPriority w:val="59"/>
    <w:rsid w:val="00E82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242655"/>
    <w:rPr>
      <w:rFonts w:ascii="Futura Lt" w:hAnsi="Futura Lt"/>
      <w:sz w:val="22"/>
    </w:rPr>
  </w:style>
  <w:style w:type="paragraph" w:customStyle="1" w:styleId="Default">
    <w:name w:val="Default"/>
    <w:rsid w:val="00D7127D"/>
    <w:pPr>
      <w:autoSpaceDE w:val="0"/>
      <w:autoSpaceDN w:val="0"/>
      <w:adjustRightInd w:val="0"/>
    </w:pPr>
    <w:rPr>
      <w:rFonts w:ascii="Wingdings" w:eastAsia="Calibri" w:hAnsi="Wingdings" w:cs="Wingdings"/>
      <w:color w:val="000000"/>
      <w:sz w:val="24"/>
      <w:szCs w:val="24"/>
      <w:lang w:bidi="ar-SA"/>
    </w:rPr>
  </w:style>
  <w:style w:type="paragraph" w:styleId="NoSpacing">
    <w:name w:val="No Spacing"/>
    <w:qFormat/>
    <w:rsid w:val="002A439D"/>
    <w:rPr>
      <w:rFonts w:ascii="Calibri" w:hAnsi="Calibri"/>
      <w:sz w:val="22"/>
      <w:szCs w:val="22"/>
      <w:lang w:eastAsia="zh-CN" w:bidi="ar-SA"/>
    </w:rPr>
  </w:style>
  <w:style w:type="paragraph" w:customStyle="1" w:styleId="TableText">
    <w:name w:val="TableText"/>
    <w:basedOn w:val="Normal"/>
    <w:uiPriority w:val="99"/>
    <w:rsid w:val="00B90E77"/>
    <w:pPr>
      <w:keepLines/>
      <w:widowControl w:val="0"/>
      <w:spacing w:before="120"/>
      <w:ind w:left="0" w:firstLine="0"/>
    </w:pPr>
    <w:rPr>
      <w:rFonts w:ascii="Arial" w:hAnsi="Arial"/>
      <w:szCs w:val="24"/>
    </w:rPr>
  </w:style>
  <w:style w:type="paragraph" w:customStyle="1" w:styleId="TableColumn1">
    <w:name w:val="Table Column 1"/>
    <w:basedOn w:val="TableText"/>
    <w:uiPriority w:val="99"/>
    <w:rsid w:val="00B90E77"/>
    <w:rPr>
      <w:rFonts w:cs="Tahoma"/>
      <w:b/>
      <w:szCs w:val="15"/>
    </w:rPr>
  </w:style>
  <w:style w:type="paragraph" w:customStyle="1" w:styleId="Normal11arial">
    <w:name w:val="Normal _11 arial"/>
    <w:basedOn w:val="DocumentMap"/>
    <w:next w:val="BodyText3"/>
    <w:rsid w:val="00FF3272"/>
    <w:pPr>
      <w:numPr>
        <w:numId w:val="3"/>
      </w:numPr>
      <w:tabs>
        <w:tab w:val="clear" w:pos="360"/>
      </w:tabs>
      <w:ind w:left="720"/>
    </w:pPr>
  </w:style>
  <w:style w:type="paragraph" w:customStyle="1" w:styleId="nhnormalbodytext">
    <w:name w:val="nhnormalbodytext"/>
    <w:basedOn w:val="Normal"/>
    <w:rsid w:val="00FF3272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F3272"/>
    <w:rPr>
      <w:rFonts w:ascii="Futura Lt" w:hAnsi="Futura Lt"/>
      <w:sz w:val="22"/>
    </w:rPr>
  </w:style>
  <w:style w:type="paragraph" w:styleId="HTMLPreformatted">
    <w:name w:val="HTML Preformatted"/>
    <w:basedOn w:val="Normal"/>
    <w:link w:val="HTMLPreformattedChar"/>
    <w:rsid w:val="00FF3272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F3272"/>
    <w:rPr>
      <w:rFonts w:ascii="Courier New" w:hAnsi="Courier New" w:cs="Courier New"/>
    </w:rPr>
  </w:style>
  <w:style w:type="paragraph" w:customStyle="1" w:styleId="MediumGrid21">
    <w:name w:val="Medium Grid 21"/>
    <w:uiPriority w:val="1"/>
    <w:qFormat/>
    <w:rsid w:val="00A648B3"/>
    <w:rPr>
      <w:sz w:val="24"/>
      <w:szCs w:val="24"/>
      <w:lang w:bidi="ar-SA"/>
    </w:rPr>
  </w:style>
  <w:style w:type="character" w:customStyle="1" w:styleId="ColorfulList-Accent1Char">
    <w:name w:val="Colorful List - Accent 1 Char"/>
    <w:link w:val="ColorfulList-Accent1"/>
    <w:rsid w:val="00A648B3"/>
    <w:rPr>
      <w:sz w:val="24"/>
    </w:rPr>
  </w:style>
  <w:style w:type="character" w:customStyle="1" w:styleId="apple-style-span">
    <w:name w:val="apple-style-span"/>
    <w:rsid w:val="00A648B3"/>
  </w:style>
  <w:style w:type="character" w:customStyle="1" w:styleId="NormalVerdanaChar">
    <w:name w:val="Normal + Verdana Char"/>
    <w:rsid w:val="00A648B3"/>
    <w:rPr>
      <w:rFonts w:ascii="Verdana" w:hAnsi="Verdana"/>
    </w:rPr>
  </w:style>
  <w:style w:type="paragraph" w:customStyle="1" w:styleId="Accomplishmentsbullet">
    <w:name w:val="Accomplishments bullet"/>
    <w:basedOn w:val="Normal"/>
    <w:link w:val="AccomplishmentsbulletChar"/>
    <w:uiPriority w:val="99"/>
    <w:rsid w:val="00A648B3"/>
    <w:pPr>
      <w:numPr>
        <w:numId w:val="4"/>
      </w:numPr>
      <w:spacing w:before="80"/>
    </w:pPr>
    <w:rPr>
      <w:rFonts w:ascii="Arial" w:hAnsi="Arial"/>
      <w:sz w:val="21"/>
      <w:szCs w:val="21"/>
      <w:lang w:val="x-none" w:eastAsia="x-none"/>
    </w:rPr>
  </w:style>
  <w:style w:type="character" w:customStyle="1" w:styleId="AccomplishmentsbulletChar">
    <w:name w:val="Accomplishments bullet Char"/>
    <w:link w:val="Accomplishmentsbullet"/>
    <w:uiPriority w:val="99"/>
    <w:locked/>
    <w:rsid w:val="00A648B3"/>
    <w:rPr>
      <w:rFonts w:ascii="Arial" w:hAnsi="Arial"/>
      <w:sz w:val="21"/>
      <w:szCs w:val="21"/>
      <w:lang w:val="x-none" w:eastAsia="x-none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A648B3"/>
    <w:rPr>
      <w:sz w:val="24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customStyle="1" w:styleId="Cog-body">
    <w:name w:val="Cog-body"/>
    <w:aliases w:val="cb,Cog-boby,Cog-boby + Line spacing:  single,Cog-boby Char Char Char Char,Cog-boby Char Char Char,Cog-boby Char Char Char Char Char Char Char Char Char Char Char Char Char Char Char,Cog-body Char1 Char,cb Char Char Char Char Char"/>
    <w:basedOn w:val="Normal"/>
    <w:link w:val="Cog-bodyChar"/>
    <w:rsid w:val="00A95B3E"/>
    <w:pPr>
      <w:keepNext/>
      <w:spacing w:before="60" w:after="60" w:line="260" w:lineRule="atLeast"/>
      <w:ind w:firstLine="0"/>
    </w:pPr>
    <w:rPr>
      <w:rFonts w:ascii="Arial" w:hAnsi="Arial"/>
      <w:sz w:val="20"/>
      <w:lang w:val="x-none" w:eastAsia="x-none"/>
    </w:rPr>
  </w:style>
  <w:style w:type="character" w:customStyle="1" w:styleId="Cog-bodyChar">
    <w:name w:val="Cog-body Char"/>
    <w:aliases w:val="Cog-body Char1,cb Char,Cog-boby Char,Cog-body Char2"/>
    <w:link w:val="Cog-body"/>
    <w:rsid w:val="00A95B3E"/>
    <w:rPr>
      <w:rFonts w:ascii="Arial" w:hAnsi="Arial"/>
    </w:rPr>
  </w:style>
  <w:style w:type="paragraph" w:customStyle="1" w:styleId="Cog-bullet">
    <w:name w:val="Cog-bullet"/>
    <w:basedOn w:val="Normal"/>
    <w:rsid w:val="00A95B3E"/>
    <w:pPr>
      <w:keepNext/>
      <w:numPr>
        <w:numId w:val="5"/>
      </w:numPr>
      <w:spacing w:before="60" w:after="60" w:line="260" w:lineRule="atLeast"/>
      <w:jc w:val="left"/>
    </w:pPr>
    <w:rPr>
      <w:rFonts w:ascii="Arial" w:hAnsi="Arial"/>
      <w:color w:val="000000"/>
      <w:sz w:val="18"/>
    </w:rPr>
  </w:style>
  <w:style w:type="paragraph" w:customStyle="1" w:styleId="Cog-H1a">
    <w:name w:val="Cog-H1a"/>
    <w:basedOn w:val="Heading1"/>
    <w:rsid w:val="00A95B3E"/>
    <w:pPr>
      <w:spacing w:before="240" w:after="120" w:line="240" w:lineRule="atLeast"/>
      <w:ind w:left="0" w:firstLine="0"/>
      <w:jc w:val="left"/>
    </w:pPr>
    <w:rPr>
      <w:rFonts w:ascii="Times New Roman" w:hAnsi="Times New Roman"/>
      <w:color w:val="000080"/>
      <w:kern w:val="32"/>
      <w:sz w:val="32"/>
      <w:lang w:val="en-US"/>
    </w:rPr>
  </w:style>
  <w:style w:type="paragraph" w:customStyle="1" w:styleId="Cog-H2a">
    <w:name w:val="Cog-H2a"/>
    <w:basedOn w:val="Heading2"/>
    <w:next w:val="Cog-body"/>
    <w:rsid w:val="00A95B3E"/>
    <w:pPr>
      <w:spacing w:before="0" w:after="120"/>
      <w:ind w:left="0" w:firstLine="0"/>
      <w:jc w:val="left"/>
    </w:pPr>
    <w:rPr>
      <w:color w:val="000080"/>
      <w:lang w:val="en-US"/>
    </w:rPr>
  </w:style>
  <w:style w:type="paragraph" w:customStyle="1" w:styleId="Cog-H3a">
    <w:name w:val="Cog-H3a"/>
    <w:basedOn w:val="Heading3"/>
    <w:rsid w:val="00A95B3E"/>
    <w:pPr>
      <w:tabs>
        <w:tab w:val="clear" w:pos="34"/>
        <w:tab w:val="clear" w:pos="810"/>
      </w:tabs>
      <w:spacing w:before="120" w:after="120" w:line="240" w:lineRule="atLeast"/>
      <w:ind w:left="0" w:firstLine="0"/>
      <w:jc w:val="left"/>
    </w:pPr>
    <w:rPr>
      <w:rFonts w:cs="Times New Roman"/>
      <w:bCs w:val="0"/>
      <w:color w:val="000080"/>
      <w:sz w:val="22"/>
    </w:rPr>
  </w:style>
  <w:style w:type="paragraph" w:customStyle="1" w:styleId="Bullet2">
    <w:name w:val="Bullet 2"/>
    <w:basedOn w:val="Normal"/>
    <w:rsid w:val="00AF14D9"/>
    <w:pPr>
      <w:numPr>
        <w:numId w:val="6"/>
      </w:numPr>
      <w:jc w:val="left"/>
    </w:pPr>
    <w:rPr>
      <w:rFonts w:ascii="Times New Roman" w:hAnsi="Times New Roman"/>
      <w:sz w:val="24"/>
    </w:rPr>
  </w:style>
  <w:style w:type="character" w:customStyle="1" w:styleId="m7373767038926690609m-5983036804446956455normaltextrun1">
    <w:name w:val="m_7373767038926690609m_-5983036804446956455normaltextrun1"/>
    <w:basedOn w:val="DefaultParagraphFont"/>
    <w:rsid w:val="003E66B5"/>
  </w:style>
  <w:style w:type="paragraph" w:customStyle="1" w:styleId="m-6109065831936111318m2260983902982201916msolistparagraph">
    <w:name w:val="m_-6109065831936111318m_2260983902982201916msolistparagraph"/>
    <w:basedOn w:val="Normal"/>
    <w:rsid w:val="00C474E9"/>
    <w:pPr>
      <w:spacing w:before="100" w:beforeAutospacing="1" w:after="100" w:afterAutospacing="1"/>
      <w:ind w:left="0" w:firstLine="0"/>
      <w:jc w:val="left"/>
    </w:pPr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4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LBO\My%20Documents\CV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F62F-33D0-4026-8E63-7D8AAFD03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CVtemplate</Template>
  <TotalTime>2</TotalTime>
  <Pages>4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 in Properties</vt:lpstr>
    </vt:vector>
  </TitlesOfParts>
  <Company>Lorven Technologies Inc</Company>
  <LinksUpToDate>false</LinksUpToDate>
  <CharactersWithSpaces>11231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 in Properties</dc:title>
  <dc:subject>John SMITH</dc:subject>
  <dc:creator>Bala Shan</dc:creator>
  <cp:keywords/>
  <cp:lastModifiedBy>HP</cp:lastModifiedBy>
  <cp:revision>2</cp:revision>
  <cp:lastPrinted>2006-06-26T13:35:00Z</cp:lastPrinted>
  <dcterms:created xsi:type="dcterms:W3CDTF">2024-11-04T15:02:00Z</dcterms:created>
  <dcterms:modified xsi:type="dcterms:W3CDTF">2024-11-04T15:02:00Z</dcterms:modified>
</cp:coreProperties>
</file>
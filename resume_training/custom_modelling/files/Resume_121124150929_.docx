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F8709" w14:textId="0348654F" w:rsidR="0080401F" w:rsidRDefault="00A02AA6" w:rsidP="00B4136F">
      <w:pPr>
        <w:pStyle w:val="ContactInfo"/>
        <w:spacing w:before="0"/>
      </w:pPr>
      <w:r>
        <w:t>6650 Ashley Ct</w:t>
      </w:r>
    </w:p>
    <w:p w14:paraId="4E6EDCBB" w14:textId="24B854A0" w:rsidR="0011434A" w:rsidRDefault="00A02AA6" w:rsidP="00B4136F">
      <w:pPr>
        <w:pStyle w:val="ContactInfo"/>
        <w:spacing w:before="0"/>
      </w:pPr>
      <w:r>
        <w:t>Mason, OH 45040</w:t>
      </w:r>
    </w:p>
    <w:p w14:paraId="199C5663" w14:textId="575DDFE5" w:rsidR="0080401F" w:rsidRDefault="00A81265" w:rsidP="00B4136F">
      <w:pPr>
        <w:pStyle w:val="ContactInfo"/>
        <w:spacing w:before="0"/>
      </w:pPr>
      <w:r>
        <w:t>(832) 628-0916</w:t>
      </w:r>
    </w:p>
    <w:p w14:paraId="3F5E016F" w14:textId="08E0413A" w:rsidR="0080401F" w:rsidRDefault="00A81265" w:rsidP="00B4136F">
      <w:pPr>
        <w:pStyle w:val="Email"/>
        <w:spacing w:before="0"/>
      </w:pPr>
      <w:hyperlink r:id="rId8" w:history="1">
        <w:r w:rsidRPr="004F07BB">
          <w:rPr>
            <w:rStyle w:val="Hyperlink"/>
          </w:rPr>
          <w:t>reflexion213@gmail.com</w:t>
        </w:r>
      </w:hyperlink>
    </w:p>
    <w:p w14:paraId="1469D3D9" w14:textId="43C2A393" w:rsidR="0080401F" w:rsidRDefault="00683FA6" w:rsidP="00B4136F">
      <w:pPr>
        <w:pStyle w:val="Name"/>
        <w:spacing w:before="120" w:after="0"/>
      </w:pPr>
      <w:r>
        <w:t>Jason Fruge</w:t>
      </w:r>
    </w:p>
    <w:tbl>
      <w:tblPr>
        <w:tblStyle w:val="ResumeTable"/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  <w:tblCaption w:val="Resume layout table"/>
      </w:tblPr>
      <w:tblGrid>
        <w:gridCol w:w="2431"/>
        <w:gridCol w:w="8381"/>
      </w:tblGrid>
      <w:tr w:rsidR="0080401F" w14:paraId="795B0B05" w14:textId="77777777" w:rsidTr="004F07BB">
        <w:tc>
          <w:tcPr>
            <w:tcW w:w="2432" w:type="dxa"/>
            <w:tcMar>
              <w:right w:w="475" w:type="dxa"/>
            </w:tcMar>
          </w:tcPr>
          <w:p w14:paraId="3AF0DB1D" w14:textId="641D446A" w:rsidR="0080401F" w:rsidRPr="002D362D" w:rsidRDefault="00A81265" w:rsidP="004F07BB">
            <w:pPr>
              <w:pStyle w:val="Heading1"/>
              <w:spacing w:after="0"/>
              <w:rPr>
                <w:szCs w:val="21"/>
              </w:rPr>
            </w:pPr>
            <w:r w:rsidRPr="002D362D">
              <w:rPr>
                <w:szCs w:val="21"/>
              </w:rPr>
              <w:t>SUMMARY OF QUALIFICATIONS</w:t>
            </w:r>
          </w:p>
        </w:tc>
        <w:tc>
          <w:tcPr>
            <w:tcW w:w="8390" w:type="dxa"/>
          </w:tcPr>
          <w:p w14:paraId="1149BF15" w14:textId="4B818A26" w:rsidR="00A81265" w:rsidRDefault="00A81265" w:rsidP="00A43DDC">
            <w:pPr>
              <w:autoSpaceDE w:val="0"/>
              <w:autoSpaceDN w:val="0"/>
              <w:adjustRightInd w:val="0"/>
              <w:spacing w:after="0" w:line="240" w:lineRule="auto"/>
              <w:rPr>
                <w:rFonts w:cs="GeorgiaProW01-Regular"/>
                <w:b/>
                <w:bCs/>
              </w:rPr>
            </w:pPr>
            <w:r w:rsidRPr="00A81265">
              <w:rPr>
                <w:rFonts w:cs="GeorgiaProW01-Regular"/>
                <w:b/>
                <w:bCs/>
              </w:rPr>
              <w:t>Experience Summary:</w:t>
            </w:r>
          </w:p>
          <w:p w14:paraId="76020892" w14:textId="656208E1" w:rsidR="00DC4A90" w:rsidRPr="00DC4A90" w:rsidRDefault="00DC4A90" w:rsidP="00A43DD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GeorgiaProW01-Regular"/>
              </w:rPr>
            </w:pPr>
            <w:r w:rsidRPr="00DC4A90">
              <w:rPr>
                <w:rFonts w:cs="GeorgiaProW01-Regular"/>
              </w:rPr>
              <w:t xml:space="preserve">Skilled analyst with over 10 years </w:t>
            </w:r>
            <w:r w:rsidR="004B1DE8">
              <w:rPr>
                <w:rFonts w:cs="GeorgiaProW01-Regular"/>
              </w:rPr>
              <w:t>of</w:t>
            </w:r>
            <w:r w:rsidRPr="00DC4A90">
              <w:rPr>
                <w:rFonts w:cs="GeorgiaProW01-Regular"/>
              </w:rPr>
              <w:t xml:space="preserve"> </w:t>
            </w:r>
            <w:r w:rsidR="0046387C">
              <w:rPr>
                <w:rFonts w:cs="GeorgiaProW01-Regular"/>
              </w:rPr>
              <w:t xml:space="preserve">Software </w:t>
            </w:r>
            <w:r w:rsidRPr="00DC4A90">
              <w:rPr>
                <w:rFonts w:cs="GeorgiaProW01-Regular"/>
              </w:rPr>
              <w:t xml:space="preserve">Quality Assurance Testing experience </w:t>
            </w:r>
            <w:r w:rsidR="000B7CBD">
              <w:rPr>
                <w:rFonts w:cs="GeorgiaProW01-Regular"/>
              </w:rPr>
              <w:t>with</w:t>
            </w:r>
            <w:r w:rsidRPr="00DC4A90">
              <w:rPr>
                <w:rFonts w:cs="GeorgiaProW01-Regular"/>
              </w:rPr>
              <w:t xml:space="preserve"> </w:t>
            </w:r>
            <w:r w:rsidR="000B7CBD">
              <w:rPr>
                <w:rFonts w:cs="GeorgiaProW01-Regular"/>
              </w:rPr>
              <w:t>w</w:t>
            </w:r>
            <w:r w:rsidRPr="00DC4A90">
              <w:rPr>
                <w:rFonts w:cs="GeorgiaProW01-Regular"/>
              </w:rPr>
              <w:t>eb</w:t>
            </w:r>
            <w:r w:rsidR="000B7CBD">
              <w:rPr>
                <w:rFonts w:cs="GeorgiaProW01-Regular"/>
              </w:rPr>
              <w:t xml:space="preserve"> (ASP.NET)</w:t>
            </w:r>
            <w:r w:rsidRPr="00DC4A90">
              <w:rPr>
                <w:rFonts w:cs="GeorgiaProW01-Regular"/>
              </w:rPr>
              <w:t>, client</w:t>
            </w:r>
            <w:r w:rsidR="00D6318F">
              <w:rPr>
                <w:rFonts w:cs="GeorgiaProW01-Regular"/>
              </w:rPr>
              <w:t>,</w:t>
            </w:r>
            <w:r w:rsidRPr="00DC4A90">
              <w:rPr>
                <w:rFonts w:cs="GeorgiaProW01-Regular"/>
              </w:rPr>
              <w:t xml:space="preserve"> server</w:t>
            </w:r>
            <w:r w:rsidR="000E2EA5">
              <w:rPr>
                <w:rFonts w:cs="GeorgiaProW01-Regular"/>
              </w:rPr>
              <w:t>,</w:t>
            </w:r>
            <w:r w:rsidRPr="00DC4A90">
              <w:rPr>
                <w:rFonts w:cs="GeorgiaProW01-Regular"/>
              </w:rPr>
              <w:t xml:space="preserve"> and mobile applications</w:t>
            </w:r>
            <w:r w:rsidR="000B2263">
              <w:rPr>
                <w:rFonts w:cs="GeorgiaProW01-Regular"/>
              </w:rPr>
              <w:t>.</w:t>
            </w:r>
          </w:p>
          <w:p w14:paraId="470FBE01" w14:textId="67A93DA0" w:rsidR="00DC4A90" w:rsidRPr="00DC4A90" w:rsidRDefault="00DC4A90" w:rsidP="00A43DD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GeorgiaProW01-Regular"/>
              </w:rPr>
            </w:pPr>
            <w:r w:rsidRPr="00DC4A90">
              <w:rPr>
                <w:rFonts w:cs="GeorgiaProW01-Regular"/>
              </w:rPr>
              <w:t>Proficient in test strategy and driven by quality-first planning and management, proven talent for learning and adapting quickly</w:t>
            </w:r>
            <w:r w:rsidR="005A0643">
              <w:rPr>
                <w:rFonts w:cs="GeorgiaProW01-Regular"/>
              </w:rPr>
              <w:t>,</w:t>
            </w:r>
            <w:r w:rsidRPr="00DC4A90">
              <w:rPr>
                <w:rFonts w:cs="GeorgiaProW01-Regular"/>
              </w:rPr>
              <w:t xml:space="preserve"> and thrive in a fast-paced, collaborative development environment</w:t>
            </w:r>
            <w:r w:rsidR="00F45EB2">
              <w:rPr>
                <w:rFonts w:cs="GeorgiaProW01-Regular"/>
              </w:rPr>
              <w:t>.</w:t>
            </w:r>
          </w:p>
          <w:p w14:paraId="41F8F4AB" w14:textId="22671F62" w:rsidR="00DC4A90" w:rsidRPr="00DC4A90" w:rsidRDefault="00DC4A90" w:rsidP="00A43DD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GeorgiaProW01-Regular"/>
              </w:rPr>
            </w:pPr>
            <w:r w:rsidRPr="00DC4A90">
              <w:rPr>
                <w:rFonts w:cs="GeorgiaProW01-Regular"/>
              </w:rPr>
              <w:t xml:space="preserve">Thorough understanding of </w:t>
            </w:r>
            <w:r w:rsidR="0087344F">
              <w:rPr>
                <w:rFonts w:cs="GeorgiaProW01-Regular"/>
              </w:rPr>
              <w:t xml:space="preserve">the </w:t>
            </w:r>
            <w:r w:rsidR="0087344F" w:rsidRPr="00DC4A90">
              <w:rPr>
                <w:rFonts w:cs="GeorgiaProW01-Regular"/>
              </w:rPr>
              <w:t>SDLC</w:t>
            </w:r>
            <w:r w:rsidR="0087344F">
              <w:rPr>
                <w:rFonts w:cs="GeorgiaProW01-Regular"/>
              </w:rPr>
              <w:t xml:space="preserve"> process, </w:t>
            </w:r>
            <w:r w:rsidR="00C462F8">
              <w:rPr>
                <w:rFonts w:cs="GeorgiaProW01-Regular"/>
              </w:rPr>
              <w:t xml:space="preserve">project management </w:t>
            </w:r>
            <w:r w:rsidR="0087344F">
              <w:rPr>
                <w:rFonts w:cs="GeorgiaProW01-Regular"/>
              </w:rPr>
              <w:t>methodologies</w:t>
            </w:r>
            <w:r w:rsidR="00C462F8">
              <w:rPr>
                <w:rFonts w:cs="GeorgiaProW01-Regular"/>
              </w:rPr>
              <w:t xml:space="preserve"> (Agile, Waterfall, Scrum, Kanban)</w:t>
            </w:r>
            <w:r w:rsidRPr="00DC4A90">
              <w:rPr>
                <w:rFonts w:cs="GeorgiaProW01-Regular"/>
              </w:rPr>
              <w:t>, including process development, management, and improvement</w:t>
            </w:r>
            <w:r w:rsidR="00F45EB2">
              <w:rPr>
                <w:rFonts w:cs="GeorgiaProW01-Regular"/>
              </w:rPr>
              <w:t>.</w:t>
            </w:r>
          </w:p>
          <w:p w14:paraId="545E0549" w14:textId="07676ABA" w:rsidR="00DC4A90" w:rsidRPr="00DC4A90" w:rsidRDefault="00DC4A90" w:rsidP="00A43DD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GeorgiaProW01-Regular"/>
              </w:rPr>
            </w:pPr>
            <w:r w:rsidRPr="00DC4A90">
              <w:rPr>
                <w:rFonts w:cs="GeorgiaProW01-Regular"/>
              </w:rPr>
              <w:t xml:space="preserve">Proficient in testing phases including functional, system, unit, integration, migration, </w:t>
            </w:r>
            <w:r w:rsidR="00B33DAC">
              <w:rPr>
                <w:rFonts w:cs="GeorgiaProW01-Regular"/>
              </w:rPr>
              <w:t xml:space="preserve">exploratory, end-to-end, </w:t>
            </w:r>
            <w:r w:rsidRPr="00DC4A90">
              <w:rPr>
                <w:rFonts w:cs="GeorgiaProW01-Regular"/>
              </w:rPr>
              <w:t>backend, regression, UAT</w:t>
            </w:r>
            <w:r w:rsidR="009F5F59">
              <w:rPr>
                <w:rFonts w:cs="GeorgiaProW01-Regular"/>
              </w:rPr>
              <w:t>,</w:t>
            </w:r>
            <w:r w:rsidRPr="00DC4A90">
              <w:rPr>
                <w:rFonts w:cs="GeorgiaProW01-Regular"/>
              </w:rPr>
              <w:t xml:space="preserve"> and stage testing</w:t>
            </w:r>
            <w:r w:rsidR="00F45EB2">
              <w:rPr>
                <w:rFonts w:cs="GeorgiaProW01-Regular"/>
              </w:rPr>
              <w:t>.</w:t>
            </w:r>
          </w:p>
          <w:p w14:paraId="35FDAB2B" w14:textId="208C09D7" w:rsidR="00DC4A90" w:rsidRPr="00DC4A90" w:rsidRDefault="00F42CE8" w:rsidP="00A43DD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GeorgiaProW01-Regular"/>
              </w:rPr>
            </w:pPr>
            <w:r w:rsidRPr="00DC4A90">
              <w:rPr>
                <w:rFonts w:cs="GeorgiaProW01-Regular"/>
              </w:rPr>
              <w:t>Skilled</w:t>
            </w:r>
            <w:r w:rsidR="00DC4A90" w:rsidRPr="00DC4A90">
              <w:rPr>
                <w:rFonts w:cs="GeorgiaProW01-Regular"/>
              </w:rPr>
              <w:t xml:space="preserve"> in preparing test plans, test data, scripts, test cases</w:t>
            </w:r>
            <w:r w:rsidR="00F573F8">
              <w:rPr>
                <w:rFonts w:cs="GeorgiaProW01-Regular"/>
              </w:rPr>
              <w:t>,</w:t>
            </w:r>
            <w:r w:rsidR="00DC4A90" w:rsidRPr="00DC4A90">
              <w:rPr>
                <w:rFonts w:cs="GeorgiaProW01-Regular"/>
              </w:rPr>
              <w:t xml:space="preserve"> and risk assessment from business requirements</w:t>
            </w:r>
            <w:r w:rsidR="008D1598">
              <w:rPr>
                <w:rFonts w:cs="GeorgiaProW01-Regular"/>
              </w:rPr>
              <w:t>,</w:t>
            </w:r>
            <w:r w:rsidR="00DC4A90" w:rsidRPr="00DC4A90">
              <w:rPr>
                <w:rFonts w:cs="GeorgiaProW01-Regular"/>
              </w:rPr>
              <w:t xml:space="preserve"> working closely with development and business owners to deliver the best test coverage</w:t>
            </w:r>
            <w:r w:rsidR="00F45EB2">
              <w:rPr>
                <w:rFonts w:cs="GeorgiaProW01-Regular"/>
              </w:rPr>
              <w:t>.</w:t>
            </w:r>
          </w:p>
          <w:p w14:paraId="5F9C6ECE" w14:textId="44741560" w:rsidR="00DC4A90" w:rsidRPr="00DC4A90" w:rsidRDefault="00DC4A90" w:rsidP="00A43DD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GeorgiaProW01-Regular"/>
              </w:rPr>
            </w:pPr>
            <w:r w:rsidRPr="00DC4A90">
              <w:rPr>
                <w:rFonts w:cs="GeorgiaProW01-Regular"/>
              </w:rPr>
              <w:t>Experienced with building out SQL queries for test dat</w:t>
            </w:r>
            <w:r w:rsidR="0099442E">
              <w:rPr>
                <w:rFonts w:cs="GeorgiaProW01-Regular"/>
              </w:rPr>
              <w:t>a</w:t>
            </w:r>
            <w:r w:rsidRPr="00DC4A90">
              <w:rPr>
                <w:rFonts w:cs="GeorgiaProW01-Regular"/>
              </w:rPr>
              <w:t xml:space="preserve"> creation and </w:t>
            </w:r>
            <w:r w:rsidR="002C390B" w:rsidRPr="00DC4A90">
              <w:rPr>
                <w:rFonts w:cs="GeorgiaProW01-Regular"/>
              </w:rPr>
              <w:t>validation.</w:t>
            </w:r>
          </w:p>
          <w:p w14:paraId="0F53BB0B" w14:textId="1AEA12FE" w:rsidR="00DC4A90" w:rsidRPr="00DC4A90" w:rsidRDefault="001D2EE7" w:rsidP="00A43DD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GeorgiaProW01-Regular"/>
              </w:rPr>
            </w:pPr>
            <w:r w:rsidRPr="001D2EE7">
              <w:rPr>
                <w:rFonts w:cs="GeorgiaProW01-Regular"/>
              </w:rPr>
              <w:t>Defined best practices for verifying API POST/GET calls using semi-automated test suites as part of regression</w:t>
            </w:r>
            <w:r w:rsidR="00F45EB2">
              <w:rPr>
                <w:rFonts w:cs="GeorgiaProW01-Regular"/>
              </w:rPr>
              <w:t>.</w:t>
            </w:r>
          </w:p>
          <w:p w14:paraId="6DF3ABAA" w14:textId="242159C1" w:rsidR="00DC4A90" w:rsidRPr="00AA50A0" w:rsidRDefault="00DC4A90" w:rsidP="00A43DD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120" w:line="240" w:lineRule="auto"/>
              <w:rPr>
                <w:rFonts w:cs="GeorgiaProW01-Regular"/>
              </w:rPr>
            </w:pPr>
            <w:r w:rsidRPr="00AA50A0">
              <w:rPr>
                <w:rFonts w:cs="GeorgiaProW01-Regular"/>
              </w:rPr>
              <w:t>Extensive knowledge of Jira's and Azure</w:t>
            </w:r>
            <w:r w:rsidR="007A2FE8">
              <w:rPr>
                <w:rFonts w:cs="GeorgiaProW01-Regular"/>
              </w:rPr>
              <w:t>’s</w:t>
            </w:r>
            <w:r w:rsidRPr="00AA50A0">
              <w:rPr>
                <w:rFonts w:cs="GeorgiaProW01-Regular"/>
              </w:rPr>
              <w:t xml:space="preserve"> hosting platform</w:t>
            </w:r>
            <w:r w:rsidR="00DA6069" w:rsidRPr="00AA50A0">
              <w:rPr>
                <w:rFonts w:cs="GeorgiaProW01-Regular"/>
              </w:rPr>
              <w:t>s</w:t>
            </w:r>
            <w:r w:rsidR="00231625">
              <w:rPr>
                <w:rFonts w:cs="GeorgiaProW01-Regular"/>
              </w:rPr>
              <w:t xml:space="preserve">, </w:t>
            </w:r>
            <w:r w:rsidRPr="00AA50A0">
              <w:rPr>
                <w:rFonts w:cs="GeorgiaProW01-Regular"/>
              </w:rPr>
              <w:t>hav</w:t>
            </w:r>
            <w:r w:rsidR="00231625">
              <w:rPr>
                <w:rFonts w:cs="GeorgiaProW01-Regular"/>
              </w:rPr>
              <w:t>ing</w:t>
            </w:r>
            <w:r w:rsidRPr="00AA50A0">
              <w:rPr>
                <w:rFonts w:cs="GeorgiaProW01-Regular"/>
              </w:rPr>
              <w:t xml:space="preserve"> customized DevOps process templates </w:t>
            </w:r>
            <w:r w:rsidR="00231625">
              <w:rPr>
                <w:rFonts w:cs="GeorgiaProW01-Regular"/>
              </w:rPr>
              <w:t>to</w:t>
            </w:r>
            <w:r w:rsidRPr="00AA50A0">
              <w:rPr>
                <w:rFonts w:cs="GeorgiaProW01-Regular"/>
              </w:rPr>
              <w:t xml:space="preserve"> effectively manag</w:t>
            </w:r>
            <w:r w:rsidR="00231625">
              <w:rPr>
                <w:rFonts w:cs="GeorgiaProW01-Regular"/>
              </w:rPr>
              <w:t>e</w:t>
            </w:r>
            <w:r w:rsidRPr="00AA50A0">
              <w:rPr>
                <w:rFonts w:cs="GeorgiaProW01-Regular"/>
              </w:rPr>
              <w:t xml:space="preserve"> multiple teams and releases in continuous integration while building out reporting dashboards and release summaries</w:t>
            </w:r>
            <w:r w:rsidR="00F45EB2" w:rsidRPr="00AA50A0">
              <w:rPr>
                <w:rFonts w:cs="GeorgiaProW01-Regular"/>
              </w:rPr>
              <w:t>.</w:t>
            </w:r>
          </w:p>
          <w:p w14:paraId="380D7E70" w14:textId="77777777" w:rsidR="00DC4A90" w:rsidRPr="00F45EB2" w:rsidRDefault="00DC4A90" w:rsidP="00A43DDC">
            <w:pPr>
              <w:autoSpaceDE w:val="0"/>
              <w:autoSpaceDN w:val="0"/>
              <w:adjustRightInd w:val="0"/>
              <w:spacing w:after="0" w:line="240" w:lineRule="auto"/>
              <w:rPr>
                <w:rFonts w:cs="GeorgiaProW01-Regular"/>
                <w:b/>
                <w:bCs/>
              </w:rPr>
            </w:pPr>
            <w:r w:rsidRPr="00F45EB2">
              <w:rPr>
                <w:rFonts w:cs="GeorgiaProW01-Regular"/>
                <w:b/>
                <w:bCs/>
              </w:rPr>
              <w:t>Technical Summary:</w:t>
            </w:r>
          </w:p>
          <w:p w14:paraId="78B854E4" w14:textId="58803CC1" w:rsidR="00DC4A90" w:rsidRPr="00426C7F" w:rsidRDefault="00DC4A90" w:rsidP="00A43DD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GeorgiaProW01-Regular"/>
              </w:rPr>
            </w:pPr>
            <w:r w:rsidRPr="00A43DDC">
              <w:rPr>
                <w:rFonts w:cs="GeorgiaProW01-Regular"/>
                <w:b/>
                <w:bCs/>
              </w:rPr>
              <w:t>Business Domains:</w:t>
            </w:r>
            <w:r w:rsidRPr="00426C7F">
              <w:rPr>
                <w:rFonts w:cs="GeorgiaProW01-Regular"/>
              </w:rPr>
              <w:t xml:space="preserve"> </w:t>
            </w:r>
            <w:r w:rsidR="00426C7F" w:rsidRPr="00426C7F">
              <w:rPr>
                <w:rFonts w:cs="GeorgiaProW01-Regular"/>
              </w:rPr>
              <w:t>Clinician Services, Genetic Testing Algorithms, Cloud Hosting Services, Healthcare, Financial Reward Programs, Mortgage/Underwriting processes, Payment Processing Systems and Services, and Retail Operations.</w:t>
            </w:r>
          </w:p>
          <w:p w14:paraId="7937AF58" w14:textId="68E92140" w:rsidR="00A43DDC" w:rsidRPr="00A43DDC" w:rsidRDefault="00DC4A90" w:rsidP="00A43DD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GeorgiaProW01-Regular"/>
              </w:rPr>
            </w:pPr>
            <w:r w:rsidRPr="00A43DDC">
              <w:rPr>
                <w:rFonts w:cs="GeorgiaProW01-Regular"/>
                <w:b/>
                <w:bCs/>
              </w:rPr>
              <w:t>Testing Tools:</w:t>
            </w:r>
            <w:r w:rsidRPr="00A43DDC">
              <w:rPr>
                <w:rFonts w:cs="GeorgiaProW01-Regular"/>
              </w:rPr>
              <w:t xml:space="preserve"> </w:t>
            </w:r>
            <w:r w:rsidR="00A43DDC" w:rsidRPr="00A43DDC">
              <w:rPr>
                <w:rFonts w:cs="GeorgiaProW01-Regular"/>
              </w:rPr>
              <w:t xml:space="preserve">DynamoDB, MySQL, SQL Server, Microsoft Office 365 for embedded SQL source queries and/or Visual Basic validation, Katalon, NUnit, Selenium IDE, TeamCity, Postman, ReadyAPI, SoapUI, Putty, Visual Studio, Test Explorer, </w:t>
            </w:r>
            <w:r w:rsidR="00A43DDC">
              <w:rPr>
                <w:rFonts w:cs="GeorgiaProW01-Regular"/>
              </w:rPr>
              <w:t xml:space="preserve">and </w:t>
            </w:r>
            <w:r w:rsidR="00A43DDC" w:rsidRPr="00A43DDC">
              <w:rPr>
                <w:rFonts w:cs="GeorgiaProW01-Regular"/>
              </w:rPr>
              <w:t>Test Manager.</w:t>
            </w:r>
          </w:p>
          <w:p w14:paraId="4512B29D" w14:textId="46A2B156" w:rsidR="00A81265" w:rsidRPr="00DC4A90" w:rsidRDefault="00DC4A90" w:rsidP="00A43DD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 w:rsidRPr="00A43DDC">
              <w:rPr>
                <w:rFonts w:cs="GeorgiaProW01-Regular"/>
                <w:b/>
                <w:bCs/>
              </w:rPr>
              <w:t>Specialty Software</w:t>
            </w:r>
            <w:r w:rsidRPr="00A43DDC">
              <w:rPr>
                <w:rFonts w:cs="GeorgiaProW01-Regular"/>
              </w:rPr>
              <w:t xml:space="preserve">: </w:t>
            </w:r>
            <w:r w:rsidR="00A43DDC" w:rsidRPr="00A43DDC">
              <w:rPr>
                <w:rFonts w:cs="GeorgiaProW01-Regular"/>
              </w:rPr>
              <w:t>Amazon Web Services, Azure and DevOps, Decisions (low-code platform), Confluence, Jira, Lucid Charts, Rally, Kibana, MailChimp, Salesforce, Trello, and WinSCP.</w:t>
            </w:r>
          </w:p>
        </w:tc>
      </w:tr>
      <w:tr w:rsidR="0080401F" w14:paraId="243F285D" w14:textId="77777777" w:rsidTr="004F07BB">
        <w:tc>
          <w:tcPr>
            <w:tcW w:w="2432" w:type="dxa"/>
            <w:tcMar>
              <w:right w:w="475" w:type="dxa"/>
            </w:tcMar>
          </w:tcPr>
          <w:p w14:paraId="2E49FE50" w14:textId="77777777" w:rsidR="0080401F" w:rsidRDefault="000E4095" w:rsidP="004F07BB">
            <w:pPr>
              <w:pStyle w:val="Heading1"/>
              <w:spacing w:after="0"/>
            </w:pPr>
            <w:r>
              <w:t>Experience</w:t>
            </w:r>
          </w:p>
        </w:tc>
        <w:tc>
          <w:tcPr>
            <w:tcW w:w="8390" w:type="dxa"/>
          </w:tcPr>
          <w:p w14:paraId="4FB3ED17" w14:textId="5897D5BC" w:rsidR="00792EE3" w:rsidRDefault="00F00C3E" w:rsidP="00A43DDC">
            <w:pPr>
              <w:pStyle w:val="Heading2"/>
              <w:spacing w:after="0" w:line="240" w:lineRule="auto"/>
              <w:rPr>
                <w:b w:val="0"/>
                <w:caps w:val="0"/>
              </w:rPr>
            </w:pPr>
            <w:r>
              <w:rPr>
                <w:bCs w:val="0"/>
                <w:caps w:val="0"/>
              </w:rPr>
              <w:t>INGOMONEY</w:t>
            </w:r>
            <w:r w:rsidR="00792EE3" w:rsidRPr="00792EE3">
              <w:rPr>
                <w:bCs w:val="0"/>
                <w:caps w:val="0"/>
              </w:rPr>
              <w:t>,</w:t>
            </w:r>
            <w:r w:rsidR="00792EE3" w:rsidRPr="00792EE3">
              <w:rPr>
                <w:b w:val="0"/>
                <w:caps w:val="0"/>
              </w:rPr>
              <w:t xml:space="preserve"> Remote | </w:t>
            </w:r>
            <w:r w:rsidR="00E16F4E">
              <w:rPr>
                <w:b w:val="0"/>
                <w:caps w:val="0"/>
              </w:rPr>
              <w:t>06/</w:t>
            </w:r>
            <w:proofErr w:type="gramStart"/>
            <w:r w:rsidR="00E16F4E">
              <w:rPr>
                <w:b w:val="0"/>
                <w:caps w:val="0"/>
              </w:rPr>
              <w:t>202</w:t>
            </w:r>
            <w:r w:rsidR="00B96EFB">
              <w:rPr>
                <w:b w:val="0"/>
                <w:caps w:val="0"/>
              </w:rPr>
              <w:t>3</w:t>
            </w:r>
            <w:r w:rsidR="00E16F4E">
              <w:rPr>
                <w:b w:val="0"/>
                <w:caps w:val="0"/>
              </w:rPr>
              <w:t>—</w:t>
            </w:r>
            <w:r w:rsidR="00D8396E">
              <w:rPr>
                <w:b w:val="0"/>
                <w:caps w:val="0"/>
              </w:rPr>
              <w:t>10</w:t>
            </w:r>
            <w:proofErr w:type="gramEnd"/>
            <w:r w:rsidR="00D8396E">
              <w:rPr>
                <w:b w:val="0"/>
                <w:caps w:val="0"/>
              </w:rPr>
              <w:t>/2024</w:t>
            </w:r>
          </w:p>
          <w:p w14:paraId="5D172395" w14:textId="62AA3BF9" w:rsidR="00717154" w:rsidRPr="00264748" w:rsidRDefault="00717154" w:rsidP="00A43DDC">
            <w:pPr>
              <w:pStyle w:val="ResumeText"/>
              <w:spacing w:after="0" w:line="240" w:lineRule="auto"/>
              <w:rPr>
                <w:i/>
                <w:iCs/>
              </w:rPr>
            </w:pPr>
            <w:r w:rsidRPr="00264748">
              <w:rPr>
                <w:i/>
                <w:iCs/>
              </w:rPr>
              <w:t>Quality Assurance Analyst</w:t>
            </w:r>
          </w:p>
          <w:p w14:paraId="33FD2374" w14:textId="10EBAFE6" w:rsidR="005A15FB" w:rsidRDefault="005A15FB" w:rsidP="00A43DDC">
            <w:pPr>
              <w:pStyle w:val="ResumeText"/>
              <w:numPr>
                <w:ilvl w:val="0"/>
                <w:numId w:val="15"/>
              </w:numPr>
              <w:spacing w:after="0" w:line="240" w:lineRule="auto"/>
            </w:pPr>
            <w:r>
              <w:t>Defined test data parameters from API specifications and set database configurations for each dataset.</w:t>
            </w:r>
          </w:p>
          <w:p w14:paraId="7397D05C" w14:textId="77777777" w:rsidR="002A5D33" w:rsidRDefault="005A15FB" w:rsidP="00A43DDC">
            <w:pPr>
              <w:pStyle w:val="ResumeText"/>
              <w:numPr>
                <w:ilvl w:val="0"/>
                <w:numId w:val="15"/>
              </w:numPr>
              <w:spacing w:after="0" w:line="240" w:lineRule="auto"/>
            </w:pPr>
            <w:r>
              <w:t xml:space="preserve">Built and executed </w:t>
            </w:r>
            <w:r w:rsidR="008D791A">
              <w:t xml:space="preserve">test cases for </w:t>
            </w:r>
            <w:r>
              <w:t>web API</w:t>
            </w:r>
            <w:r w:rsidR="008D791A">
              <w:t>s</w:t>
            </w:r>
            <w:r>
              <w:t xml:space="preserve"> through Postman</w:t>
            </w:r>
            <w:r w:rsidR="002A5D33">
              <w:t>.</w:t>
            </w:r>
          </w:p>
          <w:p w14:paraId="35AEA5E1" w14:textId="6A4CE1E1" w:rsidR="00DC08F8" w:rsidRDefault="002A5D33" w:rsidP="00A43DDC">
            <w:pPr>
              <w:pStyle w:val="ResumeText"/>
              <w:numPr>
                <w:ilvl w:val="0"/>
                <w:numId w:val="15"/>
              </w:numPr>
              <w:spacing w:after="0" w:line="240" w:lineRule="auto"/>
            </w:pPr>
            <w:r>
              <w:t>Verified test results from JSON and SQL data outputs.</w:t>
            </w:r>
          </w:p>
          <w:p w14:paraId="7D29F645" w14:textId="4CEB8BC8" w:rsidR="002A5D33" w:rsidRDefault="00927D07" w:rsidP="00A43DDC">
            <w:pPr>
              <w:pStyle w:val="ResumeText"/>
              <w:numPr>
                <w:ilvl w:val="0"/>
                <w:numId w:val="15"/>
              </w:numPr>
              <w:spacing w:after="0" w:line="240" w:lineRule="auto"/>
            </w:pPr>
            <w:r>
              <w:t xml:space="preserve">Designed and implemented QA </w:t>
            </w:r>
            <w:r w:rsidR="00217B0D">
              <w:t>best practices</w:t>
            </w:r>
            <w:r>
              <w:t xml:space="preserve"> and Wiki documentation.</w:t>
            </w:r>
          </w:p>
          <w:p w14:paraId="47F13151" w14:textId="672E8001" w:rsidR="00927D07" w:rsidRDefault="00927D07" w:rsidP="00A43DDC">
            <w:pPr>
              <w:pStyle w:val="ResumeText"/>
              <w:numPr>
                <w:ilvl w:val="0"/>
                <w:numId w:val="15"/>
              </w:numPr>
              <w:spacing w:after="120" w:line="240" w:lineRule="auto"/>
            </w:pPr>
            <w:r>
              <w:t xml:space="preserve">Developed custom </w:t>
            </w:r>
            <w:r w:rsidR="00217B0D">
              <w:t>configurations and dashboards in</w:t>
            </w:r>
            <w:r>
              <w:t xml:space="preserve"> Azure DevOps</w:t>
            </w:r>
            <w:r w:rsidR="00217B0D">
              <w:t xml:space="preserve"> to manage </w:t>
            </w:r>
            <w:r w:rsidR="00105917">
              <w:t>the manual-to-automated test case conversion process.</w:t>
            </w:r>
          </w:p>
          <w:p w14:paraId="4243A5CF" w14:textId="0E0422B3" w:rsidR="00040460" w:rsidRDefault="00040460" w:rsidP="00A43DDC">
            <w:pPr>
              <w:pStyle w:val="Heading2"/>
              <w:spacing w:after="0" w:line="240" w:lineRule="auto"/>
              <w:rPr>
                <w:b w:val="0"/>
                <w:bCs w:val="0"/>
                <w:caps w:val="0"/>
              </w:rPr>
            </w:pPr>
            <w:r>
              <w:t>CANDOR TECHNOLOGY,</w:t>
            </w:r>
            <w:r w:rsidR="006425D5">
              <w:t xml:space="preserve"> LLC</w:t>
            </w:r>
            <w:r w:rsidR="00680F5A" w:rsidRPr="00680F5A">
              <w:rPr>
                <w:b w:val="0"/>
                <w:bCs w:val="0"/>
              </w:rPr>
              <w:t>,</w:t>
            </w:r>
            <w:r w:rsidR="006425D5">
              <w:t xml:space="preserve"> </w:t>
            </w:r>
            <w:r w:rsidR="00757360">
              <w:rPr>
                <w:b w:val="0"/>
                <w:bCs w:val="0"/>
                <w:caps w:val="0"/>
              </w:rPr>
              <w:t>Remote</w:t>
            </w:r>
            <w:r w:rsidR="00C96C4D">
              <w:rPr>
                <w:b w:val="0"/>
                <w:bCs w:val="0"/>
                <w:caps w:val="0"/>
              </w:rPr>
              <w:t xml:space="preserve"> | 09/2021—</w:t>
            </w:r>
            <w:r w:rsidR="003500A6">
              <w:rPr>
                <w:b w:val="0"/>
                <w:bCs w:val="0"/>
                <w:caps w:val="0"/>
              </w:rPr>
              <w:t>03/2023</w:t>
            </w:r>
            <w:r w:rsidR="00C96C4D">
              <w:rPr>
                <w:b w:val="0"/>
                <w:bCs w:val="0"/>
                <w:caps w:val="0"/>
              </w:rPr>
              <w:t xml:space="preserve"> </w:t>
            </w:r>
          </w:p>
          <w:p w14:paraId="68E14F7E" w14:textId="73824F8B" w:rsidR="00C96C4D" w:rsidRDefault="00C96C4D" w:rsidP="00A43DDC">
            <w:pPr>
              <w:pStyle w:val="ResumeText"/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Senior Quality Assurance Analyst</w:t>
            </w:r>
          </w:p>
          <w:p w14:paraId="058048A3" w14:textId="1297EF78" w:rsidR="00256D6B" w:rsidRDefault="00256D6B" w:rsidP="00A43DDC">
            <w:pPr>
              <w:pStyle w:val="ResumeText"/>
              <w:numPr>
                <w:ilvl w:val="0"/>
                <w:numId w:val="13"/>
              </w:numPr>
              <w:spacing w:after="0" w:line="240" w:lineRule="auto"/>
              <w:ind w:right="0"/>
            </w:pPr>
            <w:r>
              <w:t>Led specialized project</w:t>
            </w:r>
            <w:r w:rsidR="00C91029">
              <w:t xml:space="preserve"> teams</w:t>
            </w:r>
            <w:r>
              <w:t xml:space="preserve"> developing new products for market penetration</w:t>
            </w:r>
            <w:r w:rsidR="003C4610">
              <w:t>.</w:t>
            </w:r>
          </w:p>
          <w:p w14:paraId="3659CF26" w14:textId="69CA8B95" w:rsidR="001440D2" w:rsidRDefault="00955CBF" w:rsidP="00A43DDC">
            <w:pPr>
              <w:pStyle w:val="ResumeText"/>
              <w:numPr>
                <w:ilvl w:val="0"/>
                <w:numId w:val="13"/>
              </w:numPr>
              <w:spacing w:after="0" w:line="240" w:lineRule="auto"/>
              <w:ind w:right="0"/>
            </w:pPr>
            <w:r>
              <w:t>P</w:t>
            </w:r>
            <w:r w:rsidR="003B2C1A">
              <w:t>erformed</w:t>
            </w:r>
            <w:r>
              <w:t xml:space="preserve"> </w:t>
            </w:r>
            <w:r w:rsidR="00E31365">
              <w:t>test data organization</w:t>
            </w:r>
            <w:r w:rsidR="00D20164">
              <w:t>,</w:t>
            </w:r>
            <w:r w:rsidR="00E31365">
              <w:t xml:space="preserve"> </w:t>
            </w:r>
            <w:r>
              <w:t>m</w:t>
            </w:r>
            <w:r w:rsidR="00C96C4D">
              <w:t xml:space="preserve">anual </w:t>
            </w:r>
            <w:r w:rsidR="000A51E5">
              <w:t xml:space="preserve">and semi-automated </w:t>
            </w:r>
            <w:r w:rsidR="00C96C4D">
              <w:t xml:space="preserve">testing </w:t>
            </w:r>
            <w:r w:rsidR="0038043D">
              <w:t>for an automated loan engineering system</w:t>
            </w:r>
            <w:r w:rsidR="00FE5E86">
              <w:t xml:space="preserve"> on the backend</w:t>
            </w:r>
            <w:r w:rsidR="000A51E5">
              <w:t>, middleware</w:t>
            </w:r>
            <w:r w:rsidR="00FE5E86">
              <w:t>, and API calls to thir</w:t>
            </w:r>
            <w:r w:rsidR="001440D2">
              <w:t>d</w:t>
            </w:r>
            <w:r w:rsidR="001439F7">
              <w:t>-party web applications</w:t>
            </w:r>
            <w:r w:rsidR="003C4610">
              <w:t>.</w:t>
            </w:r>
          </w:p>
          <w:p w14:paraId="18B1A2C6" w14:textId="1A59CDCA" w:rsidR="001439F7" w:rsidRDefault="001439F7" w:rsidP="00A43DDC">
            <w:pPr>
              <w:pStyle w:val="ResumeText"/>
              <w:numPr>
                <w:ilvl w:val="0"/>
                <w:numId w:val="13"/>
              </w:numPr>
              <w:spacing w:after="0" w:line="240" w:lineRule="auto"/>
              <w:ind w:right="0"/>
            </w:pPr>
            <w:r>
              <w:t xml:space="preserve">Defined automation </w:t>
            </w:r>
            <w:r w:rsidR="00634AF6">
              <w:t xml:space="preserve">methods </w:t>
            </w:r>
            <w:r w:rsidR="005644BE">
              <w:t>to integrate with existing development practices</w:t>
            </w:r>
            <w:r w:rsidR="003C4610">
              <w:t>.</w:t>
            </w:r>
          </w:p>
          <w:p w14:paraId="28D8DA9D" w14:textId="02387F20" w:rsidR="005644BE" w:rsidRDefault="005644BE" w:rsidP="00A43DDC">
            <w:pPr>
              <w:pStyle w:val="ResumeText"/>
              <w:numPr>
                <w:ilvl w:val="0"/>
                <w:numId w:val="13"/>
              </w:numPr>
              <w:spacing w:after="0" w:line="240" w:lineRule="auto"/>
              <w:ind w:right="0"/>
            </w:pPr>
            <w:r>
              <w:t>Assisted architecture teams in refining integration methods for cross-application development and testing procedures</w:t>
            </w:r>
            <w:r w:rsidR="003C4610">
              <w:t>.</w:t>
            </w:r>
          </w:p>
          <w:p w14:paraId="1050F55B" w14:textId="3E089542" w:rsidR="00C96C4D" w:rsidRDefault="00F933AA" w:rsidP="00A43DDC">
            <w:pPr>
              <w:pStyle w:val="ResumeText"/>
              <w:numPr>
                <w:ilvl w:val="0"/>
                <w:numId w:val="13"/>
              </w:numPr>
              <w:spacing w:after="0" w:line="240" w:lineRule="auto"/>
              <w:ind w:right="0"/>
            </w:pPr>
            <w:r>
              <w:t>Standardized</w:t>
            </w:r>
            <w:r w:rsidR="006D71A6">
              <w:t xml:space="preserve"> </w:t>
            </w:r>
            <w:r w:rsidR="00C96C4D">
              <w:t xml:space="preserve">test case </w:t>
            </w:r>
            <w:r>
              <w:t xml:space="preserve">creation and artifact verification through comparative analysis and a review process with </w:t>
            </w:r>
            <w:r w:rsidR="006D71A6">
              <w:t>product owners</w:t>
            </w:r>
            <w:r w:rsidR="00C96C4D">
              <w:t xml:space="preserve">, </w:t>
            </w:r>
            <w:r>
              <w:t>underwriters</w:t>
            </w:r>
            <w:r w:rsidR="00C96C4D">
              <w:t>, and low-code developers</w:t>
            </w:r>
            <w:r w:rsidR="003C4610">
              <w:t xml:space="preserve">. </w:t>
            </w:r>
          </w:p>
          <w:p w14:paraId="0CE15225" w14:textId="67FEF9A1" w:rsidR="00C96C4D" w:rsidRDefault="00B821D0" w:rsidP="00A43DDC">
            <w:pPr>
              <w:pStyle w:val="ResumeText"/>
              <w:numPr>
                <w:ilvl w:val="0"/>
                <w:numId w:val="13"/>
              </w:numPr>
              <w:spacing w:after="0" w:line="240" w:lineRule="auto"/>
              <w:ind w:right="0"/>
            </w:pPr>
            <w:r>
              <w:lastRenderedPageBreak/>
              <w:t>Developed and documented platform analytics for the client-to-middleware</w:t>
            </w:r>
            <w:r w:rsidR="00C96C4D">
              <w:t xml:space="preserve"> rule engine</w:t>
            </w:r>
            <w:r w:rsidR="00205DA9">
              <w:t>.</w:t>
            </w:r>
          </w:p>
          <w:p w14:paraId="65266017" w14:textId="3BBB8296" w:rsidR="00B821D0" w:rsidRDefault="00760118" w:rsidP="00A43DDC">
            <w:pPr>
              <w:pStyle w:val="ResumeText"/>
              <w:numPr>
                <w:ilvl w:val="0"/>
                <w:numId w:val="13"/>
              </w:numPr>
              <w:spacing w:after="0" w:line="240" w:lineRule="auto"/>
              <w:ind w:right="0"/>
            </w:pPr>
            <w:r>
              <w:t xml:space="preserve">Assisted in </w:t>
            </w:r>
            <w:r w:rsidR="00B821D0">
              <w:t>agile/scrum</w:t>
            </w:r>
            <w:r>
              <w:t xml:space="preserve"> process improvements and standards for QA-led development and new program enrollment guidelines</w:t>
            </w:r>
            <w:r w:rsidR="00205DA9">
              <w:t>.</w:t>
            </w:r>
          </w:p>
          <w:p w14:paraId="2E71EE80" w14:textId="79A5F812" w:rsidR="00B9554C" w:rsidRDefault="007D4CD2" w:rsidP="00A43DDC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Partnered with </w:t>
            </w:r>
            <w:r w:rsidR="0045498D">
              <w:t xml:space="preserve">lead developers and </w:t>
            </w:r>
            <w:r w:rsidR="00B24DC0">
              <w:t>B2B/</w:t>
            </w:r>
            <w:r w:rsidR="0045498D">
              <w:t xml:space="preserve">B2C specialists </w:t>
            </w:r>
            <w:r>
              <w:t xml:space="preserve">to </w:t>
            </w:r>
            <w:r w:rsidR="0045498D">
              <w:t xml:space="preserve">define, </w:t>
            </w:r>
            <w:r>
              <w:t>estimate</w:t>
            </w:r>
            <w:r w:rsidR="00C129C6">
              <w:t>,</w:t>
            </w:r>
            <w:r>
              <w:t xml:space="preserve"> and track each release cycle to ensure </w:t>
            </w:r>
            <w:r w:rsidR="00B001EA">
              <w:t xml:space="preserve">uninterrupted </w:t>
            </w:r>
            <w:r>
              <w:t>timelines</w:t>
            </w:r>
            <w:r w:rsidR="00205DA9">
              <w:t>.</w:t>
            </w:r>
          </w:p>
          <w:p w14:paraId="0410DF79" w14:textId="058C47BB" w:rsidR="00B9554C" w:rsidRPr="00B9554C" w:rsidRDefault="00B9554C" w:rsidP="00A43DDC">
            <w:pPr>
              <w:pStyle w:val="ListParagraph"/>
              <w:numPr>
                <w:ilvl w:val="0"/>
                <w:numId w:val="13"/>
              </w:numPr>
              <w:spacing w:after="120" w:line="240" w:lineRule="auto"/>
            </w:pPr>
            <w:r>
              <w:t>Assisted in the build out of project methodologies and cycles</w:t>
            </w:r>
            <w:r w:rsidR="00205DA9">
              <w:t>.</w:t>
            </w:r>
          </w:p>
          <w:p w14:paraId="67AE0C31" w14:textId="383CC327" w:rsidR="0080401F" w:rsidRPr="00E34813" w:rsidRDefault="004211F0" w:rsidP="00B80F68">
            <w:pPr>
              <w:pStyle w:val="Heading2"/>
              <w:spacing w:after="0" w:line="240" w:lineRule="auto"/>
              <w:rPr>
                <w:b w:val="0"/>
                <w:bCs w:val="0"/>
                <w:caps w:val="0"/>
              </w:rPr>
            </w:pPr>
            <w:r w:rsidRPr="00626053">
              <w:t>Payce</w:t>
            </w:r>
            <w:r w:rsidR="0043352D" w:rsidRPr="00626053">
              <w:t xml:space="preserve">, </w:t>
            </w:r>
            <w:r w:rsidRPr="00626053">
              <w:t>LLC</w:t>
            </w:r>
            <w:r w:rsidRPr="00E34813">
              <w:rPr>
                <w:b w:val="0"/>
                <w:bCs w:val="0"/>
              </w:rPr>
              <w:t xml:space="preserve">, </w:t>
            </w:r>
            <w:r w:rsidR="007C7051">
              <w:rPr>
                <w:b w:val="0"/>
                <w:bCs w:val="0"/>
              </w:rPr>
              <w:t>B</w:t>
            </w:r>
            <w:r w:rsidRPr="00E34813">
              <w:rPr>
                <w:b w:val="0"/>
                <w:bCs w:val="0"/>
                <w:caps w:val="0"/>
              </w:rPr>
              <w:t xml:space="preserve">lue </w:t>
            </w:r>
            <w:r w:rsidR="007C7051">
              <w:rPr>
                <w:b w:val="0"/>
                <w:bCs w:val="0"/>
                <w:caps w:val="0"/>
              </w:rPr>
              <w:t>A</w:t>
            </w:r>
            <w:r w:rsidRPr="00E34813">
              <w:rPr>
                <w:b w:val="0"/>
                <w:bCs w:val="0"/>
                <w:caps w:val="0"/>
              </w:rPr>
              <w:t xml:space="preserve">sh, </w:t>
            </w:r>
            <w:r w:rsidR="007C7051">
              <w:rPr>
                <w:b w:val="0"/>
                <w:bCs w:val="0"/>
                <w:caps w:val="0"/>
              </w:rPr>
              <w:t>O</w:t>
            </w:r>
            <w:r w:rsidRPr="00E34813">
              <w:rPr>
                <w:b w:val="0"/>
                <w:bCs w:val="0"/>
                <w:caps w:val="0"/>
              </w:rPr>
              <w:t>hio | 06/2017 – 08/2021</w:t>
            </w:r>
          </w:p>
          <w:p w14:paraId="1B16986F" w14:textId="68F549AB" w:rsidR="0080401F" w:rsidRPr="00E34813" w:rsidRDefault="004211F0" w:rsidP="00B80F68">
            <w:pPr>
              <w:pStyle w:val="ResumeText"/>
              <w:spacing w:after="0" w:line="240" w:lineRule="auto"/>
              <w:ind w:right="0"/>
              <w:rPr>
                <w:i/>
                <w:iCs/>
              </w:rPr>
            </w:pPr>
            <w:r w:rsidRPr="00E34813">
              <w:rPr>
                <w:i/>
                <w:iCs/>
              </w:rPr>
              <w:t>Senior Quality Assurance &amp; Data Security Analyst</w:t>
            </w:r>
          </w:p>
          <w:p w14:paraId="44D8694A" w14:textId="534E962D" w:rsidR="004211F0" w:rsidRPr="000D0FC7" w:rsidRDefault="00CD020A" w:rsidP="00B80F68">
            <w:pPr>
              <w:spacing w:after="0" w:line="240" w:lineRule="auto"/>
              <w:rPr>
                <w:b/>
                <w:caps/>
                <w:sz w:val="18"/>
                <w:szCs w:val="18"/>
              </w:rPr>
            </w:pPr>
            <w:r w:rsidRPr="000D0FC7">
              <w:rPr>
                <w:b/>
                <w:caps/>
                <w:sz w:val="18"/>
                <w:szCs w:val="18"/>
              </w:rPr>
              <w:t>release management &amp; quality assurance</w:t>
            </w:r>
            <w:r w:rsidR="004211F0" w:rsidRPr="000D0FC7">
              <w:rPr>
                <w:b/>
                <w:caps/>
                <w:sz w:val="18"/>
                <w:szCs w:val="18"/>
              </w:rPr>
              <w:t xml:space="preserve"> Duties</w:t>
            </w:r>
          </w:p>
          <w:p w14:paraId="3D4C193E" w14:textId="06227DC9" w:rsidR="004211F0" w:rsidRPr="004211F0" w:rsidRDefault="004211F0" w:rsidP="00B80F6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4211F0">
              <w:t xml:space="preserve">Assisted with the creation and implementation of a customized scalable Agile process with the ability to scale up and across multiple </w:t>
            </w:r>
            <w:r w:rsidR="00366E7D" w:rsidRPr="004211F0">
              <w:t>processes</w:t>
            </w:r>
            <w:r w:rsidRPr="004211F0">
              <w:t xml:space="preserve"> in a Continuous Integration framework</w:t>
            </w:r>
            <w:r w:rsidR="007C1EFD">
              <w:t>.</w:t>
            </w:r>
          </w:p>
          <w:p w14:paraId="2B7145CD" w14:textId="766E216D" w:rsidR="004211F0" w:rsidRPr="004211F0" w:rsidRDefault="004211F0" w:rsidP="00B80F6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4211F0">
              <w:t>Leveraged the backup process templates to set a standardization of release management with dependable, quality deliverables</w:t>
            </w:r>
            <w:r w:rsidR="003C4878">
              <w:t>.</w:t>
            </w:r>
          </w:p>
          <w:p w14:paraId="338FA0FD" w14:textId="0408031B" w:rsidR="004211F0" w:rsidRPr="004211F0" w:rsidRDefault="004211F0" w:rsidP="00B80F6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4211F0">
              <w:t>Managed all documentation, reviews, updates, audits, guidelines</w:t>
            </w:r>
            <w:r w:rsidR="007F29B6">
              <w:t>,</w:t>
            </w:r>
            <w:r w:rsidRPr="004211F0">
              <w:t xml:space="preserve"> and best practices for each member and task for the SDLC processes</w:t>
            </w:r>
            <w:r w:rsidR="003C4878">
              <w:t>.</w:t>
            </w:r>
          </w:p>
          <w:p w14:paraId="281FE9BF" w14:textId="669DE8C4" w:rsidR="004211F0" w:rsidRPr="004211F0" w:rsidRDefault="004211F0" w:rsidP="00B80F6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4211F0">
              <w:t>Developed manageable test plans, test data and test case creation as well as exploratory, migration</w:t>
            </w:r>
            <w:r w:rsidR="00A531BA">
              <w:t>,</w:t>
            </w:r>
            <w:r w:rsidRPr="004211F0">
              <w:t xml:space="preserve"> and integration definitions based on defined capacities, coverage analysis and risk assessment</w:t>
            </w:r>
            <w:r w:rsidR="003C4878">
              <w:t>.</w:t>
            </w:r>
          </w:p>
          <w:p w14:paraId="147494C6" w14:textId="235B9E62" w:rsidR="00690780" w:rsidRDefault="00690780" w:rsidP="00B80F6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Built test metrics to estimate and track each release cycle to </w:t>
            </w:r>
            <w:r w:rsidR="00D51293">
              <w:t>ensure uninterrupted timelines</w:t>
            </w:r>
            <w:r w:rsidR="003C4878">
              <w:t>.</w:t>
            </w:r>
          </w:p>
          <w:p w14:paraId="092B03F9" w14:textId="636B65B3" w:rsidR="00690780" w:rsidRDefault="00690780" w:rsidP="00B80F6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Built </w:t>
            </w:r>
            <w:r w:rsidR="000C102F">
              <w:t xml:space="preserve">out </w:t>
            </w:r>
            <w:r>
              <w:t>SQL test data for system and regression tests respective to their environments</w:t>
            </w:r>
            <w:r w:rsidR="000C102F">
              <w:t xml:space="preserve"> as well as verifications through SQL queries, API automation, mail servicing, and </w:t>
            </w:r>
            <w:r w:rsidR="00AE3F9C">
              <w:t>semi-automated test suites with Selenium IDE</w:t>
            </w:r>
            <w:r w:rsidR="009062F7">
              <w:t>.</w:t>
            </w:r>
          </w:p>
          <w:p w14:paraId="6B570413" w14:textId="050016BA" w:rsidR="004211F0" w:rsidRPr="004211F0" w:rsidRDefault="004211F0" w:rsidP="00B80F6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4211F0">
              <w:t>Complete</w:t>
            </w:r>
            <w:r w:rsidR="00486FB5">
              <w:t>d</w:t>
            </w:r>
            <w:r w:rsidRPr="004211F0">
              <w:t xml:space="preserve"> back</w:t>
            </w:r>
            <w:r w:rsidR="009A5EA6">
              <w:t>-</w:t>
            </w:r>
            <w:r w:rsidRPr="004211F0">
              <w:t xml:space="preserve">end and front-end QA testing of functionality, performance, reliability, </w:t>
            </w:r>
            <w:r w:rsidR="00AB4421" w:rsidRPr="004211F0">
              <w:t>stability,</w:t>
            </w:r>
            <w:r w:rsidRPr="004211F0">
              <w:t xml:space="preserve"> and compatibility</w:t>
            </w:r>
            <w:r w:rsidR="009062F7">
              <w:t>.</w:t>
            </w:r>
          </w:p>
          <w:p w14:paraId="0249EEA1" w14:textId="3BC07826" w:rsidR="00486FB5" w:rsidRDefault="004211F0" w:rsidP="00B80F6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4211F0">
              <w:t>Built out detailed iteration planning guidelines and deliverables, bug</w:t>
            </w:r>
            <w:r w:rsidR="009A158A">
              <w:t xml:space="preserve"> and</w:t>
            </w:r>
            <w:r w:rsidR="00225FE8">
              <w:t xml:space="preserve"> </w:t>
            </w:r>
            <w:r w:rsidRPr="004211F0">
              <w:t>defect analysis</w:t>
            </w:r>
            <w:r w:rsidR="009A158A">
              <w:t>,</w:t>
            </w:r>
            <w:r w:rsidRPr="004211F0">
              <w:t xml:space="preserve"> and </w:t>
            </w:r>
            <w:r w:rsidR="009062F7">
              <w:t xml:space="preserve">QA </w:t>
            </w:r>
            <w:r w:rsidRPr="004211F0">
              <w:t>release summaries</w:t>
            </w:r>
            <w:r w:rsidR="009062F7">
              <w:t>.</w:t>
            </w:r>
          </w:p>
          <w:p w14:paraId="4F6BF7F0" w14:textId="785A9955" w:rsidR="00377FD5" w:rsidRDefault="00377FD5" w:rsidP="00B80F68">
            <w:pPr>
              <w:pStyle w:val="ListParagraph"/>
              <w:numPr>
                <w:ilvl w:val="0"/>
                <w:numId w:val="13"/>
              </w:numPr>
              <w:spacing w:after="120" w:line="240" w:lineRule="auto"/>
            </w:pPr>
            <w:r>
              <w:t>Worked with B2B</w:t>
            </w:r>
            <w:r w:rsidR="00606EE7">
              <w:t>/</w:t>
            </w:r>
            <w:r>
              <w:t xml:space="preserve">B2C </w:t>
            </w:r>
            <w:r w:rsidR="00606EE7">
              <w:t>clients</w:t>
            </w:r>
            <w:r>
              <w:t xml:space="preserve"> and </w:t>
            </w:r>
            <w:r w:rsidR="00606EE7">
              <w:t>stakeholders</w:t>
            </w:r>
            <w:r>
              <w:t xml:space="preserve"> to ensure the quality, design, and data throughput of the host website and its connected services</w:t>
            </w:r>
            <w:r w:rsidR="008718AA">
              <w:t>.</w:t>
            </w:r>
          </w:p>
          <w:p w14:paraId="47D3BEA5" w14:textId="4C708EED" w:rsidR="004211F0" w:rsidRPr="000D0FC7" w:rsidRDefault="004211F0" w:rsidP="00B80F68">
            <w:pPr>
              <w:spacing w:after="0" w:line="240" w:lineRule="auto"/>
              <w:rPr>
                <w:b/>
                <w:caps/>
                <w:sz w:val="18"/>
                <w:szCs w:val="18"/>
              </w:rPr>
            </w:pPr>
            <w:r w:rsidRPr="000D0FC7">
              <w:rPr>
                <w:b/>
                <w:caps/>
                <w:sz w:val="18"/>
                <w:szCs w:val="18"/>
              </w:rPr>
              <w:t>Data Security Duties</w:t>
            </w:r>
          </w:p>
          <w:p w14:paraId="02BB499C" w14:textId="77777777" w:rsidR="001D0331" w:rsidRDefault="001D0331" w:rsidP="00B80F6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Documented, maintained, reviewed, updated, and enforced data and information security policies and procedures.</w:t>
            </w:r>
          </w:p>
          <w:p w14:paraId="08DE202A" w14:textId="3655556F" w:rsidR="004211F0" w:rsidRDefault="004211F0" w:rsidP="00B80F6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Conducted monthly data security reviews and audits against user protected data to ensure all protected information transacted, </w:t>
            </w:r>
            <w:r w:rsidR="0066589B">
              <w:t>delivered,</w:t>
            </w:r>
            <w:r>
              <w:t xml:space="preserve"> and hosted securely</w:t>
            </w:r>
            <w:r w:rsidR="006206DA">
              <w:t>.</w:t>
            </w:r>
          </w:p>
          <w:p w14:paraId="4C84A28E" w14:textId="36B98DC9" w:rsidR="004211F0" w:rsidRPr="00103647" w:rsidRDefault="004211F0" w:rsidP="00B80F6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103647">
              <w:t>Conduct</w:t>
            </w:r>
            <w:r>
              <w:t>ed</w:t>
            </w:r>
            <w:r w:rsidRPr="00103647">
              <w:t xml:space="preserve"> quarterly data security reviews</w:t>
            </w:r>
            <w:r>
              <w:t xml:space="preserve"> to ensure the security of our internal and external network infrastructures</w:t>
            </w:r>
            <w:r w:rsidR="006206DA">
              <w:t>.</w:t>
            </w:r>
          </w:p>
          <w:p w14:paraId="175CFD60" w14:textId="364229FE" w:rsidR="004211F0" w:rsidRDefault="00F23FC0" w:rsidP="00B80F6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Consulted</w:t>
            </w:r>
            <w:r w:rsidR="004211F0">
              <w:t xml:space="preserve"> with third-party PCI penetration testing solution provider</w:t>
            </w:r>
            <w:r w:rsidR="000459B2">
              <w:t>s</w:t>
            </w:r>
            <w:r w:rsidR="004211F0">
              <w:t xml:space="preserve"> to test the fortification of our various network systems, complete</w:t>
            </w:r>
            <w:r w:rsidR="000459B2">
              <w:t>d</w:t>
            </w:r>
            <w:r w:rsidR="004211F0">
              <w:t xml:space="preserve"> a risk assessment against failed tests</w:t>
            </w:r>
            <w:r w:rsidR="000459B2">
              <w:t>,</w:t>
            </w:r>
            <w:r w:rsidR="004211F0">
              <w:t xml:space="preserve"> and implement</w:t>
            </w:r>
            <w:r w:rsidR="000459B2">
              <w:t>ed</w:t>
            </w:r>
            <w:r w:rsidR="004211F0">
              <w:t xml:space="preserve"> remediation plan</w:t>
            </w:r>
            <w:r w:rsidR="000459B2">
              <w:t>s</w:t>
            </w:r>
            <w:r w:rsidR="004211F0">
              <w:t xml:space="preserve"> to resolve security threats</w:t>
            </w:r>
            <w:r w:rsidR="006206DA">
              <w:t>.</w:t>
            </w:r>
          </w:p>
          <w:p w14:paraId="4CE28BA0" w14:textId="7FED12EA" w:rsidR="0080401F" w:rsidRDefault="004211F0" w:rsidP="00B80F68">
            <w:pPr>
              <w:pStyle w:val="ResumeText"/>
              <w:numPr>
                <w:ilvl w:val="0"/>
                <w:numId w:val="13"/>
              </w:numPr>
              <w:spacing w:after="120" w:line="240" w:lineRule="auto"/>
            </w:pPr>
            <w:r w:rsidRPr="00103647">
              <w:t>Draft</w:t>
            </w:r>
            <w:r w:rsidR="00E003B8">
              <w:t>ed</w:t>
            </w:r>
            <w:r w:rsidRPr="00103647">
              <w:t xml:space="preserve">, </w:t>
            </w:r>
            <w:r w:rsidR="0066589B" w:rsidRPr="00103647">
              <w:t>analyze</w:t>
            </w:r>
            <w:r w:rsidR="0066589B">
              <w:t>d,</w:t>
            </w:r>
            <w:r w:rsidRPr="00103647">
              <w:t xml:space="preserve"> and continue</w:t>
            </w:r>
            <w:r w:rsidR="00E003B8">
              <w:t>d</w:t>
            </w:r>
            <w:r w:rsidRPr="00103647">
              <w:t xml:space="preserve"> development of the annual PCI SAQD review for the business</w:t>
            </w:r>
            <w:r>
              <w:t xml:space="preserve"> and our affiliate partners</w:t>
            </w:r>
            <w:r w:rsidR="006206DA">
              <w:t>.</w:t>
            </w:r>
          </w:p>
          <w:p w14:paraId="46F582D3" w14:textId="2D17DDA2" w:rsidR="0043352D" w:rsidRPr="00E34813" w:rsidRDefault="0043352D" w:rsidP="000558B9">
            <w:pPr>
              <w:pStyle w:val="Heading2"/>
              <w:spacing w:after="0" w:line="240" w:lineRule="auto"/>
              <w:rPr>
                <w:b w:val="0"/>
                <w:bCs w:val="0"/>
                <w:caps w:val="0"/>
              </w:rPr>
            </w:pPr>
            <w:r>
              <w:t>Myriad neuroscience</w:t>
            </w:r>
            <w:r w:rsidRPr="00E34813">
              <w:rPr>
                <w:b w:val="0"/>
                <w:bCs w:val="0"/>
              </w:rPr>
              <w:t xml:space="preserve">, </w:t>
            </w:r>
            <w:r w:rsidR="00E34813">
              <w:rPr>
                <w:b w:val="0"/>
                <w:bCs w:val="0"/>
              </w:rPr>
              <w:t>M</w:t>
            </w:r>
            <w:r w:rsidRPr="00E34813">
              <w:rPr>
                <w:b w:val="0"/>
                <w:bCs w:val="0"/>
                <w:caps w:val="0"/>
              </w:rPr>
              <w:t xml:space="preserve">ason, </w:t>
            </w:r>
            <w:r w:rsidR="00E34813">
              <w:rPr>
                <w:b w:val="0"/>
                <w:bCs w:val="0"/>
                <w:caps w:val="0"/>
              </w:rPr>
              <w:t>O</w:t>
            </w:r>
            <w:r w:rsidRPr="00E34813">
              <w:rPr>
                <w:b w:val="0"/>
                <w:bCs w:val="0"/>
                <w:caps w:val="0"/>
              </w:rPr>
              <w:t>hio | 01/2015 – 12/2016</w:t>
            </w:r>
          </w:p>
          <w:p w14:paraId="2794A9CB" w14:textId="6B8BC15F" w:rsidR="0043352D" w:rsidRPr="00E34813" w:rsidRDefault="0043352D" w:rsidP="000558B9">
            <w:pPr>
              <w:pStyle w:val="ResumeText"/>
              <w:spacing w:after="0" w:line="240" w:lineRule="auto"/>
              <w:rPr>
                <w:i/>
                <w:iCs/>
              </w:rPr>
            </w:pPr>
            <w:r w:rsidRPr="00E34813">
              <w:rPr>
                <w:i/>
                <w:iCs/>
              </w:rPr>
              <w:t>Quality Assurance Analyst II</w:t>
            </w:r>
          </w:p>
          <w:p w14:paraId="7D425AB9" w14:textId="44FB888E" w:rsidR="0043352D" w:rsidRPr="005B16A0" w:rsidRDefault="0043352D" w:rsidP="000558B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5B16A0">
              <w:t xml:space="preserve">Reviewed and provided input to business requirements, functional </w:t>
            </w:r>
            <w:r w:rsidR="00F90D05" w:rsidRPr="005B16A0">
              <w:t>specifications,</w:t>
            </w:r>
            <w:r w:rsidRPr="005B16A0">
              <w:t xml:space="preserve"> and acceptance criteria</w:t>
            </w:r>
            <w:r w:rsidR="006206DA">
              <w:t>.</w:t>
            </w:r>
          </w:p>
          <w:p w14:paraId="759F590D" w14:textId="00B278A5" w:rsidR="0043352D" w:rsidRPr="005B16A0" w:rsidRDefault="0043352D" w:rsidP="000558B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5B16A0">
              <w:t xml:space="preserve">Coordinated release testing efforts between end users, </w:t>
            </w:r>
            <w:r w:rsidR="00F90D05" w:rsidRPr="005B16A0">
              <w:t>business,</w:t>
            </w:r>
            <w:r w:rsidRPr="005B16A0">
              <w:t xml:space="preserve"> and QA teams</w:t>
            </w:r>
            <w:r w:rsidR="006206DA">
              <w:t>.</w:t>
            </w:r>
          </w:p>
          <w:p w14:paraId="7D282CA6" w14:textId="3E763EA5" w:rsidR="0043352D" w:rsidRPr="005B16A0" w:rsidRDefault="0043352D" w:rsidP="000558B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5B16A0">
              <w:t>Engaged in change management with development and EDM teams for ETL updates</w:t>
            </w:r>
            <w:r w:rsidR="007A227D">
              <w:t>.</w:t>
            </w:r>
          </w:p>
          <w:p w14:paraId="0945CFEC" w14:textId="594E192E" w:rsidR="0043352D" w:rsidRPr="005B16A0" w:rsidRDefault="0043352D" w:rsidP="000558B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5B16A0">
              <w:t>Managed test environments and deployments for web and mobile testing</w:t>
            </w:r>
            <w:r w:rsidR="007A227D">
              <w:t>.</w:t>
            </w:r>
          </w:p>
          <w:p w14:paraId="56464EB3" w14:textId="2428E05D" w:rsidR="0043352D" w:rsidRPr="005B16A0" w:rsidRDefault="0043352D" w:rsidP="000558B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5B16A0">
              <w:t>Developed and documented test methodologies, QA standards and functional specifications</w:t>
            </w:r>
            <w:r w:rsidR="007A227D">
              <w:t>.</w:t>
            </w:r>
          </w:p>
          <w:p w14:paraId="62460B2E" w14:textId="4F3423C7" w:rsidR="0043352D" w:rsidRPr="005B16A0" w:rsidRDefault="0043352D" w:rsidP="000558B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5B16A0">
              <w:t>Evaluated and implemented new test tools and techniques to enhance testing</w:t>
            </w:r>
            <w:r w:rsidR="007A227D">
              <w:t>.</w:t>
            </w:r>
          </w:p>
          <w:p w14:paraId="3427E1F7" w14:textId="1D701808" w:rsidR="0043352D" w:rsidRPr="005B16A0" w:rsidRDefault="0043352D" w:rsidP="000558B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5B16A0">
              <w:t>Planned and executed manual functional, exploratory</w:t>
            </w:r>
            <w:r w:rsidR="007A227D">
              <w:t>,</w:t>
            </w:r>
            <w:r w:rsidRPr="005B16A0">
              <w:t xml:space="preserve"> and regression testing</w:t>
            </w:r>
            <w:r w:rsidR="007A227D">
              <w:t>.</w:t>
            </w:r>
          </w:p>
          <w:p w14:paraId="79149D0A" w14:textId="70569BE8" w:rsidR="0043352D" w:rsidRPr="005B16A0" w:rsidRDefault="0043352D" w:rsidP="000558B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5B16A0">
              <w:t>Maintained priority test coverage matrix throughout the development lifecycle</w:t>
            </w:r>
            <w:r w:rsidR="007A227D">
              <w:t>.</w:t>
            </w:r>
          </w:p>
          <w:p w14:paraId="26D98072" w14:textId="45A80B8B" w:rsidR="0043352D" w:rsidRPr="005B16A0" w:rsidRDefault="0043352D" w:rsidP="000558B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5B16A0">
              <w:t xml:space="preserve">Executed, </w:t>
            </w:r>
            <w:r w:rsidR="00F90D05" w:rsidRPr="005B16A0">
              <w:t>reported,</w:t>
            </w:r>
            <w:r w:rsidRPr="005B16A0">
              <w:t xml:space="preserve"> and fixed automated regression tests</w:t>
            </w:r>
            <w:r w:rsidR="007A227D">
              <w:t>.</w:t>
            </w:r>
          </w:p>
          <w:p w14:paraId="1D1A8AFD" w14:textId="5ACF9B80" w:rsidR="0043352D" w:rsidRPr="005B16A0" w:rsidRDefault="0043352D" w:rsidP="000558B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5B16A0">
              <w:t xml:space="preserve">Identified risks, developed test </w:t>
            </w:r>
            <w:r w:rsidR="00F90D05" w:rsidRPr="005B16A0">
              <w:t>metrics,</w:t>
            </w:r>
            <w:r w:rsidRPr="005B16A0">
              <w:t xml:space="preserve"> and reported defects</w:t>
            </w:r>
            <w:r w:rsidR="007A227D">
              <w:t>.</w:t>
            </w:r>
          </w:p>
          <w:p w14:paraId="74A558A3" w14:textId="49AE3ADA" w:rsidR="0080401F" w:rsidRPr="005B16A0" w:rsidRDefault="00F24EBC" w:rsidP="000558B9">
            <w:pPr>
              <w:pStyle w:val="ListParagraph"/>
              <w:numPr>
                <w:ilvl w:val="0"/>
                <w:numId w:val="13"/>
              </w:numPr>
              <w:spacing w:after="120" w:line="240" w:lineRule="auto"/>
            </w:pPr>
            <w:r w:rsidRPr="005B16A0">
              <w:t>Interacted with</w:t>
            </w:r>
            <w:r w:rsidR="0043352D" w:rsidRPr="005B16A0">
              <w:t xml:space="preserve"> and observed production workflows to validate system expectations and test coverage</w:t>
            </w:r>
            <w:r w:rsidR="007A227D">
              <w:t>.</w:t>
            </w:r>
          </w:p>
          <w:p w14:paraId="1109155F" w14:textId="0B51FDC2" w:rsidR="0043352D" w:rsidRPr="00F45FDD" w:rsidRDefault="005B16A0" w:rsidP="000558B9">
            <w:pPr>
              <w:pStyle w:val="Heading2"/>
              <w:spacing w:after="0" w:line="240" w:lineRule="auto"/>
              <w:rPr>
                <w:b w:val="0"/>
                <w:bCs w:val="0"/>
                <w:caps w:val="0"/>
              </w:rPr>
            </w:pPr>
            <w:r>
              <w:t>Grupo Hdi</w:t>
            </w:r>
            <w:r w:rsidR="0043352D" w:rsidRPr="00F45FDD">
              <w:rPr>
                <w:b w:val="0"/>
                <w:bCs w:val="0"/>
                <w:caps w:val="0"/>
              </w:rPr>
              <w:t xml:space="preserve">, </w:t>
            </w:r>
            <w:r w:rsidR="00F45FDD">
              <w:rPr>
                <w:b w:val="0"/>
                <w:bCs w:val="0"/>
                <w:caps w:val="0"/>
              </w:rPr>
              <w:t>S</w:t>
            </w:r>
            <w:r w:rsidRPr="00F45FDD">
              <w:rPr>
                <w:b w:val="0"/>
                <w:bCs w:val="0"/>
                <w:caps w:val="0"/>
              </w:rPr>
              <w:t>ymmes</w:t>
            </w:r>
            <w:r w:rsidR="0043352D" w:rsidRPr="00F45FDD">
              <w:rPr>
                <w:b w:val="0"/>
                <w:bCs w:val="0"/>
                <w:caps w:val="0"/>
              </w:rPr>
              <w:t xml:space="preserve">, </w:t>
            </w:r>
            <w:r w:rsidR="00F45FDD">
              <w:rPr>
                <w:b w:val="0"/>
                <w:bCs w:val="0"/>
                <w:caps w:val="0"/>
              </w:rPr>
              <w:t>O</w:t>
            </w:r>
            <w:r w:rsidR="0043352D" w:rsidRPr="00F45FDD">
              <w:rPr>
                <w:b w:val="0"/>
                <w:bCs w:val="0"/>
                <w:caps w:val="0"/>
              </w:rPr>
              <w:t xml:space="preserve">hio | </w:t>
            </w:r>
            <w:r w:rsidRPr="00F45FDD">
              <w:rPr>
                <w:b w:val="0"/>
                <w:bCs w:val="0"/>
                <w:caps w:val="0"/>
              </w:rPr>
              <w:t>1</w:t>
            </w:r>
            <w:r w:rsidR="0043352D" w:rsidRPr="00F45FDD">
              <w:rPr>
                <w:b w:val="0"/>
                <w:bCs w:val="0"/>
                <w:caps w:val="0"/>
              </w:rPr>
              <w:t>1/201</w:t>
            </w:r>
            <w:r w:rsidRPr="00F45FDD">
              <w:rPr>
                <w:b w:val="0"/>
                <w:bCs w:val="0"/>
                <w:caps w:val="0"/>
              </w:rPr>
              <w:t>3</w:t>
            </w:r>
            <w:r w:rsidR="0043352D" w:rsidRPr="00F45FDD">
              <w:rPr>
                <w:b w:val="0"/>
                <w:bCs w:val="0"/>
                <w:caps w:val="0"/>
              </w:rPr>
              <w:t xml:space="preserve"> – 1</w:t>
            </w:r>
            <w:r w:rsidRPr="00F45FDD">
              <w:rPr>
                <w:b w:val="0"/>
                <w:bCs w:val="0"/>
                <w:caps w:val="0"/>
              </w:rPr>
              <w:t>1</w:t>
            </w:r>
            <w:r w:rsidR="0043352D" w:rsidRPr="00F45FDD">
              <w:rPr>
                <w:b w:val="0"/>
                <w:bCs w:val="0"/>
                <w:caps w:val="0"/>
              </w:rPr>
              <w:t>/20</w:t>
            </w:r>
            <w:r w:rsidRPr="00F45FDD">
              <w:rPr>
                <w:b w:val="0"/>
                <w:bCs w:val="0"/>
                <w:caps w:val="0"/>
              </w:rPr>
              <w:t>14</w:t>
            </w:r>
          </w:p>
          <w:p w14:paraId="24859CE7" w14:textId="5375E666" w:rsidR="0043352D" w:rsidRPr="00E34813" w:rsidRDefault="0043352D" w:rsidP="000558B9">
            <w:pPr>
              <w:pStyle w:val="ResumeText"/>
              <w:spacing w:after="0" w:line="240" w:lineRule="auto"/>
              <w:rPr>
                <w:i/>
                <w:iCs/>
              </w:rPr>
            </w:pPr>
            <w:r w:rsidRPr="00E34813">
              <w:rPr>
                <w:i/>
                <w:iCs/>
              </w:rPr>
              <w:t xml:space="preserve">Quality Assurance </w:t>
            </w:r>
            <w:r w:rsidR="005B16A0" w:rsidRPr="00E34813">
              <w:rPr>
                <w:i/>
                <w:iCs/>
              </w:rPr>
              <w:t>Lead</w:t>
            </w:r>
          </w:p>
          <w:p w14:paraId="6C90C235" w14:textId="2AC4E7CC" w:rsidR="00682AF3" w:rsidRDefault="00682AF3" w:rsidP="000558B9">
            <w:pPr>
              <w:numPr>
                <w:ilvl w:val="0"/>
                <w:numId w:val="13"/>
              </w:numPr>
              <w:spacing w:after="0" w:line="240" w:lineRule="auto"/>
            </w:pPr>
            <w:r>
              <w:t>Worked with development teams, project managers, and business leadership to align teams with testing priorities</w:t>
            </w:r>
            <w:r w:rsidR="007D405B">
              <w:t>.</w:t>
            </w:r>
          </w:p>
          <w:p w14:paraId="22E95EFA" w14:textId="33770E12" w:rsidR="00682AF3" w:rsidRDefault="00682AF3" w:rsidP="000558B9">
            <w:pPr>
              <w:numPr>
                <w:ilvl w:val="0"/>
                <w:numId w:val="13"/>
              </w:numPr>
              <w:spacing w:after="0" w:line="240" w:lineRule="auto"/>
            </w:pPr>
            <w:r>
              <w:t>Collaborated with release coordinators and business owners to scope out test plans, test cases, risk analysis, automation reviews, and test metrics</w:t>
            </w:r>
            <w:r w:rsidR="007D405B">
              <w:t>.</w:t>
            </w:r>
          </w:p>
          <w:p w14:paraId="3584AAC3" w14:textId="796386BA" w:rsidR="007F2D0D" w:rsidRDefault="007F2D0D" w:rsidP="000558B9">
            <w:pPr>
              <w:numPr>
                <w:ilvl w:val="0"/>
                <w:numId w:val="13"/>
              </w:numPr>
              <w:spacing w:after="0" w:line="240" w:lineRule="auto"/>
            </w:pPr>
            <w:r>
              <w:t>Defined and implemented QA best practices and procedures</w:t>
            </w:r>
            <w:r w:rsidR="007D405B">
              <w:t>.</w:t>
            </w:r>
          </w:p>
          <w:p w14:paraId="26239547" w14:textId="7A3484A1" w:rsidR="007F2D0D" w:rsidRDefault="007F2D0D" w:rsidP="000558B9">
            <w:pPr>
              <w:numPr>
                <w:ilvl w:val="0"/>
                <w:numId w:val="13"/>
              </w:numPr>
              <w:spacing w:after="0" w:line="240" w:lineRule="auto"/>
            </w:pPr>
            <w:r>
              <w:t>Led and guided QA team members in developing and evolving QA standards and practices</w:t>
            </w:r>
            <w:r w:rsidR="007D405B">
              <w:t>.</w:t>
            </w:r>
          </w:p>
          <w:p w14:paraId="7A33D55F" w14:textId="4BD10674" w:rsidR="007F2D0D" w:rsidRDefault="007F2D0D" w:rsidP="000558B9">
            <w:pPr>
              <w:numPr>
                <w:ilvl w:val="0"/>
                <w:numId w:val="13"/>
              </w:numPr>
              <w:spacing w:after="0" w:line="240" w:lineRule="auto"/>
            </w:pPr>
            <w:r>
              <w:t>Led project QA teams through assignments, defining system requirements for QA test lab setup</w:t>
            </w:r>
            <w:r w:rsidR="00886709">
              <w:t>,</w:t>
            </w:r>
            <w:r>
              <w:t xml:space="preserve"> and integration</w:t>
            </w:r>
            <w:r w:rsidR="007D405B">
              <w:t>.</w:t>
            </w:r>
          </w:p>
          <w:p w14:paraId="4EFF1146" w14:textId="2CF1749F" w:rsidR="007F2D0D" w:rsidRDefault="007F2D0D" w:rsidP="000558B9">
            <w:pPr>
              <w:numPr>
                <w:ilvl w:val="0"/>
                <w:numId w:val="13"/>
              </w:numPr>
              <w:spacing w:after="0" w:line="240" w:lineRule="auto"/>
            </w:pPr>
            <w:r>
              <w:t>Managed manual and automated QA testing teams to build out and complete quality deliverables</w:t>
            </w:r>
            <w:r w:rsidR="007D405B">
              <w:t>.</w:t>
            </w:r>
          </w:p>
          <w:p w14:paraId="17B8C7CC" w14:textId="4613C17E" w:rsidR="007F2D0D" w:rsidRDefault="007F2D0D" w:rsidP="000558B9">
            <w:pPr>
              <w:numPr>
                <w:ilvl w:val="0"/>
                <w:numId w:val="13"/>
              </w:numPr>
              <w:spacing w:after="0" w:line="240" w:lineRule="auto"/>
            </w:pPr>
            <w:r>
              <w:t>Investigated test failures and made recommendations for product and service updates</w:t>
            </w:r>
            <w:r w:rsidR="007D405B">
              <w:t>.</w:t>
            </w:r>
          </w:p>
          <w:p w14:paraId="26D59BD4" w14:textId="7EF2CE6B" w:rsidR="007F2D0D" w:rsidRDefault="007F2D0D" w:rsidP="000558B9">
            <w:pPr>
              <w:numPr>
                <w:ilvl w:val="0"/>
                <w:numId w:val="13"/>
              </w:numPr>
              <w:spacing w:after="0" w:line="240" w:lineRule="auto"/>
            </w:pPr>
            <w:r>
              <w:t>Facilitated test plan and test case reviews with cross-functional team members</w:t>
            </w:r>
            <w:r w:rsidR="007D405B">
              <w:t>.</w:t>
            </w:r>
          </w:p>
          <w:p w14:paraId="441921EA" w14:textId="43E5E24C" w:rsidR="007F2D0D" w:rsidRDefault="007F2D0D" w:rsidP="000558B9">
            <w:pPr>
              <w:numPr>
                <w:ilvl w:val="0"/>
                <w:numId w:val="13"/>
              </w:numPr>
              <w:spacing w:after="0" w:line="240" w:lineRule="auto"/>
            </w:pPr>
            <w:r>
              <w:t>Reviewed and developed functional and design specifications of deliverables</w:t>
            </w:r>
            <w:r w:rsidR="007D405B">
              <w:t>.</w:t>
            </w:r>
          </w:p>
          <w:p w14:paraId="0703AB2A" w14:textId="65274829" w:rsidR="0035361B" w:rsidRDefault="0035361B" w:rsidP="000558B9">
            <w:pPr>
              <w:numPr>
                <w:ilvl w:val="0"/>
                <w:numId w:val="13"/>
              </w:numPr>
              <w:spacing w:after="120" w:line="240" w:lineRule="auto"/>
            </w:pPr>
            <w:r>
              <w:t xml:space="preserve">Executed </w:t>
            </w:r>
            <w:r w:rsidR="00DA05AE">
              <w:t>End-to-End testing with internal and external support teams</w:t>
            </w:r>
            <w:r w:rsidR="007D405B">
              <w:t>.</w:t>
            </w:r>
          </w:p>
          <w:p w14:paraId="117A763D" w14:textId="494DCEB7" w:rsidR="005B16A0" w:rsidRPr="00D56C37" w:rsidRDefault="005B16A0" w:rsidP="000558B9">
            <w:pPr>
              <w:pStyle w:val="Heading2"/>
              <w:spacing w:after="0" w:line="240" w:lineRule="auto"/>
              <w:rPr>
                <w:b w:val="0"/>
                <w:bCs w:val="0"/>
              </w:rPr>
            </w:pPr>
            <w:r>
              <w:t>kroger</w:t>
            </w:r>
            <w:r w:rsidRPr="00D56C37">
              <w:rPr>
                <w:b w:val="0"/>
                <w:bCs w:val="0"/>
              </w:rPr>
              <w:t xml:space="preserve">, </w:t>
            </w:r>
            <w:r w:rsidR="00D56C37" w:rsidRPr="00D56C37">
              <w:rPr>
                <w:b w:val="0"/>
                <w:bCs w:val="0"/>
              </w:rPr>
              <w:t>B</w:t>
            </w:r>
            <w:r w:rsidRPr="00D56C37">
              <w:rPr>
                <w:b w:val="0"/>
                <w:bCs w:val="0"/>
                <w:caps w:val="0"/>
              </w:rPr>
              <w:t xml:space="preserve">lue </w:t>
            </w:r>
            <w:r w:rsidR="00D56C37" w:rsidRPr="00D56C37">
              <w:rPr>
                <w:b w:val="0"/>
                <w:bCs w:val="0"/>
                <w:caps w:val="0"/>
              </w:rPr>
              <w:t>A</w:t>
            </w:r>
            <w:r w:rsidRPr="00D56C37">
              <w:rPr>
                <w:b w:val="0"/>
                <w:bCs w:val="0"/>
                <w:caps w:val="0"/>
              </w:rPr>
              <w:t xml:space="preserve">sh, </w:t>
            </w:r>
            <w:r w:rsidR="00D56C37" w:rsidRPr="00D56C37">
              <w:rPr>
                <w:b w:val="0"/>
                <w:bCs w:val="0"/>
                <w:caps w:val="0"/>
              </w:rPr>
              <w:t>O</w:t>
            </w:r>
            <w:r w:rsidRPr="00D56C37">
              <w:rPr>
                <w:b w:val="0"/>
                <w:bCs w:val="0"/>
                <w:caps w:val="0"/>
              </w:rPr>
              <w:t>hio</w:t>
            </w:r>
            <w:r w:rsidRPr="00D56C37">
              <w:rPr>
                <w:b w:val="0"/>
                <w:bCs w:val="0"/>
              </w:rPr>
              <w:t xml:space="preserve"> | 0</w:t>
            </w:r>
            <w:r w:rsidR="00DA2915" w:rsidRPr="00D56C37">
              <w:rPr>
                <w:b w:val="0"/>
                <w:bCs w:val="0"/>
              </w:rPr>
              <w:t>8</w:t>
            </w:r>
            <w:r w:rsidRPr="00D56C37">
              <w:rPr>
                <w:b w:val="0"/>
                <w:bCs w:val="0"/>
              </w:rPr>
              <w:t>/2011 – 12/2013</w:t>
            </w:r>
          </w:p>
          <w:p w14:paraId="14C04DB9" w14:textId="7CCE4E52" w:rsidR="005B16A0" w:rsidRPr="00BA2A93" w:rsidRDefault="005B16A0" w:rsidP="000558B9">
            <w:pPr>
              <w:spacing w:after="0" w:line="240" w:lineRule="auto"/>
              <w:rPr>
                <w:i/>
                <w:iCs/>
              </w:rPr>
            </w:pPr>
            <w:r w:rsidRPr="00BA2A93">
              <w:rPr>
                <w:i/>
                <w:iCs/>
              </w:rPr>
              <w:t>Business Analyst/Quality Assurance Analyst</w:t>
            </w:r>
          </w:p>
          <w:p w14:paraId="504A767A" w14:textId="3CFBECF6" w:rsidR="005B16A0" w:rsidRDefault="005B16A0" w:rsidP="000558B9">
            <w:pPr>
              <w:numPr>
                <w:ilvl w:val="0"/>
                <w:numId w:val="13"/>
              </w:numPr>
              <w:spacing w:after="0" w:line="240" w:lineRule="auto"/>
            </w:pPr>
            <w:r>
              <w:t>Created and designed requirement specifications for software packaging and delivery</w:t>
            </w:r>
            <w:r w:rsidR="0089157B">
              <w:t>.</w:t>
            </w:r>
          </w:p>
          <w:p w14:paraId="53B00029" w14:textId="27BE6426" w:rsidR="005B16A0" w:rsidRDefault="005B16A0" w:rsidP="000558B9">
            <w:pPr>
              <w:numPr>
                <w:ilvl w:val="0"/>
                <w:numId w:val="13"/>
              </w:numPr>
              <w:spacing w:after="0" w:line="240" w:lineRule="auto"/>
            </w:pPr>
            <w:r>
              <w:t>Liaised with application owners and desktop support to secure requirements approval</w:t>
            </w:r>
            <w:r w:rsidR="0089157B">
              <w:t>.</w:t>
            </w:r>
          </w:p>
          <w:p w14:paraId="2202F692" w14:textId="4E14C3EB" w:rsidR="005B16A0" w:rsidRDefault="005B16A0" w:rsidP="000558B9">
            <w:pPr>
              <w:numPr>
                <w:ilvl w:val="0"/>
                <w:numId w:val="13"/>
              </w:numPr>
              <w:spacing w:after="0" w:line="240" w:lineRule="auto"/>
            </w:pPr>
            <w:r>
              <w:t>Documented and managed use cases and user stories</w:t>
            </w:r>
            <w:r w:rsidR="0089157B">
              <w:t>.</w:t>
            </w:r>
          </w:p>
          <w:p w14:paraId="66B9F210" w14:textId="0DACFE78" w:rsidR="005B16A0" w:rsidRDefault="005B16A0" w:rsidP="000558B9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Designed new process workflows, configurations, </w:t>
            </w:r>
            <w:r w:rsidR="001B0673">
              <w:t>mapping,</w:t>
            </w:r>
            <w:r>
              <w:t xml:space="preserve"> and management</w:t>
            </w:r>
            <w:r w:rsidR="0089157B">
              <w:t>.</w:t>
            </w:r>
          </w:p>
          <w:p w14:paraId="06884468" w14:textId="36E30B6E" w:rsidR="005B16A0" w:rsidRDefault="005B16A0" w:rsidP="000558B9">
            <w:pPr>
              <w:numPr>
                <w:ilvl w:val="0"/>
                <w:numId w:val="13"/>
              </w:numPr>
              <w:spacing w:after="0" w:line="240" w:lineRule="auto"/>
            </w:pPr>
            <w:r>
              <w:t>Set</w:t>
            </w:r>
            <w:r w:rsidR="002343BA">
              <w:t xml:space="preserve"> </w:t>
            </w:r>
            <w:r>
              <w:t>up and managed computer lab for software deployment and testing</w:t>
            </w:r>
            <w:r w:rsidR="0089157B">
              <w:t>.</w:t>
            </w:r>
          </w:p>
          <w:p w14:paraId="34B4EF2C" w14:textId="780196CC" w:rsidR="005B16A0" w:rsidRDefault="005B16A0" w:rsidP="000558B9">
            <w:pPr>
              <w:numPr>
                <w:ilvl w:val="0"/>
                <w:numId w:val="13"/>
              </w:numPr>
              <w:spacing w:after="0" w:line="240" w:lineRule="auto"/>
            </w:pPr>
            <w:r>
              <w:t xml:space="preserve">Designed, </w:t>
            </w:r>
            <w:r w:rsidR="00C37C79">
              <w:t>executed,</w:t>
            </w:r>
            <w:r>
              <w:t xml:space="preserve"> and recorded manual test scripts</w:t>
            </w:r>
            <w:r w:rsidR="0089157B">
              <w:t>.</w:t>
            </w:r>
          </w:p>
          <w:p w14:paraId="663675F8" w14:textId="700300E0" w:rsidR="005B16A0" w:rsidRDefault="005B16A0" w:rsidP="000558B9">
            <w:pPr>
              <w:numPr>
                <w:ilvl w:val="0"/>
                <w:numId w:val="13"/>
              </w:numPr>
              <w:spacing w:after="0" w:line="240" w:lineRule="auto"/>
            </w:pPr>
            <w:r>
              <w:t>Created test plans and process workflows for software deployment and testing</w:t>
            </w:r>
            <w:r w:rsidR="0089157B">
              <w:t>.</w:t>
            </w:r>
          </w:p>
          <w:p w14:paraId="49DAF8FF" w14:textId="3E457973" w:rsidR="005B16A0" w:rsidRPr="005B16A0" w:rsidRDefault="005B16A0" w:rsidP="000558B9">
            <w:pPr>
              <w:numPr>
                <w:ilvl w:val="0"/>
                <w:numId w:val="13"/>
              </w:numPr>
              <w:spacing w:after="120" w:line="240" w:lineRule="auto"/>
            </w:pPr>
            <w:r w:rsidRPr="005B16A0">
              <w:t>Designed and managed application readiness reports for application packaging process</w:t>
            </w:r>
            <w:r w:rsidR="0089157B">
              <w:t>.</w:t>
            </w:r>
          </w:p>
          <w:p w14:paraId="7A72996B" w14:textId="6C481545" w:rsidR="00DA2915" w:rsidRPr="00D56C37" w:rsidRDefault="00DA2915" w:rsidP="000558B9">
            <w:pPr>
              <w:pStyle w:val="Heading2"/>
              <w:spacing w:after="0" w:line="240" w:lineRule="auto"/>
              <w:rPr>
                <w:b w:val="0"/>
                <w:bCs w:val="0"/>
              </w:rPr>
            </w:pPr>
            <w:r>
              <w:t>aquent</w:t>
            </w:r>
            <w:r w:rsidRPr="00D56C37">
              <w:rPr>
                <w:b w:val="0"/>
                <w:bCs w:val="0"/>
              </w:rPr>
              <w:t xml:space="preserve">, </w:t>
            </w:r>
            <w:r w:rsidR="00DC6D57" w:rsidRPr="00D56C37">
              <w:rPr>
                <w:b w:val="0"/>
                <w:bCs w:val="0"/>
                <w:caps w:val="0"/>
              </w:rPr>
              <w:t>Ho</w:t>
            </w:r>
            <w:r w:rsidRPr="00D56C37">
              <w:rPr>
                <w:b w:val="0"/>
                <w:bCs w:val="0"/>
                <w:caps w:val="0"/>
              </w:rPr>
              <w:t>uston</w:t>
            </w:r>
            <w:r w:rsidR="00DC6D57" w:rsidRPr="00D56C37">
              <w:rPr>
                <w:b w:val="0"/>
                <w:bCs w:val="0"/>
                <w:caps w:val="0"/>
              </w:rPr>
              <w:t>, Texas</w:t>
            </w:r>
            <w:r w:rsidRPr="00D56C37">
              <w:rPr>
                <w:b w:val="0"/>
                <w:bCs w:val="0"/>
              </w:rPr>
              <w:t xml:space="preserve"> | 04/2009 – 09/2009</w:t>
            </w:r>
          </w:p>
          <w:p w14:paraId="197491DD" w14:textId="5C0EEB35" w:rsidR="00DA2915" w:rsidRPr="00BA2A93" w:rsidRDefault="00DA2915" w:rsidP="000558B9">
            <w:pPr>
              <w:spacing w:after="0" w:line="240" w:lineRule="auto"/>
              <w:rPr>
                <w:i/>
                <w:iCs/>
              </w:rPr>
            </w:pPr>
            <w:r w:rsidRPr="00BA2A93">
              <w:rPr>
                <w:i/>
                <w:iCs/>
              </w:rPr>
              <w:t>Quality Assurance Analyst</w:t>
            </w:r>
          </w:p>
          <w:p w14:paraId="4C086601" w14:textId="0A511629" w:rsidR="00DA2915" w:rsidRPr="00DA2915" w:rsidRDefault="00DA2915" w:rsidP="000558B9">
            <w:pPr>
              <w:numPr>
                <w:ilvl w:val="0"/>
                <w:numId w:val="13"/>
              </w:numPr>
              <w:spacing w:after="0" w:line="240" w:lineRule="auto"/>
            </w:pPr>
            <w:r w:rsidRPr="00DA2915">
              <w:t>Manage</w:t>
            </w:r>
            <w:r w:rsidR="00B874D0">
              <w:t xml:space="preserve">d </w:t>
            </w:r>
            <w:r w:rsidRPr="00DA2915">
              <w:t>various controlled and uncontrolled test environments for documentation testing</w:t>
            </w:r>
            <w:r w:rsidR="0089157B">
              <w:t>.</w:t>
            </w:r>
          </w:p>
          <w:p w14:paraId="793E06B5" w14:textId="63CBCD27" w:rsidR="00DA2915" w:rsidRPr="00DA2915" w:rsidRDefault="00DA2915" w:rsidP="000558B9">
            <w:pPr>
              <w:numPr>
                <w:ilvl w:val="0"/>
                <w:numId w:val="13"/>
              </w:numPr>
              <w:spacing w:after="0" w:line="240" w:lineRule="auto"/>
            </w:pPr>
            <w:r w:rsidRPr="00DA2915">
              <w:t>Perform</w:t>
            </w:r>
            <w:r w:rsidR="00B874D0">
              <w:t>ed</w:t>
            </w:r>
            <w:r w:rsidRPr="00DA2915">
              <w:t xml:space="preserve"> language content review and design, formatting and brand compliance for numerous model documents maintained in the document management system</w:t>
            </w:r>
            <w:r w:rsidR="0089157B">
              <w:t>.</w:t>
            </w:r>
          </w:p>
          <w:p w14:paraId="24376416" w14:textId="1C8A3C18" w:rsidR="00DA2915" w:rsidRDefault="00DA2915" w:rsidP="000558B9">
            <w:pPr>
              <w:numPr>
                <w:ilvl w:val="0"/>
                <w:numId w:val="13"/>
              </w:numPr>
              <w:spacing w:after="0" w:line="240" w:lineRule="auto"/>
            </w:pPr>
            <w:r w:rsidRPr="00DA2915">
              <w:t>Worked with team members to ensure integrity and usability of operational guides, end user documentation</w:t>
            </w:r>
            <w:r w:rsidR="006C697C">
              <w:t>,</w:t>
            </w:r>
            <w:r w:rsidRPr="00DA2915">
              <w:t xml:space="preserve"> and legal information for supported language packs</w:t>
            </w:r>
            <w:r w:rsidR="0089157B">
              <w:t>.</w:t>
            </w:r>
          </w:p>
          <w:p w14:paraId="71B412B9" w14:textId="7E301FE9" w:rsidR="005B16A0" w:rsidRPr="00DA2915" w:rsidRDefault="00DA2915" w:rsidP="000558B9">
            <w:pPr>
              <w:numPr>
                <w:ilvl w:val="0"/>
                <w:numId w:val="13"/>
              </w:numPr>
              <w:spacing w:after="0" w:line="240" w:lineRule="auto"/>
            </w:pPr>
            <w:r w:rsidRPr="00DA2915">
              <w:t>Document</w:t>
            </w:r>
            <w:r w:rsidR="006C697C">
              <w:t>ed</w:t>
            </w:r>
            <w:r w:rsidRPr="00DA2915">
              <w:t xml:space="preserve"> </w:t>
            </w:r>
            <w:r w:rsidR="006C697C">
              <w:t>de</w:t>
            </w:r>
            <w:r w:rsidRPr="00DA2915">
              <w:t>fects for development targeting and work</w:t>
            </w:r>
            <w:r w:rsidR="006C697C">
              <w:t>ed</w:t>
            </w:r>
            <w:r w:rsidRPr="00DA2915">
              <w:t xml:space="preserve"> with team members to develop new or update existing test cases for coverage</w:t>
            </w:r>
            <w:r w:rsidR="0089157B">
              <w:t>.</w:t>
            </w:r>
          </w:p>
        </w:tc>
      </w:tr>
      <w:tr w:rsidR="0080401F" w14:paraId="5382829E" w14:textId="77777777" w:rsidTr="004F07BB">
        <w:tc>
          <w:tcPr>
            <w:tcW w:w="2432" w:type="dxa"/>
            <w:tcMar>
              <w:right w:w="475" w:type="dxa"/>
            </w:tcMar>
          </w:tcPr>
          <w:p w14:paraId="25FC33A8" w14:textId="77777777" w:rsidR="0080401F" w:rsidRDefault="000E4095" w:rsidP="004F07BB">
            <w:pPr>
              <w:pStyle w:val="Heading1"/>
              <w:spacing w:after="0"/>
            </w:pPr>
            <w:r>
              <w:lastRenderedPageBreak/>
              <w:t>Education</w:t>
            </w:r>
          </w:p>
        </w:tc>
        <w:tc>
          <w:tcPr>
            <w:tcW w:w="8390" w:type="dxa"/>
          </w:tcPr>
          <w:p w14:paraId="57566C87" w14:textId="5AE3D8B3" w:rsidR="0080401F" w:rsidRDefault="00DA2915" w:rsidP="005B4EE1">
            <w:pPr>
              <w:pStyle w:val="Heading2"/>
              <w:spacing w:after="0" w:line="240" w:lineRule="auto"/>
            </w:pPr>
            <w:r>
              <w:t>University of phoenix |</w:t>
            </w:r>
            <w:r w:rsidRPr="00DA2915">
              <w:rPr>
                <w:b w:val="0"/>
                <w:bCs w:val="0"/>
              </w:rPr>
              <w:t xml:space="preserve"> </w:t>
            </w:r>
            <w:r w:rsidR="004C678F">
              <w:rPr>
                <w:b w:val="0"/>
                <w:bCs w:val="0"/>
              </w:rPr>
              <w:t>11/</w:t>
            </w:r>
            <w:r w:rsidRPr="00DA2915">
              <w:rPr>
                <w:b w:val="0"/>
                <w:bCs w:val="0"/>
              </w:rPr>
              <w:t xml:space="preserve">2005 – </w:t>
            </w:r>
            <w:r w:rsidR="004C678F">
              <w:rPr>
                <w:b w:val="0"/>
                <w:bCs w:val="0"/>
              </w:rPr>
              <w:t>11/</w:t>
            </w:r>
            <w:r w:rsidRPr="00DA2915">
              <w:rPr>
                <w:b w:val="0"/>
                <w:bCs w:val="0"/>
              </w:rPr>
              <w:t>2007</w:t>
            </w:r>
          </w:p>
          <w:p w14:paraId="514F5D7C" w14:textId="6FA88C75" w:rsidR="0080401F" w:rsidRDefault="00DA2915" w:rsidP="005B4EE1">
            <w:pPr>
              <w:pStyle w:val="ResumeText"/>
              <w:spacing w:after="120" w:line="240" w:lineRule="auto"/>
            </w:pPr>
            <w:r>
              <w:t>Associate of Arts, Information Technology</w:t>
            </w:r>
          </w:p>
          <w:p w14:paraId="1B16344D" w14:textId="3DB14C12" w:rsidR="00DA2915" w:rsidRPr="00DA2915" w:rsidRDefault="00DA2915" w:rsidP="005B4EE1">
            <w:pPr>
              <w:pStyle w:val="Heading2"/>
              <w:spacing w:after="0" w:line="240" w:lineRule="auto"/>
              <w:rPr>
                <w:b w:val="0"/>
                <w:bCs w:val="0"/>
              </w:rPr>
            </w:pPr>
            <w:r>
              <w:t>University of phoenix |</w:t>
            </w:r>
            <w:r>
              <w:rPr>
                <w:b w:val="0"/>
                <w:bCs w:val="0"/>
              </w:rPr>
              <w:t xml:space="preserve"> </w:t>
            </w:r>
            <w:r w:rsidR="004C678F">
              <w:rPr>
                <w:b w:val="0"/>
                <w:bCs w:val="0"/>
              </w:rPr>
              <w:t>11/</w:t>
            </w:r>
            <w:r>
              <w:rPr>
                <w:b w:val="0"/>
                <w:bCs w:val="0"/>
              </w:rPr>
              <w:t xml:space="preserve">2007 – </w:t>
            </w:r>
            <w:r w:rsidR="004C678F">
              <w:rPr>
                <w:b w:val="0"/>
                <w:bCs w:val="0"/>
              </w:rPr>
              <w:t>02/</w:t>
            </w:r>
            <w:r>
              <w:rPr>
                <w:b w:val="0"/>
                <w:bCs w:val="0"/>
              </w:rPr>
              <w:t>2010</w:t>
            </w:r>
          </w:p>
          <w:p w14:paraId="298E4F3C" w14:textId="15EF918B" w:rsidR="00DA2915" w:rsidRDefault="00DA2915" w:rsidP="005B4EE1">
            <w:pPr>
              <w:pStyle w:val="ResumeText"/>
              <w:spacing w:after="0" w:line="240" w:lineRule="auto"/>
            </w:pPr>
            <w:r>
              <w:t>Bachelor of Science, Business Information Systems</w:t>
            </w:r>
          </w:p>
        </w:tc>
      </w:tr>
    </w:tbl>
    <w:p w14:paraId="68194BDE" w14:textId="77777777" w:rsidR="0080401F" w:rsidRDefault="0080401F" w:rsidP="00B315A7"/>
    <w:sectPr w:rsidR="0080401F" w:rsidSect="00075D21">
      <w:pgSz w:w="12240" w:h="15840" w:code="1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333DD" w14:textId="77777777" w:rsidR="00631790" w:rsidRDefault="00631790">
      <w:pPr>
        <w:spacing w:after="0" w:line="240" w:lineRule="auto"/>
      </w:pPr>
      <w:r>
        <w:separator/>
      </w:r>
    </w:p>
  </w:endnote>
  <w:endnote w:type="continuationSeparator" w:id="0">
    <w:p w14:paraId="1E666727" w14:textId="77777777" w:rsidR="00631790" w:rsidRDefault="00631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GeorgiaProW01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D01F9" w14:textId="77777777" w:rsidR="00631790" w:rsidRDefault="00631790">
      <w:pPr>
        <w:spacing w:after="0" w:line="240" w:lineRule="auto"/>
      </w:pPr>
      <w:r>
        <w:separator/>
      </w:r>
    </w:p>
  </w:footnote>
  <w:footnote w:type="continuationSeparator" w:id="0">
    <w:p w14:paraId="6B9A86B0" w14:textId="77777777" w:rsidR="00631790" w:rsidRDefault="00631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C431F"/>
    <w:multiLevelType w:val="hybridMultilevel"/>
    <w:tmpl w:val="7770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209B"/>
    <w:multiLevelType w:val="hybridMultilevel"/>
    <w:tmpl w:val="2640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1B65"/>
    <w:multiLevelType w:val="hybridMultilevel"/>
    <w:tmpl w:val="57A2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86AC8"/>
    <w:multiLevelType w:val="hybridMultilevel"/>
    <w:tmpl w:val="DA26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D58D0"/>
    <w:multiLevelType w:val="hybridMultilevel"/>
    <w:tmpl w:val="CC3E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F281D"/>
    <w:multiLevelType w:val="hybridMultilevel"/>
    <w:tmpl w:val="21A0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97481"/>
    <w:multiLevelType w:val="hybridMultilevel"/>
    <w:tmpl w:val="B0BC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C745C"/>
    <w:multiLevelType w:val="hybridMultilevel"/>
    <w:tmpl w:val="8626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A25B6"/>
    <w:multiLevelType w:val="hybridMultilevel"/>
    <w:tmpl w:val="169A87B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F3727E9"/>
    <w:multiLevelType w:val="hybridMultilevel"/>
    <w:tmpl w:val="B872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369DD"/>
    <w:multiLevelType w:val="hybridMultilevel"/>
    <w:tmpl w:val="289E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6379C"/>
    <w:multiLevelType w:val="hybridMultilevel"/>
    <w:tmpl w:val="2A462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C4339D"/>
    <w:multiLevelType w:val="hybridMultilevel"/>
    <w:tmpl w:val="B6240746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3" w15:restartNumberingAfterBreak="0">
    <w:nsid w:val="5AC75A39"/>
    <w:multiLevelType w:val="hybridMultilevel"/>
    <w:tmpl w:val="E61C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559CF"/>
    <w:multiLevelType w:val="hybridMultilevel"/>
    <w:tmpl w:val="6696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895989">
    <w:abstractNumId w:val="7"/>
  </w:num>
  <w:num w:numId="2" w16cid:durableId="1919171474">
    <w:abstractNumId w:val="6"/>
  </w:num>
  <w:num w:numId="3" w16cid:durableId="834343465">
    <w:abstractNumId w:val="5"/>
  </w:num>
  <w:num w:numId="4" w16cid:durableId="1536036477">
    <w:abstractNumId w:val="14"/>
  </w:num>
  <w:num w:numId="5" w16cid:durableId="887184093">
    <w:abstractNumId w:val="8"/>
  </w:num>
  <w:num w:numId="6" w16cid:durableId="1554391088">
    <w:abstractNumId w:val="11"/>
  </w:num>
  <w:num w:numId="7" w16cid:durableId="636573419">
    <w:abstractNumId w:val="3"/>
  </w:num>
  <w:num w:numId="8" w16cid:durableId="1549881902">
    <w:abstractNumId w:val="12"/>
  </w:num>
  <w:num w:numId="9" w16cid:durableId="1077049361">
    <w:abstractNumId w:val="1"/>
  </w:num>
  <w:num w:numId="10" w16cid:durableId="377247180">
    <w:abstractNumId w:val="9"/>
  </w:num>
  <w:num w:numId="11" w16cid:durableId="1864052760">
    <w:abstractNumId w:val="10"/>
  </w:num>
  <w:num w:numId="12" w16cid:durableId="208611159">
    <w:abstractNumId w:val="0"/>
  </w:num>
  <w:num w:numId="13" w16cid:durableId="509415098">
    <w:abstractNumId w:val="2"/>
  </w:num>
  <w:num w:numId="14" w16cid:durableId="2136092979">
    <w:abstractNumId w:val="4"/>
  </w:num>
  <w:num w:numId="15" w16cid:durableId="9833127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65"/>
    <w:rsid w:val="00001C1A"/>
    <w:rsid w:val="00003A47"/>
    <w:rsid w:val="00010C78"/>
    <w:rsid w:val="000131D4"/>
    <w:rsid w:val="00014497"/>
    <w:rsid w:val="00016CC4"/>
    <w:rsid w:val="00032DC5"/>
    <w:rsid w:val="00040460"/>
    <w:rsid w:val="00040ECD"/>
    <w:rsid w:val="00044D5A"/>
    <w:rsid w:val="000459B2"/>
    <w:rsid w:val="000477BE"/>
    <w:rsid w:val="000558B9"/>
    <w:rsid w:val="00075D21"/>
    <w:rsid w:val="00092220"/>
    <w:rsid w:val="000946F9"/>
    <w:rsid w:val="000A1DEC"/>
    <w:rsid w:val="000A51E5"/>
    <w:rsid w:val="000A61C8"/>
    <w:rsid w:val="000A6EDE"/>
    <w:rsid w:val="000B2263"/>
    <w:rsid w:val="000B7CBD"/>
    <w:rsid w:val="000C102F"/>
    <w:rsid w:val="000D0FC7"/>
    <w:rsid w:val="000E2EA5"/>
    <w:rsid w:val="000E4095"/>
    <w:rsid w:val="000F5D38"/>
    <w:rsid w:val="00101B6A"/>
    <w:rsid w:val="00105917"/>
    <w:rsid w:val="0011434A"/>
    <w:rsid w:val="001439F7"/>
    <w:rsid w:val="001440D2"/>
    <w:rsid w:val="00144CC3"/>
    <w:rsid w:val="00154B78"/>
    <w:rsid w:val="00171D1F"/>
    <w:rsid w:val="0017247A"/>
    <w:rsid w:val="00181204"/>
    <w:rsid w:val="001A00E8"/>
    <w:rsid w:val="001B0673"/>
    <w:rsid w:val="001D0331"/>
    <w:rsid w:val="001D2EE7"/>
    <w:rsid w:val="00205DA9"/>
    <w:rsid w:val="00217B0D"/>
    <w:rsid w:val="00225FE8"/>
    <w:rsid w:val="00231625"/>
    <w:rsid w:val="00232230"/>
    <w:rsid w:val="002343BA"/>
    <w:rsid w:val="00243DEF"/>
    <w:rsid w:val="00256D6B"/>
    <w:rsid w:val="00264748"/>
    <w:rsid w:val="00274F7B"/>
    <w:rsid w:val="00277873"/>
    <w:rsid w:val="00297D0D"/>
    <w:rsid w:val="002A28CE"/>
    <w:rsid w:val="002A5D33"/>
    <w:rsid w:val="002A7FE6"/>
    <w:rsid w:val="002B5816"/>
    <w:rsid w:val="002C390B"/>
    <w:rsid w:val="002D362D"/>
    <w:rsid w:val="002E6C6B"/>
    <w:rsid w:val="002F7066"/>
    <w:rsid w:val="00334E4C"/>
    <w:rsid w:val="003500A6"/>
    <w:rsid w:val="00350841"/>
    <w:rsid w:val="0035361B"/>
    <w:rsid w:val="00366E7D"/>
    <w:rsid w:val="00377FD5"/>
    <w:rsid w:val="0038043D"/>
    <w:rsid w:val="003A09A0"/>
    <w:rsid w:val="003A76CD"/>
    <w:rsid w:val="003B2753"/>
    <w:rsid w:val="003B2C1A"/>
    <w:rsid w:val="003B59BF"/>
    <w:rsid w:val="003C4610"/>
    <w:rsid w:val="003C4878"/>
    <w:rsid w:val="003D199C"/>
    <w:rsid w:val="00401AC9"/>
    <w:rsid w:val="004211F0"/>
    <w:rsid w:val="00422816"/>
    <w:rsid w:val="00426C7F"/>
    <w:rsid w:val="0043352D"/>
    <w:rsid w:val="0043741E"/>
    <w:rsid w:val="0044263C"/>
    <w:rsid w:val="0045498D"/>
    <w:rsid w:val="0046387C"/>
    <w:rsid w:val="00475FF5"/>
    <w:rsid w:val="00486FB5"/>
    <w:rsid w:val="004B1DE8"/>
    <w:rsid w:val="004C122D"/>
    <w:rsid w:val="004C678F"/>
    <w:rsid w:val="004E3A53"/>
    <w:rsid w:val="004F07BB"/>
    <w:rsid w:val="004F07E9"/>
    <w:rsid w:val="0050391E"/>
    <w:rsid w:val="00507B51"/>
    <w:rsid w:val="0051260E"/>
    <w:rsid w:val="00513A9E"/>
    <w:rsid w:val="00526A05"/>
    <w:rsid w:val="00530E91"/>
    <w:rsid w:val="005644BE"/>
    <w:rsid w:val="0059456A"/>
    <w:rsid w:val="005A0643"/>
    <w:rsid w:val="005A15FB"/>
    <w:rsid w:val="005B16A0"/>
    <w:rsid w:val="005B4EE1"/>
    <w:rsid w:val="005E0679"/>
    <w:rsid w:val="00606EE7"/>
    <w:rsid w:val="0061599D"/>
    <w:rsid w:val="006206DA"/>
    <w:rsid w:val="00626053"/>
    <w:rsid w:val="00631790"/>
    <w:rsid w:val="00634AF6"/>
    <w:rsid w:val="00635C4A"/>
    <w:rsid w:val="006425D5"/>
    <w:rsid w:val="00665419"/>
    <w:rsid w:val="006657BA"/>
    <w:rsid w:val="0066589B"/>
    <w:rsid w:val="00675C56"/>
    <w:rsid w:val="00680F5A"/>
    <w:rsid w:val="00682882"/>
    <w:rsid w:val="00682AF3"/>
    <w:rsid w:val="00683FA6"/>
    <w:rsid w:val="00690780"/>
    <w:rsid w:val="00695AFE"/>
    <w:rsid w:val="006960D8"/>
    <w:rsid w:val="006B694E"/>
    <w:rsid w:val="006C26CB"/>
    <w:rsid w:val="006C697C"/>
    <w:rsid w:val="006C79AB"/>
    <w:rsid w:val="006D71A6"/>
    <w:rsid w:val="006E2D53"/>
    <w:rsid w:val="006F2251"/>
    <w:rsid w:val="00704049"/>
    <w:rsid w:val="007138CE"/>
    <w:rsid w:val="00717154"/>
    <w:rsid w:val="00721E62"/>
    <w:rsid w:val="00726399"/>
    <w:rsid w:val="00747692"/>
    <w:rsid w:val="00757360"/>
    <w:rsid w:val="00760118"/>
    <w:rsid w:val="0077681E"/>
    <w:rsid w:val="007919C3"/>
    <w:rsid w:val="00792EE3"/>
    <w:rsid w:val="0079726E"/>
    <w:rsid w:val="007A227D"/>
    <w:rsid w:val="007A2FE8"/>
    <w:rsid w:val="007B1C91"/>
    <w:rsid w:val="007B3DDB"/>
    <w:rsid w:val="007C1EFD"/>
    <w:rsid w:val="007C7051"/>
    <w:rsid w:val="007D405B"/>
    <w:rsid w:val="007D4CD2"/>
    <w:rsid w:val="007F29B6"/>
    <w:rsid w:val="007F2D0D"/>
    <w:rsid w:val="0080401F"/>
    <w:rsid w:val="008134E3"/>
    <w:rsid w:val="00857FE1"/>
    <w:rsid w:val="00864E46"/>
    <w:rsid w:val="008718AA"/>
    <w:rsid w:val="0087344F"/>
    <w:rsid w:val="00886709"/>
    <w:rsid w:val="0089157B"/>
    <w:rsid w:val="00894CAA"/>
    <w:rsid w:val="00894E7D"/>
    <w:rsid w:val="008B0B27"/>
    <w:rsid w:val="008B3B10"/>
    <w:rsid w:val="008B7197"/>
    <w:rsid w:val="008D1598"/>
    <w:rsid w:val="008D4E22"/>
    <w:rsid w:val="008D791A"/>
    <w:rsid w:val="009062F7"/>
    <w:rsid w:val="00927D07"/>
    <w:rsid w:val="00936F16"/>
    <w:rsid w:val="00955CBF"/>
    <w:rsid w:val="0099442E"/>
    <w:rsid w:val="0099491D"/>
    <w:rsid w:val="009A158A"/>
    <w:rsid w:val="009A5EA6"/>
    <w:rsid w:val="009F5F59"/>
    <w:rsid w:val="00A02AA6"/>
    <w:rsid w:val="00A13052"/>
    <w:rsid w:val="00A132C9"/>
    <w:rsid w:val="00A200EB"/>
    <w:rsid w:val="00A25B45"/>
    <w:rsid w:val="00A43DDC"/>
    <w:rsid w:val="00A44A9B"/>
    <w:rsid w:val="00A531BA"/>
    <w:rsid w:val="00A604AB"/>
    <w:rsid w:val="00A706CD"/>
    <w:rsid w:val="00A742E6"/>
    <w:rsid w:val="00A81265"/>
    <w:rsid w:val="00AA02C3"/>
    <w:rsid w:val="00AA50A0"/>
    <w:rsid w:val="00AB4421"/>
    <w:rsid w:val="00AE3F9C"/>
    <w:rsid w:val="00AF4FCB"/>
    <w:rsid w:val="00B001EA"/>
    <w:rsid w:val="00B24DC0"/>
    <w:rsid w:val="00B315A7"/>
    <w:rsid w:val="00B33DAC"/>
    <w:rsid w:val="00B4136F"/>
    <w:rsid w:val="00B5562F"/>
    <w:rsid w:val="00B80F68"/>
    <w:rsid w:val="00B821D0"/>
    <w:rsid w:val="00B830D6"/>
    <w:rsid w:val="00B874D0"/>
    <w:rsid w:val="00B91E46"/>
    <w:rsid w:val="00B9554C"/>
    <w:rsid w:val="00B96EFB"/>
    <w:rsid w:val="00BA2A93"/>
    <w:rsid w:val="00BB43C2"/>
    <w:rsid w:val="00BB6F2F"/>
    <w:rsid w:val="00BE0037"/>
    <w:rsid w:val="00BF5C61"/>
    <w:rsid w:val="00C04FAD"/>
    <w:rsid w:val="00C10D6F"/>
    <w:rsid w:val="00C129C6"/>
    <w:rsid w:val="00C37C79"/>
    <w:rsid w:val="00C462F8"/>
    <w:rsid w:val="00C47E0E"/>
    <w:rsid w:val="00C51FCD"/>
    <w:rsid w:val="00C91029"/>
    <w:rsid w:val="00C96C4D"/>
    <w:rsid w:val="00CC2EE5"/>
    <w:rsid w:val="00CD020A"/>
    <w:rsid w:val="00CD37A6"/>
    <w:rsid w:val="00D005A9"/>
    <w:rsid w:val="00D03A04"/>
    <w:rsid w:val="00D20164"/>
    <w:rsid w:val="00D209C6"/>
    <w:rsid w:val="00D2135E"/>
    <w:rsid w:val="00D51293"/>
    <w:rsid w:val="00D56C37"/>
    <w:rsid w:val="00D6318F"/>
    <w:rsid w:val="00D74D7F"/>
    <w:rsid w:val="00D8396E"/>
    <w:rsid w:val="00D974FB"/>
    <w:rsid w:val="00DA05AE"/>
    <w:rsid w:val="00DA2915"/>
    <w:rsid w:val="00DA6069"/>
    <w:rsid w:val="00DB0EAA"/>
    <w:rsid w:val="00DB7B91"/>
    <w:rsid w:val="00DC08F8"/>
    <w:rsid w:val="00DC4A90"/>
    <w:rsid w:val="00DC4E2E"/>
    <w:rsid w:val="00DC6D57"/>
    <w:rsid w:val="00DE026C"/>
    <w:rsid w:val="00DF06EC"/>
    <w:rsid w:val="00E003B8"/>
    <w:rsid w:val="00E02318"/>
    <w:rsid w:val="00E13015"/>
    <w:rsid w:val="00E15ABF"/>
    <w:rsid w:val="00E16F4E"/>
    <w:rsid w:val="00E31365"/>
    <w:rsid w:val="00E32E56"/>
    <w:rsid w:val="00E34813"/>
    <w:rsid w:val="00E44934"/>
    <w:rsid w:val="00E511D6"/>
    <w:rsid w:val="00E56E39"/>
    <w:rsid w:val="00EB004E"/>
    <w:rsid w:val="00EB4025"/>
    <w:rsid w:val="00ED5204"/>
    <w:rsid w:val="00ED7ABC"/>
    <w:rsid w:val="00F00C3E"/>
    <w:rsid w:val="00F00D5E"/>
    <w:rsid w:val="00F11A82"/>
    <w:rsid w:val="00F23FC0"/>
    <w:rsid w:val="00F24EBC"/>
    <w:rsid w:val="00F42CE8"/>
    <w:rsid w:val="00F45EB2"/>
    <w:rsid w:val="00F45FDD"/>
    <w:rsid w:val="00F573F8"/>
    <w:rsid w:val="00F61531"/>
    <w:rsid w:val="00F61E08"/>
    <w:rsid w:val="00F90D05"/>
    <w:rsid w:val="00F933AA"/>
    <w:rsid w:val="00FE4DA1"/>
    <w:rsid w:val="00FE5E86"/>
    <w:rsid w:val="00FE7E0E"/>
    <w:rsid w:val="00FF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65BC44F2"/>
  <w15:chartTrackingRefBased/>
  <w15:docId w15:val="{3C23FE0E-5D7F-456A-8CA9-862BE08A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915"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A81265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2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812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605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F07BB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flexion2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iDoc\Resume\Resume%20Templates\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  <wetp:taskpane dockstate="right" visibility="0" width="350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86A7C3E-F5B1-4D6C-BFCC-ED7FCF9FE054}">
  <we:reference id="wa104380278" version="1.0.0.6" store="en-US" storeType="OMEX"/>
  <we:alternateReferences>
    <we:reference id="wa104380278" version="1.0.0.6" store="WA10438027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31060DF-134E-4D66-B2B7-279C0F849A9C}">
  <we:reference id="wa104381612" version="1.0.0.0" store="en-US" storeType="OMEX"/>
  <we:alternateReferences>
    <we:reference id="wa104381612" version="1.0.0.0" store="WA10438161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994F0-9EC2-4FDA-B49A-2799019A7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(Timeless Design).dotx</Template>
  <TotalTime>526</TotalTime>
  <Pages>3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Fruge's Resume</vt:lpstr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Fruge's Resume</dc:title>
  <dc:subject>Professional History</dc:subject>
  <dc:creator>Jason Fruge;reflexion213@ultraverse.live</dc:creator>
  <cp:keywords>Timeless Design</cp:keywords>
  <dc:description>Resume;Work;History;</dc:description>
  <cp:lastModifiedBy>Jason Fruge</cp:lastModifiedBy>
  <cp:revision>238</cp:revision>
  <dcterms:created xsi:type="dcterms:W3CDTF">2021-08-24T19:58:00Z</dcterms:created>
  <dcterms:modified xsi:type="dcterms:W3CDTF">2024-10-18T23:11:00Z</dcterms:modified>
  <cp:contentStatus>In Progress</cp:contentStatus>
</cp:coreProperties>
</file>
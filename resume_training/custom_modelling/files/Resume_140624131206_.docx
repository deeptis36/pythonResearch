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61204D7B" w14:textId="77777777" w:rsidTr="00007728">
        <w:trPr>
          <w:trHeight w:hRule="exact" w:val="1800"/>
        </w:trPr>
        <w:tc>
          <w:tcPr>
            <w:tcW w:w="9360" w:type="dxa"/>
            <w:tcMar>
              <w:top w:w="0" w:type="dxa"/>
              <w:bottom w:w="0" w:type="dxa"/>
            </w:tcMar>
          </w:tcPr>
          <w:p w14:paraId="3ADEF40A" w14:textId="1647D55D" w:rsidR="00692703" w:rsidRPr="00CF1A49" w:rsidRDefault="00A67864" w:rsidP="00913946">
            <w:pPr>
              <w:pStyle w:val="Title"/>
            </w:pPr>
            <w:r>
              <w:t>Ridge</w:t>
            </w:r>
            <w:r w:rsidR="00692703" w:rsidRPr="00CF1A49">
              <w:t xml:space="preserve"> </w:t>
            </w:r>
            <w:r>
              <w:rPr>
                <w:rStyle w:val="IntenseEmphasis"/>
              </w:rPr>
              <w:t>Banston</w:t>
            </w:r>
          </w:p>
          <w:p w14:paraId="1644F169" w14:textId="48A3892B" w:rsidR="00692703" w:rsidRPr="00CF1A49" w:rsidRDefault="00A67864" w:rsidP="00913946">
            <w:pPr>
              <w:pStyle w:val="ContactInfo"/>
              <w:contextualSpacing w:val="0"/>
            </w:pPr>
            <w:r>
              <w:t>130 Westrock Farm Dr. Union, Ohio 45322</w:t>
            </w:r>
            <w:r w:rsidR="00692703" w:rsidRPr="00CF1A49">
              <w:t xml:space="preserve"> </w:t>
            </w:r>
            <w:sdt>
              <w:sdtPr>
                <w:alias w:val="Divider dot:"/>
                <w:tag w:val="Divider dot:"/>
                <w:id w:val="-1459182552"/>
                <w:placeholder>
                  <w:docPart w:val="41B1F1283EED4BB1A8461678037B352D"/>
                </w:placeholder>
                <w:temporary/>
                <w:showingPlcHdr/>
                <w15:appearance w15:val="hidden"/>
              </w:sdtPr>
              <w:sdtEndPr/>
              <w:sdtContent>
                <w:r w:rsidR="00692703" w:rsidRPr="00CF1A49">
                  <w:t>·</w:t>
                </w:r>
              </w:sdtContent>
            </w:sdt>
            <w:r w:rsidR="00692703" w:rsidRPr="00CF1A49">
              <w:t xml:space="preserve"> </w:t>
            </w:r>
            <w:r>
              <w:t>937-941-9818</w:t>
            </w:r>
          </w:p>
          <w:p w14:paraId="6DEE1173" w14:textId="628158BA" w:rsidR="00692703" w:rsidRPr="00CF1A49" w:rsidRDefault="00A67864" w:rsidP="00913946">
            <w:pPr>
              <w:pStyle w:val="ContactInfoEmphasis"/>
              <w:contextualSpacing w:val="0"/>
            </w:pPr>
            <w:r>
              <w:t>banstonr@gmail.com</w:t>
            </w:r>
          </w:p>
        </w:tc>
      </w:tr>
      <w:tr w:rsidR="009571D8" w:rsidRPr="00CF1A49" w14:paraId="291B7B14" w14:textId="77777777" w:rsidTr="00692703">
        <w:tc>
          <w:tcPr>
            <w:tcW w:w="9360" w:type="dxa"/>
            <w:tcMar>
              <w:top w:w="432" w:type="dxa"/>
            </w:tcMar>
          </w:tcPr>
          <w:p w14:paraId="2F494652" w14:textId="1B2A72D4" w:rsidR="001755A8" w:rsidRPr="00CF1A49" w:rsidRDefault="002B7AC0" w:rsidP="00913946">
            <w:pPr>
              <w:contextualSpacing w:val="0"/>
            </w:pPr>
            <w:r>
              <w:t xml:space="preserve">           I am</w:t>
            </w:r>
            <w:r w:rsidR="00B54CA7">
              <w:t xml:space="preserve"> looking to start a new career in a challenging and fast paced environment. I am a problem solver and the go to guy when there are problems. Love and am used to working on global teams to address all kinds of daily problems and find creative solutions. I have worked remote for the last 5 years. I had it down before COVID was a thing. </w:t>
            </w:r>
            <w:r>
              <w:t>I am</w:t>
            </w:r>
            <w:r w:rsidR="00B54CA7">
              <w:t xml:space="preserve"> very driven and focused individual. I may not have 100% of the skills you may want, but I can learn with blister speed and will be your go to guy in no time. </w:t>
            </w:r>
            <w:r>
              <w:t>I work everyday with global teams to get things done. Coordinating programmers, mappers, developers, consultants, plant staff, basis, finance, and cooperate staff. Everyone is my customer!</w:t>
            </w:r>
          </w:p>
        </w:tc>
      </w:tr>
    </w:tbl>
    <w:p w14:paraId="1E4D6617" w14:textId="77777777" w:rsidR="004E01EB" w:rsidRPr="00CF1A49" w:rsidRDefault="00D414DB" w:rsidP="004E01EB">
      <w:pPr>
        <w:pStyle w:val="Heading1"/>
      </w:pPr>
      <w:sdt>
        <w:sdtPr>
          <w:alias w:val="Experience:"/>
          <w:tag w:val="Experience:"/>
          <w:id w:val="-1983300934"/>
          <w:placeholder>
            <w:docPart w:val="B79BFFEC26564AF586756D2786398764"/>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14:paraId="67055837" w14:textId="77777777" w:rsidTr="00D66A52">
        <w:tc>
          <w:tcPr>
            <w:tcW w:w="9355" w:type="dxa"/>
          </w:tcPr>
          <w:p w14:paraId="1A524032" w14:textId="4A1FD13B" w:rsidR="001D0BF1" w:rsidRPr="00CF1A49" w:rsidRDefault="00A67864" w:rsidP="001D0BF1">
            <w:pPr>
              <w:pStyle w:val="Heading3"/>
              <w:contextualSpacing w:val="0"/>
              <w:outlineLvl w:val="2"/>
            </w:pPr>
            <w:r>
              <w:t>Feb 2013</w:t>
            </w:r>
            <w:r w:rsidR="001D0BF1" w:rsidRPr="00CF1A49">
              <w:t xml:space="preserve"> – </w:t>
            </w:r>
            <w:r>
              <w:t>present</w:t>
            </w:r>
          </w:p>
          <w:p w14:paraId="60758EB6" w14:textId="54A87CC1" w:rsidR="001D0BF1" w:rsidRPr="00CF1A49" w:rsidRDefault="00A67864" w:rsidP="001D0BF1">
            <w:pPr>
              <w:pStyle w:val="Heading2"/>
              <w:contextualSpacing w:val="0"/>
              <w:outlineLvl w:val="1"/>
            </w:pPr>
            <w:r>
              <w:t>EDI Manager</w:t>
            </w:r>
            <w:r w:rsidR="001D0BF1" w:rsidRPr="00CF1A49">
              <w:t xml:space="preserve">, </w:t>
            </w:r>
            <w:r>
              <w:rPr>
                <w:rStyle w:val="SubtleReference"/>
              </w:rPr>
              <w:t>BWI Group</w:t>
            </w:r>
          </w:p>
          <w:p w14:paraId="00DA7AED" w14:textId="1208ABFE" w:rsidR="00A67864" w:rsidRDefault="00A67864" w:rsidP="008B2742">
            <w:pPr>
              <w:pStyle w:val="ListParagraph"/>
              <w:numPr>
                <w:ilvl w:val="0"/>
                <w:numId w:val="18"/>
              </w:numPr>
            </w:pPr>
            <w:r>
              <w:t>Created hundreds of EDI maps for many Customers and our suppliers.</w:t>
            </w:r>
          </w:p>
          <w:p w14:paraId="58AA73EB" w14:textId="77777777" w:rsidR="00A67864" w:rsidRDefault="00A67864" w:rsidP="008B2742">
            <w:pPr>
              <w:pStyle w:val="ListParagraph"/>
              <w:numPr>
                <w:ilvl w:val="0"/>
                <w:numId w:val="18"/>
              </w:numPr>
            </w:pPr>
            <w:r>
              <w:t>Implemented Self billing in SAP and maps for our European customers and suppliers.</w:t>
            </w:r>
          </w:p>
          <w:p w14:paraId="1E2DE374" w14:textId="77777777" w:rsidR="00A67864" w:rsidRDefault="00A67864" w:rsidP="008B2742">
            <w:pPr>
              <w:pStyle w:val="ListParagraph"/>
              <w:numPr>
                <w:ilvl w:val="0"/>
                <w:numId w:val="18"/>
              </w:numPr>
            </w:pPr>
            <w:r>
              <w:t xml:space="preserve">Set up and mapped many EDLNOT processes with customers and external warehouses. </w:t>
            </w:r>
          </w:p>
          <w:p w14:paraId="617B995A" w14:textId="77777777" w:rsidR="00A67864" w:rsidRDefault="00A67864" w:rsidP="008B2742">
            <w:pPr>
              <w:pStyle w:val="ListParagraph"/>
              <w:numPr>
                <w:ilvl w:val="0"/>
                <w:numId w:val="18"/>
              </w:numPr>
            </w:pPr>
            <w:r>
              <w:t>Configured and mapped out the AUTODEL process for PUS customers.</w:t>
            </w:r>
          </w:p>
          <w:p w14:paraId="5DB70515" w14:textId="49FCEAF5" w:rsidR="00A67864" w:rsidRDefault="00A67864" w:rsidP="008B2742">
            <w:pPr>
              <w:pStyle w:val="ListParagraph"/>
              <w:numPr>
                <w:ilvl w:val="0"/>
                <w:numId w:val="18"/>
              </w:numPr>
            </w:pPr>
            <w:r>
              <w:t>Have configured many ship direct scenarios with suppliers.</w:t>
            </w:r>
          </w:p>
          <w:p w14:paraId="4259AD28" w14:textId="77777777" w:rsidR="00A67864" w:rsidRDefault="00A67864" w:rsidP="008B2742">
            <w:pPr>
              <w:pStyle w:val="ListParagraph"/>
              <w:numPr>
                <w:ilvl w:val="0"/>
                <w:numId w:val="18"/>
              </w:numPr>
            </w:pPr>
            <w:r>
              <w:t>Resolve programming problems in SAP ABAP and provided code changes.</w:t>
            </w:r>
          </w:p>
          <w:p w14:paraId="0554B26C" w14:textId="77777777" w:rsidR="00A67864" w:rsidRDefault="00A67864" w:rsidP="008B2742">
            <w:pPr>
              <w:pStyle w:val="ListParagraph"/>
              <w:numPr>
                <w:ilvl w:val="0"/>
                <w:numId w:val="18"/>
              </w:numPr>
            </w:pPr>
            <w:r>
              <w:t>Created, modified, analyzed, and corrected various SAPscript and Smartforms and troubleshooting.</w:t>
            </w:r>
          </w:p>
          <w:p w14:paraId="1D4D9960" w14:textId="77777777" w:rsidR="00A67864" w:rsidRDefault="00A67864" w:rsidP="008B2742">
            <w:pPr>
              <w:pStyle w:val="ListParagraph"/>
              <w:numPr>
                <w:ilvl w:val="0"/>
                <w:numId w:val="18"/>
              </w:numPr>
            </w:pPr>
            <w:r>
              <w:t>HSBC banking XML migs and created and maintained the banking mappings.</w:t>
            </w:r>
          </w:p>
          <w:p w14:paraId="4501BDEF" w14:textId="77777777" w:rsidR="00A67864" w:rsidRDefault="00A67864" w:rsidP="008B2742">
            <w:pPr>
              <w:pStyle w:val="ListParagraph"/>
              <w:numPr>
                <w:ilvl w:val="0"/>
                <w:numId w:val="18"/>
              </w:numPr>
            </w:pPr>
            <w:r>
              <w:t>Troubleshoot various MRP, delivery, sales agreement, and other daily problems plants may have.</w:t>
            </w:r>
          </w:p>
          <w:p w14:paraId="6EE04D4B" w14:textId="77777777" w:rsidR="00A67864" w:rsidRDefault="00A67864" w:rsidP="008B2742">
            <w:pPr>
              <w:pStyle w:val="ListParagraph"/>
              <w:numPr>
                <w:ilvl w:val="0"/>
                <w:numId w:val="18"/>
              </w:numPr>
            </w:pPr>
            <w:r>
              <w:t>Work daily with complex EDI mapping, new maps, EDI errors, and mapping upgrades and changes.</w:t>
            </w:r>
          </w:p>
          <w:p w14:paraId="2E021D6C" w14:textId="3644B489" w:rsidR="00A67864" w:rsidRDefault="00A67864" w:rsidP="008B2742">
            <w:pPr>
              <w:pStyle w:val="ListParagraph"/>
              <w:numPr>
                <w:ilvl w:val="0"/>
                <w:numId w:val="18"/>
              </w:numPr>
            </w:pPr>
            <w:r>
              <w:t xml:space="preserve">Handle all inbound and outbound EDI data in a </w:t>
            </w:r>
            <w:r w:rsidR="002B7AC0">
              <w:t>billion-dollar</w:t>
            </w:r>
            <w:r>
              <w:t xml:space="preserve"> global automotive company.</w:t>
            </w:r>
          </w:p>
          <w:p w14:paraId="222F96B9" w14:textId="77777777" w:rsidR="00A67864" w:rsidRDefault="00A67864" w:rsidP="008B2742">
            <w:pPr>
              <w:pStyle w:val="ListParagraph"/>
              <w:numPr>
                <w:ilvl w:val="0"/>
                <w:numId w:val="18"/>
              </w:numPr>
            </w:pPr>
            <w:r>
              <w:t>We do business with almost every major car company even Harley Davidson, Lamborghini, and Ferrari.</w:t>
            </w:r>
          </w:p>
          <w:p w14:paraId="175A58CC" w14:textId="51ABEAE5" w:rsidR="00A67864" w:rsidRPr="00A67864" w:rsidRDefault="00A67864" w:rsidP="008B2742">
            <w:pPr>
              <w:pStyle w:val="ListParagraph"/>
              <w:numPr>
                <w:ilvl w:val="0"/>
                <w:numId w:val="18"/>
              </w:numPr>
              <w:tabs>
                <w:tab w:val="left" w:pos="975"/>
              </w:tabs>
            </w:pPr>
            <w:r w:rsidRPr="00A67864">
              <w:t xml:space="preserve">SAP and EDI specialist with over 20 </w:t>
            </w:r>
            <w:r w:rsidR="002B7AC0" w:rsidRPr="00A67864">
              <w:t>years’ experience</w:t>
            </w:r>
            <w:r w:rsidRPr="00A67864">
              <w:t xml:space="preserve"> in various SAP positions. </w:t>
            </w:r>
          </w:p>
          <w:p w14:paraId="000D45AE" w14:textId="77777777" w:rsidR="00A67864" w:rsidRPr="00A67864" w:rsidRDefault="00A67864" w:rsidP="008B2742">
            <w:pPr>
              <w:pStyle w:val="ListParagraph"/>
              <w:numPr>
                <w:ilvl w:val="0"/>
                <w:numId w:val="18"/>
              </w:numPr>
              <w:tabs>
                <w:tab w:val="left" w:pos="975"/>
              </w:tabs>
            </w:pPr>
            <w:r w:rsidRPr="00A67864">
              <w:t>Highly experienced in the SD, MM, and PP modules.</w:t>
            </w:r>
          </w:p>
          <w:p w14:paraId="1836E733" w14:textId="77777777" w:rsidR="00A67864" w:rsidRPr="00A67864" w:rsidRDefault="00A67864" w:rsidP="008B2742">
            <w:pPr>
              <w:pStyle w:val="ListBullet"/>
              <w:numPr>
                <w:ilvl w:val="0"/>
                <w:numId w:val="18"/>
              </w:numPr>
              <w:tabs>
                <w:tab w:val="left" w:pos="360"/>
              </w:tabs>
            </w:pPr>
            <w:r w:rsidRPr="00A67864">
              <w:t>OFTP2, FTP, and VAN utilization and experience.</w:t>
            </w:r>
          </w:p>
          <w:p w14:paraId="1B63B1D4" w14:textId="77777777" w:rsidR="00A67864" w:rsidRDefault="00A67864" w:rsidP="008B2742">
            <w:pPr>
              <w:pStyle w:val="ListBullet"/>
              <w:numPr>
                <w:ilvl w:val="0"/>
                <w:numId w:val="18"/>
              </w:numPr>
              <w:tabs>
                <w:tab w:val="left" w:pos="360"/>
              </w:tabs>
            </w:pPr>
            <w:r w:rsidRPr="00A67864">
              <w:t>Complex business solution analysis and creative EDI solutions crafted and used to</w:t>
            </w:r>
          </w:p>
          <w:p w14:paraId="0D5051D8" w14:textId="2D74A692" w:rsidR="00A67864" w:rsidRPr="00A67864" w:rsidRDefault="00A67864" w:rsidP="008B2742">
            <w:pPr>
              <w:pStyle w:val="ListBullet"/>
              <w:numPr>
                <w:ilvl w:val="0"/>
                <w:numId w:val="18"/>
              </w:numPr>
              <w:tabs>
                <w:tab w:val="left" w:pos="360"/>
              </w:tabs>
            </w:pPr>
            <w:r w:rsidRPr="00A67864">
              <w:t xml:space="preserve">overcome them. </w:t>
            </w:r>
          </w:p>
          <w:p w14:paraId="5A91AC70" w14:textId="67DF66A9" w:rsidR="00A67864" w:rsidRPr="00A67864" w:rsidRDefault="00A67864" w:rsidP="008B2742">
            <w:pPr>
              <w:pStyle w:val="ListBullet"/>
              <w:numPr>
                <w:ilvl w:val="0"/>
                <w:numId w:val="18"/>
              </w:numPr>
              <w:tabs>
                <w:tab w:val="left" w:pos="360"/>
              </w:tabs>
            </w:pPr>
            <w:r w:rsidRPr="00A67864">
              <w:t>Pulling together all aspects of various teams globally to provide continuous customer and</w:t>
            </w:r>
            <w:r>
              <w:t xml:space="preserve"> </w:t>
            </w:r>
            <w:r w:rsidRPr="00A67864">
              <w:t xml:space="preserve">supplier support without failures. </w:t>
            </w:r>
          </w:p>
          <w:p w14:paraId="6FB9DF83" w14:textId="77777777" w:rsidR="00A67864" w:rsidRDefault="00A67864" w:rsidP="008B2742">
            <w:pPr>
              <w:pStyle w:val="ListBullet"/>
              <w:numPr>
                <w:ilvl w:val="0"/>
                <w:numId w:val="18"/>
              </w:numPr>
              <w:tabs>
                <w:tab w:val="left" w:pos="360"/>
              </w:tabs>
            </w:pPr>
            <w:r w:rsidRPr="00A67864">
              <w:t>Actively Participated in 8 different Company go lives over the years and 31 plant</w:t>
            </w:r>
          </w:p>
          <w:p w14:paraId="21913D53" w14:textId="6F26E7C2" w:rsidR="00A67864" w:rsidRPr="00A67864" w:rsidRDefault="00A67864" w:rsidP="008B2742">
            <w:pPr>
              <w:pStyle w:val="ListBullet"/>
              <w:numPr>
                <w:ilvl w:val="0"/>
                <w:numId w:val="0"/>
              </w:numPr>
              <w:tabs>
                <w:tab w:val="left" w:pos="360"/>
              </w:tabs>
              <w:ind w:left="720"/>
            </w:pPr>
            <w:r w:rsidRPr="00A67864">
              <w:t>implementations.</w:t>
            </w:r>
          </w:p>
          <w:p w14:paraId="18F0C013" w14:textId="0F24CE3D" w:rsidR="001E3120" w:rsidRPr="00CF1A49" w:rsidRDefault="001E3120" w:rsidP="001D0BF1">
            <w:pPr>
              <w:contextualSpacing w:val="0"/>
            </w:pPr>
          </w:p>
        </w:tc>
      </w:tr>
      <w:tr w:rsidR="00F61DF9" w:rsidRPr="00CF1A49" w14:paraId="49479D31" w14:textId="77777777" w:rsidTr="00F61DF9">
        <w:tc>
          <w:tcPr>
            <w:tcW w:w="9355" w:type="dxa"/>
            <w:tcMar>
              <w:top w:w="216" w:type="dxa"/>
            </w:tcMar>
          </w:tcPr>
          <w:p w14:paraId="4B266DC6" w14:textId="77777777" w:rsidR="008B2742" w:rsidRDefault="008B2742" w:rsidP="00F61DF9">
            <w:pPr>
              <w:pStyle w:val="Heading3"/>
              <w:contextualSpacing w:val="0"/>
              <w:outlineLvl w:val="2"/>
            </w:pPr>
          </w:p>
          <w:p w14:paraId="79DA35F0" w14:textId="77777777" w:rsidR="008B2742" w:rsidRDefault="008B2742" w:rsidP="00F61DF9">
            <w:pPr>
              <w:pStyle w:val="Heading3"/>
              <w:contextualSpacing w:val="0"/>
              <w:outlineLvl w:val="2"/>
            </w:pPr>
          </w:p>
          <w:p w14:paraId="5316227A" w14:textId="1C4E1076" w:rsidR="00F61DF9" w:rsidRPr="00CF1A49" w:rsidRDefault="00A67864" w:rsidP="00F61DF9">
            <w:pPr>
              <w:pStyle w:val="Heading3"/>
              <w:contextualSpacing w:val="0"/>
              <w:outlineLvl w:val="2"/>
            </w:pPr>
            <w:r>
              <w:lastRenderedPageBreak/>
              <w:t>Mar 2012</w:t>
            </w:r>
            <w:r w:rsidR="00F61DF9" w:rsidRPr="00CF1A49">
              <w:t xml:space="preserve"> – </w:t>
            </w:r>
            <w:r>
              <w:t>Dec 2012</w:t>
            </w:r>
          </w:p>
          <w:p w14:paraId="13357CC3" w14:textId="439AB7D9" w:rsidR="00F61DF9" w:rsidRPr="00CF1A49" w:rsidRDefault="00A67864" w:rsidP="00F61DF9">
            <w:pPr>
              <w:pStyle w:val="Heading2"/>
              <w:contextualSpacing w:val="0"/>
              <w:outlineLvl w:val="1"/>
            </w:pPr>
            <w:r>
              <w:t>SAp Consultant</w:t>
            </w:r>
            <w:r w:rsidR="00F61DF9" w:rsidRPr="00CF1A49">
              <w:t xml:space="preserve">, </w:t>
            </w:r>
            <w:r>
              <w:rPr>
                <w:rStyle w:val="SubtleReference"/>
              </w:rPr>
              <w:t>Delaware Exaserv</w:t>
            </w:r>
          </w:p>
          <w:p w14:paraId="211B5599" w14:textId="1445CE3C" w:rsidR="00A67864" w:rsidRDefault="00A67864" w:rsidP="004F1AAE">
            <w:pPr>
              <w:pStyle w:val="ListParagraph"/>
              <w:numPr>
                <w:ilvl w:val="0"/>
                <w:numId w:val="16"/>
              </w:numPr>
            </w:pPr>
            <w:r>
              <w:t>Solve complex problems in SD, MM, WM for a large customer base and many systems.</w:t>
            </w:r>
          </w:p>
          <w:p w14:paraId="30AF8A3A" w14:textId="77777777" w:rsidR="00A67864" w:rsidRDefault="00A67864" w:rsidP="004F1AAE">
            <w:pPr>
              <w:pStyle w:val="ListParagraph"/>
              <w:numPr>
                <w:ilvl w:val="0"/>
                <w:numId w:val="16"/>
              </w:numPr>
            </w:pPr>
            <w:r>
              <w:t>Correct and solve failures with XML / BSP reports in Netweaver.</w:t>
            </w:r>
          </w:p>
          <w:p w14:paraId="59569D06" w14:textId="77777777" w:rsidR="00A67864" w:rsidRDefault="00A67864" w:rsidP="004F1AAE">
            <w:pPr>
              <w:pStyle w:val="ListParagraph"/>
              <w:numPr>
                <w:ilvl w:val="0"/>
                <w:numId w:val="16"/>
              </w:numPr>
            </w:pPr>
            <w:r>
              <w:t>Create new Function modules for inbound IDOC process code.</w:t>
            </w:r>
          </w:p>
          <w:p w14:paraId="6AD2D3BB" w14:textId="77777777" w:rsidR="00A67864" w:rsidRDefault="00A67864" w:rsidP="004F1AAE">
            <w:pPr>
              <w:pStyle w:val="ListParagraph"/>
              <w:numPr>
                <w:ilvl w:val="0"/>
                <w:numId w:val="16"/>
              </w:numPr>
            </w:pPr>
            <w:r>
              <w:t xml:space="preserve">Handle various WM errors and configuration problems. </w:t>
            </w:r>
          </w:p>
          <w:p w14:paraId="3511A3FF" w14:textId="77777777" w:rsidR="00A67864" w:rsidRDefault="00A67864" w:rsidP="004F1AAE">
            <w:pPr>
              <w:pStyle w:val="ListParagraph"/>
              <w:numPr>
                <w:ilvl w:val="0"/>
                <w:numId w:val="16"/>
              </w:numPr>
            </w:pPr>
            <w:r>
              <w:t>Create, modify, and support SAPscript forms and Smartforms.</w:t>
            </w:r>
          </w:p>
          <w:p w14:paraId="00CD393E" w14:textId="77777777" w:rsidR="00A67864" w:rsidRDefault="00A67864" w:rsidP="004F1AAE">
            <w:pPr>
              <w:pStyle w:val="ListParagraph"/>
              <w:numPr>
                <w:ilvl w:val="0"/>
                <w:numId w:val="16"/>
              </w:numPr>
            </w:pPr>
            <w:r>
              <w:t>Use of many user exits, BADI’s and BAPI’s to handle complex problems such as additional table fields and pricing.</w:t>
            </w:r>
          </w:p>
          <w:p w14:paraId="5C19BD90" w14:textId="77777777" w:rsidR="00A67864" w:rsidRDefault="00A67864" w:rsidP="004F1AAE">
            <w:pPr>
              <w:pStyle w:val="ListParagraph"/>
              <w:numPr>
                <w:ilvl w:val="0"/>
                <w:numId w:val="16"/>
              </w:numPr>
            </w:pPr>
            <w:r>
              <w:t>Configured messages and mappings in PI.</w:t>
            </w:r>
          </w:p>
          <w:p w14:paraId="1CB06810" w14:textId="77777777" w:rsidR="00A67864" w:rsidRDefault="00A67864" w:rsidP="004F1AAE">
            <w:pPr>
              <w:pStyle w:val="ListParagraph"/>
              <w:numPr>
                <w:ilvl w:val="0"/>
                <w:numId w:val="16"/>
              </w:numPr>
            </w:pPr>
            <w:r>
              <w:t>Successful resolution of many LE errors and communication failures.</w:t>
            </w:r>
          </w:p>
          <w:p w14:paraId="0CDDB428" w14:textId="77777777" w:rsidR="00A67864" w:rsidRDefault="00A67864" w:rsidP="00A67864">
            <w:pPr>
              <w:pStyle w:val="ListParagraph"/>
            </w:pPr>
          </w:p>
          <w:p w14:paraId="30551436" w14:textId="20FD5129" w:rsidR="00A67864" w:rsidRPr="00CF1A49" w:rsidRDefault="00A67864" w:rsidP="00A67864">
            <w:pPr>
              <w:pStyle w:val="Heading3"/>
              <w:contextualSpacing w:val="0"/>
              <w:outlineLvl w:val="2"/>
            </w:pPr>
            <w:r>
              <w:t>Mar 2010</w:t>
            </w:r>
            <w:r w:rsidRPr="00CF1A49">
              <w:t xml:space="preserve"> – </w:t>
            </w:r>
            <w:r>
              <w:t>jan 2012</w:t>
            </w:r>
          </w:p>
          <w:p w14:paraId="4AF51F80" w14:textId="663852A0" w:rsidR="00A67864" w:rsidRPr="00CF1A49" w:rsidRDefault="00A67864" w:rsidP="00A67864">
            <w:pPr>
              <w:pStyle w:val="Heading2"/>
              <w:contextualSpacing w:val="0"/>
              <w:outlineLvl w:val="1"/>
            </w:pPr>
            <w:r>
              <w:t>EDI &amp; SAP systems analyst</w:t>
            </w:r>
            <w:r w:rsidRPr="00CF1A49">
              <w:t xml:space="preserve">, </w:t>
            </w:r>
            <w:r>
              <w:rPr>
                <w:rStyle w:val="SubtleReference"/>
              </w:rPr>
              <w:t>BWI North America</w:t>
            </w:r>
          </w:p>
          <w:p w14:paraId="0DAF5670" w14:textId="77777777" w:rsidR="00A67864" w:rsidRDefault="00A67864" w:rsidP="004F1AAE">
            <w:pPr>
              <w:pStyle w:val="ListParagraph"/>
              <w:numPr>
                <w:ilvl w:val="0"/>
                <w:numId w:val="16"/>
              </w:numPr>
            </w:pPr>
            <w:r>
              <w:t>Work closely with customers and suppliers to establish connections and maps into SAP.</w:t>
            </w:r>
          </w:p>
          <w:p w14:paraId="1A93C661" w14:textId="77777777" w:rsidR="00A67864" w:rsidRDefault="00A67864" w:rsidP="004F1AAE">
            <w:pPr>
              <w:pStyle w:val="ListParagraph"/>
              <w:numPr>
                <w:ilvl w:val="0"/>
                <w:numId w:val="16"/>
              </w:numPr>
            </w:pPr>
            <w:r>
              <w:t>Handled SD SAP configuration problems for shipments, deliveries, and billing.</w:t>
            </w:r>
          </w:p>
          <w:p w14:paraId="322E39DA" w14:textId="77777777" w:rsidR="00A67864" w:rsidRDefault="00A67864" w:rsidP="004F1AAE">
            <w:pPr>
              <w:pStyle w:val="ListParagraph"/>
              <w:numPr>
                <w:ilvl w:val="0"/>
                <w:numId w:val="16"/>
              </w:numPr>
            </w:pPr>
            <w:r>
              <w:t>Analyze each plant’s EDI requirements and successfully integrate them into SAP.</w:t>
            </w:r>
          </w:p>
          <w:p w14:paraId="326E2608" w14:textId="77777777" w:rsidR="00A67864" w:rsidRDefault="00A67864" w:rsidP="004F1AAE">
            <w:pPr>
              <w:pStyle w:val="ListParagraph"/>
              <w:numPr>
                <w:ilvl w:val="0"/>
                <w:numId w:val="16"/>
              </w:numPr>
            </w:pPr>
            <w:r>
              <w:t>Create customer labels and configure Loftware to integrate with SAP for several plants.</w:t>
            </w:r>
          </w:p>
          <w:p w14:paraId="46B5BF79" w14:textId="77777777" w:rsidR="00A67864" w:rsidRDefault="00A67864" w:rsidP="004F1AAE">
            <w:pPr>
              <w:pStyle w:val="ListParagraph"/>
              <w:numPr>
                <w:ilvl w:val="0"/>
                <w:numId w:val="16"/>
              </w:numPr>
            </w:pPr>
            <w:r>
              <w:t>Worked with EWM Red Prairie towards a successful integration into and out of SAP via IDOCs.</w:t>
            </w:r>
          </w:p>
          <w:p w14:paraId="457F5222" w14:textId="77777777" w:rsidR="00A67864" w:rsidRDefault="00A67864" w:rsidP="004F1AAE">
            <w:pPr>
              <w:pStyle w:val="ListParagraph"/>
              <w:numPr>
                <w:ilvl w:val="0"/>
                <w:numId w:val="16"/>
              </w:numPr>
            </w:pPr>
            <w:r>
              <w:t>Solved many SAP errors with ST22 and stepping through programs and function modules for errors.</w:t>
            </w:r>
          </w:p>
          <w:p w14:paraId="407EBFA3" w14:textId="77777777" w:rsidR="00A67864" w:rsidRDefault="00A67864" w:rsidP="004F1AAE">
            <w:pPr>
              <w:pStyle w:val="ListParagraph"/>
              <w:numPr>
                <w:ilvl w:val="0"/>
                <w:numId w:val="16"/>
              </w:numPr>
            </w:pPr>
            <w:r>
              <w:t>Successfully coordinated interfaces between external companies to and from SAP.</w:t>
            </w:r>
          </w:p>
          <w:p w14:paraId="598AAF86" w14:textId="77777777" w:rsidR="00A67864" w:rsidRDefault="00A67864" w:rsidP="004F1AAE">
            <w:pPr>
              <w:pStyle w:val="ListParagraph"/>
              <w:numPr>
                <w:ilvl w:val="0"/>
                <w:numId w:val="16"/>
              </w:numPr>
            </w:pPr>
            <w:r>
              <w:t>Worked with SD extensively to store fields and texts for packing slips and label data storage etc.</w:t>
            </w:r>
          </w:p>
          <w:p w14:paraId="387C8351" w14:textId="77777777" w:rsidR="00A67864" w:rsidRDefault="00A67864" w:rsidP="004F1AAE">
            <w:pPr>
              <w:pStyle w:val="ListParagraph"/>
              <w:numPr>
                <w:ilvl w:val="0"/>
                <w:numId w:val="16"/>
              </w:numPr>
            </w:pPr>
            <w:r>
              <w:t>Configured various outputs and output controls from SAP for MM, FI, and SD.</w:t>
            </w:r>
          </w:p>
          <w:p w14:paraId="1BC699E3" w14:textId="77777777" w:rsidR="00A67864" w:rsidRDefault="00A67864" w:rsidP="004F1AAE">
            <w:pPr>
              <w:pStyle w:val="ListParagraph"/>
              <w:numPr>
                <w:ilvl w:val="0"/>
                <w:numId w:val="16"/>
              </w:numPr>
            </w:pPr>
            <w:r>
              <w:t>Created custom EDI segments/ messages/ types with modified process codes.</w:t>
            </w:r>
          </w:p>
          <w:p w14:paraId="2D0A5CAD" w14:textId="77777777" w:rsidR="00A67864" w:rsidRDefault="00A67864" w:rsidP="004F1AAE">
            <w:pPr>
              <w:pStyle w:val="ListParagraph"/>
              <w:numPr>
                <w:ilvl w:val="0"/>
                <w:numId w:val="16"/>
              </w:numPr>
            </w:pPr>
            <w:r>
              <w:t>Created various new SAP tables for use with EDI entries in SAP for in and out data.</w:t>
            </w:r>
          </w:p>
          <w:p w14:paraId="01923011" w14:textId="77777777" w:rsidR="00A67864" w:rsidRDefault="00A67864" w:rsidP="004F1AAE">
            <w:pPr>
              <w:pStyle w:val="ListParagraph"/>
              <w:numPr>
                <w:ilvl w:val="0"/>
                <w:numId w:val="16"/>
              </w:numPr>
            </w:pPr>
            <w:r>
              <w:t>Created, modified, analyzed, and corrected various SAPscript and Smartforms and troubleshooting.</w:t>
            </w:r>
          </w:p>
          <w:p w14:paraId="2EB9CEE4" w14:textId="50E63A46" w:rsidR="00A67864" w:rsidRDefault="00A67864" w:rsidP="004F1AAE">
            <w:pPr>
              <w:pStyle w:val="ListParagraph"/>
              <w:numPr>
                <w:ilvl w:val="0"/>
                <w:numId w:val="16"/>
              </w:numPr>
              <w:tabs>
                <w:tab w:val="right" w:pos="9214"/>
              </w:tabs>
            </w:pPr>
            <w:r>
              <w:t>Created and implemented maps for all types EDI</w:t>
            </w:r>
            <w:r w:rsidR="002B7AC0">
              <w:t>.</w:t>
            </w:r>
          </w:p>
          <w:p w14:paraId="3DBA210E" w14:textId="45AD3FD8" w:rsidR="00663AB3" w:rsidRDefault="00663AB3" w:rsidP="004F1AAE">
            <w:pPr>
              <w:pStyle w:val="ListParagraph"/>
              <w:numPr>
                <w:ilvl w:val="0"/>
                <w:numId w:val="16"/>
              </w:numPr>
            </w:pPr>
            <w:r>
              <w:t>Trouble</w:t>
            </w:r>
            <w:r w:rsidR="002B7AC0">
              <w:t xml:space="preserve"> </w:t>
            </w:r>
            <w:r>
              <w:t>shooting in PP with COGI, MF47, Routings, Costing, and BOM problems and various other manufacturing and MRP errors.</w:t>
            </w:r>
          </w:p>
          <w:p w14:paraId="2892F5C5" w14:textId="77777777" w:rsidR="00663AB3" w:rsidRDefault="00663AB3" w:rsidP="004F1AAE">
            <w:pPr>
              <w:pStyle w:val="ListParagraph"/>
              <w:numPr>
                <w:ilvl w:val="0"/>
                <w:numId w:val="16"/>
              </w:numPr>
            </w:pPr>
            <w:r>
              <w:t>Responsible for supplier release problems and analysis.</w:t>
            </w:r>
          </w:p>
          <w:p w14:paraId="28EB5EAF" w14:textId="77777777" w:rsidR="00663AB3" w:rsidRDefault="00663AB3" w:rsidP="004F1AAE">
            <w:pPr>
              <w:pStyle w:val="ListParagraph"/>
              <w:numPr>
                <w:ilvl w:val="0"/>
                <w:numId w:val="16"/>
              </w:numPr>
            </w:pPr>
            <w:r>
              <w:t>Troubleshoot inbound customer payment problems and supplier payment problems.</w:t>
            </w:r>
          </w:p>
          <w:p w14:paraId="02028D91" w14:textId="689C2A6D" w:rsidR="00663AB3" w:rsidRDefault="00663AB3" w:rsidP="00663AB3">
            <w:pPr>
              <w:pStyle w:val="ListParagraph"/>
              <w:tabs>
                <w:tab w:val="right" w:pos="9214"/>
              </w:tabs>
            </w:pPr>
            <w:r>
              <w:t>Created custom SAP reports with report writer.</w:t>
            </w:r>
          </w:p>
          <w:p w14:paraId="3D650335" w14:textId="77777777" w:rsidR="00A67864" w:rsidRDefault="00A67864" w:rsidP="00A67864">
            <w:pPr>
              <w:pStyle w:val="ListParagraph"/>
            </w:pPr>
          </w:p>
          <w:p w14:paraId="6738E6BD" w14:textId="259362F1" w:rsidR="00A67864" w:rsidRPr="00CF1A49" w:rsidRDefault="00663AB3" w:rsidP="00A67864">
            <w:pPr>
              <w:pStyle w:val="Heading3"/>
              <w:contextualSpacing w:val="0"/>
              <w:outlineLvl w:val="2"/>
            </w:pPr>
            <w:r>
              <w:t>sep 2008</w:t>
            </w:r>
            <w:r w:rsidR="00A67864" w:rsidRPr="00CF1A49">
              <w:t xml:space="preserve"> – </w:t>
            </w:r>
            <w:r>
              <w:t>mar 2010</w:t>
            </w:r>
          </w:p>
          <w:p w14:paraId="0CF8BC60" w14:textId="1571DC1E" w:rsidR="00A67864" w:rsidRPr="00CF1A49" w:rsidRDefault="00663AB3" w:rsidP="00A67864">
            <w:pPr>
              <w:pStyle w:val="Heading2"/>
              <w:contextualSpacing w:val="0"/>
              <w:outlineLvl w:val="1"/>
            </w:pPr>
            <w:r>
              <w:t>Systems Analyst</w:t>
            </w:r>
            <w:r w:rsidR="00A67864" w:rsidRPr="00CF1A49">
              <w:t xml:space="preserve">, </w:t>
            </w:r>
            <w:r>
              <w:rPr>
                <w:rStyle w:val="SubtleReference"/>
              </w:rPr>
              <w:t>Tyler Technologies</w:t>
            </w:r>
          </w:p>
          <w:p w14:paraId="64F633B4" w14:textId="4354256F" w:rsidR="00663AB3" w:rsidRDefault="00663AB3" w:rsidP="004F1AAE">
            <w:pPr>
              <w:pStyle w:val="ListParagraph"/>
              <w:numPr>
                <w:ilvl w:val="0"/>
                <w:numId w:val="16"/>
              </w:numPr>
            </w:pPr>
            <w:r>
              <w:t>Gather legacy system information and business processes from the client and staff.</w:t>
            </w:r>
          </w:p>
          <w:p w14:paraId="542A6338" w14:textId="77777777" w:rsidR="00663AB3" w:rsidRDefault="00663AB3" w:rsidP="004F1AAE">
            <w:pPr>
              <w:pStyle w:val="ListParagraph"/>
              <w:numPr>
                <w:ilvl w:val="0"/>
                <w:numId w:val="16"/>
              </w:numPr>
            </w:pPr>
            <w:r>
              <w:t xml:space="preserve">Analyze the information gathered against our system and created a GAP document. </w:t>
            </w:r>
          </w:p>
          <w:p w14:paraId="792D4B95" w14:textId="77777777" w:rsidR="00663AB3" w:rsidRDefault="00663AB3" w:rsidP="004F1AAE">
            <w:pPr>
              <w:pStyle w:val="ListParagraph"/>
              <w:numPr>
                <w:ilvl w:val="0"/>
                <w:numId w:val="16"/>
              </w:numPr>
            </w:pPr>
            <w:r>
              <w:t>Create a mapping spreadsheet and plan of the data approach.</w:t>
            </w:r>
          </w:p>
          <w:p w14:paraId="59B99714" w14:textId="77777777" w:rsidR="00663AB3" w:rsidRDefault="00663AB3" w:rsidP="004F1AAE">
            <w:pPr>
              <w:pStyle w:val="ListParagraph"/>
              <w:numPr>
                <w:ilvl w:val="0"/>
                <w:numId w:val="16"/>
              </w:numPr>
            </w:pPr>
            <w:r>
              <w:t>Write SQL scripts to validate and convert the customers’ legacy data.</w:t>
            </w:r>
          </w:p>
          <w:p w14:paraId="3FE5AF29" w14:textId="77777777" w:rsidR="00663AB3" w:rsidRDefault="00663AB3" w:rsidP="004F1AAE">
            <w:pPr>
              <w:pStyle w:val="ListParagraph"/>
              <w:numPr>
                <w:ilvl w:val="0"/>
                <w:numId w:val="16"/>
              </w:numPr>
            </w:pPr>
            <w:r>
              <w:t>Test the new system repeatedly, make program changes, and re-run the loading scripts.</w:t>
            </w:r>
          </w:p>
          <w:p w14:paraId="697D8A04" w14:textId="77777777" w:rsidR="00663AB3" w:rsidRDefault="00663AB3" w:rsidP="004F1AAE">
            <w:pPr>
              <w:pStyle w:val="ListParagraph"/>
              <w:numPr>
                <w:ilvl w:val="0"/>
                <w:numId w:val="16"/>
              </w:numPr>
            </w:pPr>
            <w:r>
              <w:t>Go through the new system in a walk through with the customers.</w:t>
            </w:r>
          </w:p>
          <w:p w14:paraId="1024984B" w14:textId="77777777" w:rsidR="00663AB3" w:rsidRDefault="00663AB3" w:rsidP="004F1AAE">
            <w:pPr>
              <w:pStyle w:val="ListParagraph"/>
              <w:numPr>
                <w:ilvl w:val="0"/>
                <w:numId w:val="16"/>
              </w:numPr>
            </w:pPr>
            <w:r>
              <w:t>Pull final data load for conversion from the customer.</w:t>
            </w:r>
          </w:p>
          <w:p w14:paraId="66F32ABE" w14:textId="77777777" w:rsidR="00663AB3" w:rsidRDefault="00663AB3" w:rsidP="004F1AAE">
            <w:pPr>
              <w:pStyle w:val="ListParagraph"/>
              <w:numPr>
                <w:ilvl w:val="0"/>
                <w:numId w:val="16"/>
              </w:numPr>
            </w:pPr>
            <w:r>
              <w:t>Go through final conversion and final round of testing.</w:t>
            </w:r>
          </w:p>
          <w:p w14:paraId="6E343C66" w14:textId="7A0EF780" w:rsidR="00A67864" w:rsidRDefault="00663AB3" w:rsidP="004F1AAE">
            <w:pPr>
              <w:pStyle w:val="ListParagraph"/>
              <w:numPr>
                <w:ilvl w:val="0"/>
                <w:numId w:val="16"/>
              </w:numPr>
            </w:pPr>
            <w:r>
              <w:t>Walk through final support with the customer.</w:t>
            </w:r>
          </w:p>
          <w:p w14:paraId="3C5FC66A" w14:textId="45078B22" w:rsidR="00663AB3" w:rsidRDefault="00663AB3" w:rsidP="00663AB3">
            <w:pPr>
              <w:pStyle w:val="ListParagraph"/>
            </w:pPr>
          </w:p>
          <w:p w14:paraId="4D715E15" w14:textId="11333774" w:rsidR="00663AB3" w:rsidRDefault="00663AB3" w:rsidP="00663AB3">
            <w:pPr>
              <w:pStyle w:val="ListParagraph"/>
            </w:pPr>
          </w:p>
          <w:p w14:paraId="74E31F39" w14:textId="4831D5DA" w:rsidR="00663AB3" w:rsidRDefault="00663AB3" w:rsidP="00663AB3">
            <w:pPr>
              <w:pStyle w:val="ListParagraph"/>
            </w:pPr>
          </w:p>
          <w:p w14:paraId="3AE5E7AF" w14:textId="77777777" w:rsidR="00663AB3" w:rsidRDefault="00663AB3" w:rsidP="00663AB3">
            <w:pPr>
              <w:pStyle w:val="ListParagraph"/>
            </w:pPr>
          </w:p>
          <w:p w14:paraId="64FDF470" w14:textId="076CAAA5" w:rsidR="00A67864" w:rsidRPr="00CF1A49" w:rsidRDefault="00663AB3" w:rsidP="00A67864">
            <w:pPr>
              <w:pStyle w:val="Heading3"/>
              <w:contextualSpacing w:val="0"/>
              <w:outlineLvl w:val="2"/>
            </w:pPr>
            <w:r>
              <w:t>jul 2007</w:t>
            </w:r>
            <w:r w:rsidR="00A67864" w:rsidRPr="00CF1A49">
              <w:t xml:space="preserve"> – </w:t>
            </w:r>
            <w:r>
              <w:t>sep 2008</w:t>
            </w:r>
          </w:p>
          <w:p w14:paraId="7D974F5D" w14:textId="396E8507" w:rsidR="00A67864" w:rsidRPr="00CF1A49" w:rsidRDefault="00663AB3" w:rsidP="00A67864">
            <w:pPr>
              <w:pStyle w:val="Heading2"/>
              <w:contextualSpacing w:val="0"/>
              <w:outlineLvl w:val="1"/>
            </w:pPr>
            <w:r>
              <w:t>Sr. sap sd ewm consultant</w:t>
            </w:r>
            <w:r w:rsidR="00A67864" w:rsidRPr="00CF1A49">
              <w:t xml:space="preserve">, </w:t>
            </w:r>
            <w:r>
              <w:rPr>
                <w:rStyle w:val="SubtleReference"/>
              </w:rPr>
              <w:t>accenture</w:t>
            </w:r>
          </w:p>
          <w:p w14:paraId="1B28A4F1" w14:textId="77777777" w:rsidR="00663AB3" w:rsidRDefault="00663AB3" w:rsidP="004F1AAE">
            <w:pPr>
              <w:pStyle w:val="ListParagraph"/>
              <w:numPr>
                <w:ilvl w:val="0"/>
                <w:numId w:val="16"/>
              </w:numPr>
            </w:pPr>
            <w:r>
              <w:t>Worked directly with major retail customer through an SAP implementation and consolidation of legacy systems.</w:t>
            </w:r>
          </w:p>
          <w:p w14:paraId="014C8301" w14:textId="77777777" w:rsidR="00663AB3" w:rsidRDefault="00663AB3" w:rsidP="004F1AAE">
            <w:pPr>
              <w:pStyle w:val="ListParagraph"/>
              <w:numPr>
                <w:ilvl w:val="0"/>
                <w:numId w:val="16"/>
              </w:numPr>
            </w:pPr>
            <w:r>
              <w:t xml:space="preserve">Developed and configured IDOCs for decentralized warehouse exchange between SAP and the EWS external warehouse system. </w:t>
            </w:r>
          </w:p>
          <w:p w14:paraId="6F4A5B7B" w14:textId="77777777" w:rsidR="00663AB3" w:rsidRDefault="00663AB3" w:rsidP="004F1AAE">
            <w:pPr>
              <w:pStyle w:val="ListParagraph"/>
              <w:numPr>
                <w:ilvl w:val="0"/>
                <w:numId w:val="16"/>
              </w:numPr>
            </w:pPr>
            <w:r>
              <w:t>Configured and set up batch management and serialization within the ECC 7.0 landscape for suppliers and customers.</w:t>
            </w:r>
          </w:p>
          <w:p w14:paraId="12A47EA4" w14:textId="77777777" w:rsidR="00663AB3" w:rsidRDefault="00663AB3" w:rsidP="004F1AAE">
            <w:pPr>
              <w:pStyle w:val="ListParagraph"/>
              <w:numPr>
                <w:ilvl w:val="0"/>
                <w:numId w:val="16"/>
              </w:numPr>
            </w:pPr>
            <w:r>
              <w:t>Worked closely with MM and SD teams to ensure their order types and special needs were captured within the interface.</w:t>
            </w:r>
          </w:p>
          <w:p w14:paraId="4B9B0975" w14:textId="77777777" w:rsidR="00663AB3" w:rsidRDefault="00663AB3" w:rsidP="004F1AAE">
            <w:pPr>
              <w:pStyle w:val="ListParagraph"/>
              <w:numPr>
                <w:ilvl w:val="0"/>
                <w:numId w:val="16"/>
              </w:numPr>
            </w:pPr>
            <w:r>
              <w:t xml:space="preserve">Wrote detailed configuration specs for the ABAPers to create specific function calls needed using standard WM user exists. </w:t>
            </w:r>
          </w:p>
          <w:p w14:paraId="15C6A9F8" w14:textId="77777777" w:rsidR="00663AB3" w:rsidRDefault="00663AB3" w:rsidP="004F1AAE">
            <w:pPr>
              <w:pStyle w:val="ListParagraph"/>
              <w:numPr>
                <w:ilvl w:val="0"/>
                <w:numId w:val="16"/>
              </w:numPr>
            </w:pPr>
            <w:r>
              <w:t>Stepped through many programs for WMS to resolve issues with the ABAP code.</w:t>
            </w:r>
          </w:p>
          <w:p w14:paraId="0173481E" w14:textId="77777777" w:rsidR="00663AB3" w:rsidRDefault="00663AB3" w:rsidP="004F1AAE">
            <w:pPr>
              <w:pStyle w:val="ListParagraph"/>
              <w:numPr>
                <w:ilvl w:val="0"/>
                <w:numId w:val="16"/>
              </w:numPr>
            </w:pPr>
            <w:r>
              <w:t>Solution Manager was used as a front end to execute and record all configuration changes and document them.</w:t>
            </w:r>
          </w:p>
          <w:p w14:paraId="3EA26324" w14:textId="77777777" w:rsidR="00663AB3" w:rsidRDefault="00663AB3" w:rsidP="004F1AAE">
            <w:pPr>
              <w:pStyle w:val="ListParagraph"/>
              <w:numPr>
                <w:ilvl w:val="0"/>
                <w:numId w:val="16"/>
              </w:numPr>
            </w:pPr>
            <w:r>
              <w:t>Configured several delivery types for inbound and outbound processing.</w:t>
            </w:r>
          </w:p>
          <w:p w14:paraId="76C2376A" w14:textId="7C4BAD37" w:rsidR="00663AB3" w:rsidRDefault="00663AB3" w:rsidP="004F1AAE">
            <w:pPr>
              <w:pStyle w:val="ListParagraph"/>
              <w:numPr>
                <w:ilvl w:val="0"/>
                <w:numId w:val="16"/>
              </w:numPr>
            </w:pPr>
            <w:r>
              <w:t xml:space="preserve">Designed and delivered supplier side and customer side shipping &amp; receiving </w:t>
            </w:r>
            <w:r w:rsidR="002B7AC0">
              <w:t>solutions.</w:t>
            </w:r>
          </w:p>
          <w:p w14:paraId="13D4D2EC" w14:textId="77777777" w:rsidR="00663AB3" w:rsidRDefault="00663AB3" w:rsidP="004F1AAE">
            <w:pPr>
              <w:pStyle w:val="ListParagraph"/>
              <w:numPr>
                <w:ilvl w:val="0"/>
                <w:numId w:val="16"/>
              </w:numPr>
            </w:pPr>
            <w:r>
              <w:t>Solved unique problems regarding UPC codes and heat numbers.</w:t>
            </w:r>
          </w:p>
          <w:p w14:paraId="66AC737C" w14:textId="77777777" w:rsidR="00663AB3" w:rsidRDefault="00663AB3" w:rsidP="004F1AAE">
            <w:pPr>
              <w:pStyle w:val="ListParagraph"/>
              <w:numPr>
                <w:ilvl w:val="0"/>
                <w:numId w:val="16"/>
              </w:numPr>
            </w:pPr>
            <w:r>
              <w:t>Wrote specific test scripts, with non-SAP users in mind, for each scenario.</w:t>
            </w:r>
          </w:p>
          <w:p w14:paraId="33F6399C" w14:textId="14587BFA" w:rsidR="00A67864" w:rsidRDefault="00663AB3" w:rsidP="004F1AAE">
            <w:pPr>
              <w:pStyle w:val="ListParagraph"/>
              <w:numPr>
                <w:ilvl w:val="0"/>
                <w:numId w:val="16"/>
              </w:numPr>
            </w:pPr>
            <w:r>
              <w:t>Worked through initial go live at first three plants with the end users and shipping / receiving.</w:t>
            </w:r>
          </w:p>
          <w:p w14:paraId="2198DAA6" w14:textId="77777777" w:rsidR="00663AB3" w:rsidRDefault="00663AB3" w:rsidP="00663AB3">
            <w:pPr>
              <w:pStyle w:val="ListParagraph"/>
            </w:pPr>
          </w:p>
          <w:p w14:paraId="080CE925" w14:textId="08435373" w:rsidR="00A67864" w:rsidRPr="00CF1A49" w:rsidRDefault="00663AB3" w:rsidP="00A67864">
            <w:pPr>
              <w:pStyle w:val="Heading3"/>
              <w:contextualSpacing w:val="0"/>
              <w:outlineLvl w:val="2"/>
            </w:pPr>
            <w:r>
              <w:t>apr 2003</w:t>
            </w:r>
            <w:r w:rsidR="00A67864" w:rsidRPr="00CF1A49">
              <w:t xml:space="preserve"> – </w:t>
            </w:r>
            <w:r>
              <w:t>sep 2008</w:t>
            </w:r>
          </w:p>
          <w:p w14:paraId="7258F140" w14:textId="003F274B" w:rsidR="00A67864" w:rsidRPr="00CF1A49" w:rsidRDefault="00663AB3" w:rsidP="00A67864">
            <w:pPr>
              <w:pStyle w:val="Heading2"/>
              <w:contextualSpacing w:val="0"/>
              <w:outlineLvl w:val="1"/>
            </w:pPr>
            <w:r>
              <w:t>senior sap mm wm lead</w:t>
            </w:r>
            <w:r w:rsidR="00A67864" w:rsidRPr="00CF1A49">
              <w:t xml:space="preserve">, </w:t>
            </w:r>
            <w:r>
              <w:rPr>
                <w:rStyle w:val="SubtleReference"/>
              </w:rPr>
              <w:t>behr thermal products</w:t>
            </w:r>
          </w:p>
          <w:p w14:paraId="62FEC158" w14:textId="77777777" w:rsidR="00663AB3" w:rsidRDefault="00663AB3" w:rsidP="004F1AAE">
            <w:pPr>
              <w:pStyle w:val="ListParagraph"/>
              <w:numPr>
                <w:ilvl w:val="0"/>
                <w:numId w:val="16"/>
              </w:numPr>
            </w:pPr>
            <w:r>
              <w:t>Developed ANSI / DESADV EDI Specification for Mexico plant go live with WM warehouse management and Multi-Level Packaging.</w:t>
            </w:r>
          </w:p>
          <w:p w14:paraId="624C2C93" w14:textId="77777777" w:rsidR="00663AB3" w:rsidRDefault="00663AB3" w:rsidP="004F1AAE">
            <w:pPr>
              <w:pStyle w:val="ListParagraph"/>
              <w:numPr>
                <w:ilvl w:val="0"/>
                <w:numId w:val="16"/>
              </w:numPr>
            </w:pPr>
            <w:r>
              <w:t>Design / configuration of electronic REMADV processing into SAP through to creation of payment records and posting.</w:t>
            </w:r>
          </w:p>
          <w:p w14:paraId="1F56FAEA" w14:textId="77777777" w:rsidR="00663AB3" w:rsidRDefault="00663AB3" w:rsidP="004F1AAE">
            <w:pPr>
              <w:pStyle w:val="ListParagraph"/>
              <w:numPr>
                <w:ilvl w:val="0"/>
                <w:numId w:val="16"/>
              </w:numPr>
            </w:pPr>
            <w:r>
              <w:t>Coordinate several external consulting firms for quotes with various projects and reports. Then following the project through to completion and testing.</w:t>
            </w:r>
          </w:p>
          <w:p w14:paraId="66E4B1FB" w14:textId="77777777" w:rsidR="00663AB3" w:rsidRDefault="00663AB3" w:rsidP="004F1AAE">
            <w:pPr>
              <w:pStyle w:val="ListParagraph"/>
              <w:numPr>
                <w:ilvl w:val="0"/>
                <w:numId w:val="16"/>
              </w:numPr>
            </w:pPr>
            <w:r>
              <w:t>Responsible for configuration and maintenance of all new suppliers and customer communications.</w:t>
            </w:r>
          </w:p>
          <w:p w14:paraId="6E8CD541" w14:textId="77777777" w:rsidR="00663AB3" w:rsidRDefault="00663AB3" w:rsidP="004F1AAE">
            <w:pPr>
              <w:pStyle w:val="ListParagraph"/>
              <w:numPr>
                <w:ilvl w:val="0"/>
                <w:numId w:val="16"/>
              </w:numPr>
            </w:pPr>
            <w:r>
              <w:t>SD customization (Schedule Agreements, Info Pricing Records, Output Controls, etc.)</w:t>
            </w:r>
          </w:p>
          <w:p w14:paraId="2BDE0E1C" w14:textId="77777777" w:rsidR="00663AB3" w:rsidRDefault="00663AB3" w:rsidP="004F1AAE">
            <w:pPr>
              <w:pStyle w:val="ListParagraph"/>
              <w:numPr>
                <w:ilvl w:val="0"/>
                <w:numId w:val="16"/>
              </w:numPr>
            </w:pPr>
            <w:r>
              <w:t>Creation &amp; Design of Packing Slips etc. with Smart Forms.</w:t>
            </w:r>
          </w:p>
          <w:p w14:paraId="00D00671" w14:textId="77777777" w:rsidR="00663AB3" w:rsidRDefault="00663AB3" w:rsidP="004F1AAE">
            <w:pPr>
              <w:pStyle w:val="ListParagraph"/>
              <w:numPr>
                <w:ilvl w:val="0"/>
                <w:numId w:val="16"/>
              </w:numPr>
            </w:pPr>
            <w:r>
              <w:t>Creation of Invoice Forms with SAP Script.</w:t>
            </w:r>
          </w:p>
          <w:p w14:paraId="4793CE5A" w14:textId="77777777" w:rsidR="00663AB3" w:rsidRDefault="00663AB3" w:rsidP="004F1AAE">
            <w:pPr>
              <w:pStyle w:val="ListParagraph"/>
              <w:numPr>
                <w:ilvl w:val="0"/>
                <w:numId w:val="16"/>
              </w:numPr>
            </w:pPr>
            <w:r>
              <w:t>Configuration of SD to meet many different customer requirements such as Jit-Calls, customer consignment, etc.</w:t>
            </w:r>
          </w:p>
          <w:p w14:paraId="0C604078" w14:textId="77777777" w:rsidR="00663AB3" w:rsidRDefault="00663AB3" w:rsidP="004F1AAE">
            <w:pPr>
              <w:pStyle w:val="ListParagraph"/>
              <w:numPr>
                <w:ilvl w:val="0"/>
                <w:numId w:val="16"/>
              </w:numPr>
            </w:pPr>
            <w:r>
              <w:t>Creation of Inbound and outbound customer messages &amp; mappings (EDI).</w:t>
            </w:r>
          </w:p>
          <w:p w14:paraId="6395FE81" w14:textId="20ECC5CA" w:rsidR="00663AB3" w:rsidRDefault="00663AB3" w:rsidP="004F1AAE">
            <w:pPr>
              <w:pStyle w:val="ListParagraph"/>
              <w:numPr>
                <w:ilvl w:val="0"/>
                <w:numId w:val="16"/>
              </w:numPr>
            </w:pPr>
            <w:r>
              <w:t xml:space="preserve">Search OSS for solutions to problems </w:t>
            </w:r>
            <w:r w:rsidR="002B7AC0">
              <w:t>because of</w:t>
            </w:r>
            <w:r>
              <w:t xml:space="preserve"> upgrades or configuration changes.</w:t>
            </w:r>
          </w:p>
          <w:p w14:paraId="0C517C93" w14:textId="77777777" w:rsidR="00663AB3" w:rsidRDefault="00663AB3" w:rsidP="004F1AAE">
            <w:pPr>
              <w:pStyle w:val="ListParagraph"/>
              <w:numPr>
                <w:ilvl w:val="0"/>
                <w:numId w:val="16"/>
              </w:numPr>
            </w:pPr>
            <w:r>
              <w:t>Well versed in three-tier architecture and transports.</w:t>
            </w:r>
          </w:p>
          <w:p w14:paraId="2D24C17C" w14:textId="77777777" w:rsidR="00663AB3" w:rsidRDefault="00663AB3" w:rsidP="004F1AAE">
            <w:pPr>
              <w:pStyle w:val="ListParagraph"/>
              <w:numPr>
                <w:ilvl w:val="0"/>
                <w:numId w:val="16"/>
              </w:numPr>
            </w:pPr>
            <w:r>
              <w:t>Inventory Management IM and both annual physical inventories as well as quarterly targeted inventories.</w:t>
            </w:r>
          </w:p>
          <w:p w14:paraId="72F42DCF" w14:textId="77777777" w:rsidR="00A67864" w:rsidRDefault="00A67864" w:rsidP="00A67864">
            <w:pPr>
              <w:pStyle w:val="ListParagraph"/>
            </w:pPr>
          </w:p>
          <w:p w14:paraId="6BA1C0CA" w14:textId="77777777" w:rsidR="008B2742" w:rsidRDefault="008B2742" w:rsidP="00A67864">
            <w:pPr>
              <w:pStyle w:val="Heading3"/>
              <w:contextualSpacing w:val="0"/>
              <w:outlineLvl w:val="2"/>
            </w:pPr>
          </w:p>
          <w:p w14:paraId="1C8E41C8" w14:textId="0E2CE6DF" w:rsidR="00A67864" w:rsidRPr="00CF1A49" w:rsidRDefault="00663AB3" w:rsidP="00A67864">
            <w:pPr>
              <w:pStyle w:val="Heading3"/>
              <w:contextualSpacing w:val="0"/>
              <w:outlineLvl w:val="2"/>
            </w:pPr>
            <w:r>
              <w:lastRenderedPageBreak/>
              <w:t>apr 1999</w:t>
            </w:r>
            <w:r w:rsidR="00A67864" w:rsidRPr="00CF1A49">
              <w:t xml:space="preserve"> – </w:t>
            </w:r>
            <w:r>
              <w:t>apr 2003</w:t>
            </w:r>
          </w:p>
          <w:p w14:paraId="187E5892" w14:textId="6012D6FC" w:rsidR="00A67864" w:rsidRPr="00CF1A49" w:rsidRDefault="00663AB3" w:rsidP="00A67864">
            <w:pPr>
              <w:pStyle w:val="Heading2"/>
              <w:contextualSpacing w:val="0"/>
              <w:outlineLvl w:val="1"/>
            </w:pPr>
            <w:r>
              <w:t>sap mm pp sd functional analyst</w:t>
            </w:r>
            <w:r w:rsidR="00A67864" w:rsidRPr="00CF1A49">
              <w:t xml:space="preserve">, </w:t>
            </w:r>
            <w:r>
              <w:rPr>
                <w:rStyle w:val="SubtleReference"/>
              </w:rPr>
              <w:t>Delphi chassis systems</w:t>
            </w:r>
          </w:p>
          <w:p w14:paraId="50E7C56F" w14:textId="77777777" w:rsidR="004F1AAE" w:rsidRDefault="004F1AAE" w:rsidP="004F1AAE">
            <w:pPr>
              <w:pStyle w:val="ListParagraph"/>
              <w:numPr>
                <w:ilvl w:val="0"/>
                <w:numId w:val="16"/>
              </w:numPr>
            </w:pPr>
            <w:r>
              <w:t>Worked directly with PC&amp;L, Finance, Manufacturing, Plant Manager, and Engineering every day.</w:t>
            </w:r>
          </w:p>
          <w:p w14:paraId="668E2297" w14:textId="77777777" w:rsidR="004F1AAE" w:rsidRDefault="004F1AAE" w:rsidP="004F1AAE">
            <w:pPr>
              <w:pStyle w:val="ListParagraph"/>
              <w:numPr>
                <w:ilvl w:val="0"/>
                <w:numId w:val="16"/>
              </w:numPr>
            </w:pPr>
            <w:r>
              <w:t>Extensive knowledge and training in SAP with Concentration in MM/PP/OTC/SD.</w:t>
            </w:r>
          </w:p>
          <w:p w14:paraId="75D1F0F1" w14:textId="77777777" w:rsidR="004F1AAE" w:rsidRDefault="004F1AAE" w:rsidP="004F1AAE">
            <w:pPr>
              <w:pStyle w:val="ListParagraph"/>
              <w:numPr>
                <w:ilvl w:val="0"/>
                <w:numId w:val="16"/>
              </w:numPr>
            </w:pPr>
            <w:r>
              <w:t xml:space="preserve">Solved daily problems in SAP with Manufacturing Requirements Planning. </w:t>
            </w:r>
          </w:p>
          <w:p w14:paraId="12153195" w14:textId="77777777" w:rsidR="004F1AAE" w:rsidRDefault="004F1AAE" w:rsidP="004F1AAE">
            <w:pPr>
              <w:pStyle w:val="ListParagraph"/>
              <w:numPr>
                <w:ilvl w:val="0"/>
                <w:numId w:val="16"/>
              </w:numPr>
            </w:pPr>
            <w:r>
              <w:t>Error correction with EDIFACT electronic DELJIT and DELFOR messages &amp; resolved mapping issues.</w:t>
            </w:r>
          </w:p>
          <w:p w14:paraId="521BE77C" w14:textId="77777777" w:rsidR="004F1AAE" w:rsidRDefault="004F1AAE" w:rsidP="004F1AAE">
            <w:pPr>
              <w:pStyle w:val="ListParagraph"/>
              <w:numPr>
                <w:ilvl w:val="0"/>
                <w:numId w:val="16"/>
              </w:numPr>
            </w:pPr>
            <w:r>
              <w:t>Monitored electronic ASNs and made corrections for Customer Aperaks and error listings.</w:t>
            </w:r>
          </w:p>
          <w:p w14:paraId="138C6F65" w14:textId="77777777" w:rsidR="004F1AAE" w:rsidRDefault="004F1AAE" w:rsidP="004F1AAE">
            <w:pPr>
              <w:pStyle w:val="ListParagraph"/>
              <w:numPr>
                <w:ilvl w:val="0"/>
                <w:numId w:val="16"/>
              </w:numPr>
            </w:pPr>
            <w:r>
              <w:t>Full knowledge and understanding of MRP backflushing functionality.</w:t>
            </w:r>
          </w:p>
          <w:p w14:paraId="0D9A2606" w14:textId="77777777" w:rsidR="004F1AAE" w:rsidRDefault="004F1AAE" w:rsidP="004F1AAE">
            <w:pPr>
              <w:pStyle w:val="ListParagraph"/>
              <w:numPr>
                <w:ilvl w:val="0"/>
                <w:numId w:val="16"/>
              </w:numPr>
            </w:pPr>
            <w:r>
              <w:t>Had daily contact with master data to set up material master views, bills of materials.</w:t>
            </w:r>
          </w:p>
          <w:p w14:paraId="6DB16DB9" w14:textId="77777777" w:rsidR="004F1AAE" w:rsidRDefault="004F1AAE" w:rsidP="004F1AAE">
            <w:pPr>
              <w:pStyle w:val="ListParagraph"/>
              <w:numPr>
                <w:ilvl w:val="0"/>
                <w:numId w:val="16"/>
              </w:numPr>
            </w:pPr>
            <w:r>
              <w:t>Worked closely with engineering to resolve routing issues and rate routing problems.</w:t>
            </w:r>
          </w:p>
          <w:p w14:paraId="4ACB3F3A" w14:textId="77777777" w:rsidR="004F1AAE" w:rsidRDefault="004F1AAE" w:rsidP="004F1AAE">
            <w:pPr>
              <w:pStyle w:val="ListParagraph"/>
              <w:numPr>
                <w:ilvl w:val="0"/>
                <w:numId w:val="16"/>
              </w:numPr>
            </w:pPr>
            <w:r>
              <w:t>Corrected SAP problems with Sales Scheduling Agreements and Sales Orders.</w:t>
            </w:r>
          </w:p>
          <w:p w14:paraId="724578FF" w14:textId="77777777" w:rsidR="004F1AAE" w:rsidRDefault="004F1AAE" w:rsidP="004F1AAE">
            <w:pPr>
              <w:pStyle w:val="ListParagraph"/>
              <w:numPr>
                <w:ilvl w:val="0"/>
                <w:numId w:val="16"/>
              </w:numPr>
            </w:pPr>
            <w:r>
              <w:t>Analyzed customer consignment inventories and consumption deliveries.</w:t>
            </w:r>
          </w:p>
          <w:p w14:paraId="6E3FC22C" w14:textId="77777777" w:rsidR="004F1AAE" w:rsidRDefault="004F1AAE" w:rsidP="004F1AAE">
            <w:pPr>
              <w:pStyle w:val="ListParagraph"/>
              <w:numPr>
                <w:ilvl w:val="0"/>
                <w:numId w:val="16"/>
              </w:numPr>
            </w:pPr>
            <w:r>
              <w:t xml:space="preserve">Corrected delivery issues and delivery creation problems in SAP. </w:t>
            </w:r>
          </w:p>
          <w:p w14:paraId="1F0915C9" w14:textId="77777777" w:rsidR="004F1AAE" w:rsidRDefault="004F1AAE" w:rsidP="004F1AAE">
            <w:pPr>
              <w:pStyle w:val="ListParagraph"/>
              <w:numPr>
                <w:ilvl w:val="0"/>
                <w:numId w:val="16"/>
              </w:numPr>
            </w:pPr>
            <w:r>
              <w:t>Resolved shipping issues with transportation orders and transfer order processing.</w:t>
            </w:r>
          </w:p>
          <w:p w14:paraId="3A9586FA" w14:textId="77777777" w:rsidR="004F1AAE" w:rsidRDefault="004F1AAE" w:rsidP="004F1AAE">
            <w:pPr>
              <w:pStyle w:val="ListParagraph"/>
              <w:numPr>
                <w:ilvl w:val="0"/>
                <w:numId w:val="16"/>
              </w:numPr>
            </w:pPr>
            <w:r>
              <w:t>Worked with many suppliers to resolve and solve scheduling and receiving problems.</w:t>
            </w:r>
          </w:p>
          <w:p w14:paraId="1567FF30" w14:textId="77777777" w:rsidR="004F1AAE" w:rsidRDefault="004F1AAE" w:rsidP="004F1AAE">
            <w:pPr>
              <w:pStyle w:val="ListParagraph"/>
              <w:numPr>
                <w:ilvl w:val="0"/>
                <w:numId w:val="16"/>
              </w:numPr>
            </w:pPr>
            <w:r>
              <w:t>Managed interfacing issues with Label Management System (Abaco) and SAP.</w:t>
            </w:r>
          </w:p>
          <w:p w14:paraId="4BAC40FB" w14:textId="77777777" w:rsidR="00663AB3" w:rsidRDefault="004F1AAE" w:rsidP="004F1AAE">
            <w:pPr>
              <w:pStyle w:val="ListParagraph"/>
            </w:pPr>
            <w:r>
              <w:t>Created custom reports from SE16, Access, and scheduling program jobs.</w:t>
            </w:r>
          </w:p>
          <w:p w14:paraId="4DC917CE" w14:textId="77777777" w:rsidR="004F1AAE" w:rsidRDefault="004F1AAE" w:rsidP="004F1AAE">
            <w:pPr>
              <w:pStyle w:val="ListParagraph"/>
            </w:pPr>
          </w:p>
          <w:p w14:paraId="36A313FA" w14:textId="0D84843D" w:rsidR="004F1AAE" w:rsidRPr="00CF1A49" w:rsidRDefault="004F1AAE" w:rsidP="004F1AAE">
            <w:pPr>
              <w:pStyle w:val="Heading3"/>
              <w:contextualSpacing w:val="0"/>
              <w:outlineLvl w:val="2"/>
            </w:pPr>
            <w:r>
              <w:t>jan 1998</w:t>
            </w:r>
            <w:r w:rsidRPr="00CF1A49">
              <w:t xml:space="preserve"> – </w:t>
            </w:r>
            <w:r>
              <w:t>apr 1999</w:t>
            </w:r>
          </w:p>
          <w:p w14:paraId="29422501" w14:textId="7FAE5123" w:rsidR="004F1AAE" w:rsidRPr="00CF1A49" w:rsidRDefault="004F1AAE" w:rsidP="004F1AAE">
            <w:pPr>
              <w:pStyle w:val="Heading2"/>
              <w:contextualSpacing w:val="0"/>
              <w:outlineLvl w:val="1"/>
            </w:pPr>
            <w:r>
              <w:t>sap security</w:t>
            </w:r>
            <w:r w:rsidRPr="00CF1A49">
              <w:t xml:space="preserve">, </w:t>
            </w:r>
            <w:r>
              <w:rPr>
                <w:rStyle w:val="SubtleReference"/>
              </w:rPr>
              <w:t>valeo</w:t>
            </w:r>
          </w:p>
          <w:p w14:paraId="602EAA4A" w14:textId="77777777" w:rsidR="004F1AAE" w:rsidRDefault="004F1AAE" w:rsidP="004F1AAE">
            <w:pPr>
              <w:pStyle w:val="ListParagraph"/>
              <w:numPr>
                <w:ilvl w:val="0"/>
                <w:numId w:val="16"/>
              </w:numPr>
            </w:pPr>
            <w:r>
              <w:t>Complete three tier architecture experience and implementation/ Unix transports/ SAP hotpacks.</w:t>
            </w:r>
          </w:p>
          <w:p w14:paraId="7947D064" w14:textId="77777777" w:rsidR="004F1AAE" w:rsidRDefault="004F1AAE" w:rsidP="004F1AAE">
            <w:pPr>
              <w:pStyle w:val="ListParagraph"/>
              <w:numPr>
                <w:ilvl w:val="0"/>
                <w:numId w:val="16"/>
              </w:numPr>
            </w:pPr>
            <w:r>
              <w:t>SAP concentration in security and PFCG with additional training in MM/PP/QM/PS/SD.</w:t>
            </w:r>
          </w:p>
          <w:p w14:paraId="531281AA" w14:textId="77777777" w:rsidR="004F1AAE" w:rsidRDefault="004F1AAE" w:rsidP="004F1AAE">
            <w:pPr>
              <w:pStyle w:val="ListParagraph"/>
              <w:numPr>
                <w:ilvl w:val="0"/>
                <w:numId w:val="16"/>
              </w:numPr>
            </w:pPr>
            <w:r>
              <w:t>Maintained SAP transports, security, and implementation for info-DB in a Windows NT environment.</w:t>
            </w:r>
          </w:p>
          <w:p w14:paraId="080541FC" w14:textId="13EC37BB" w:rsidR="004F1AAE" w:rsidRDefault="004F1AAE" w:rsidP="004F1AAE">
            <w:pPr>
              <w:pStyle w:val="ListParagraph"/>
              <w:numPr>
                <w:ilvl w:val="0"/>
                <w:numId w:val="16"/>
              </w:numPr>
            </w:pPr>
            <w:r>
              <w:t xml:space="preserve">Responsible for OSS security, issuing developer keys, and external access for </w:t>
            </w:r>
            <w:r w:rsidR="002B7AC0">
              <w:t>consulting.</w:t>
            </w:r>
          </w:p>
          <w:p w14:paraId="4CC11140" w14:textId="77777777" w:rsidR="004F1AAE" w:rsidRDefault="004F1AAE" w:rsidP="004F1AAE">
            <w:pPr>
              <w:pStyle w:val="ListParagraph"/>
              <w:numPr>
                <w:ilvl w:val="0"/>
                <w:numId w:val="16"/>
              </w:numPr>
            </w:pPr>
            <w:r>
              <w:t>Set up all background jobs with batch user IDs and monitored SM37.</w:t>
            </w:r>
          </w:p>
          <w:p w14:paraId="25BFA0A3" w14:textId="77777777" w:rsidR="004F1AAE" w:rsidRDefault="004F1AAE" w:rsidP="004F1AAE">
            <w:pPr>
              <w:pStyle w:val="ListParagraph"/>
              <w:numPr>
                <w:ilvl w:val="0"/>
                <w:numId w:val="16"/>
              </w:numPr>
            </w:pPr>
            <w:r>
              <w:t>Complete understanding of profile generation, assignments, authorization objects, and T-Codes.</w:t>
            </w:r>
          </w:p>
          <w:p w14:paraId="3E2F4359" w14:textId="690F425C" w:rsidR="004F1AAE" w:rsidRDefault="004F1AAE" w:rsidP="004F1AAE">
            <w:pPr>
              <w:pStyle w:val="ListParagraph"/>
              <w:numPr>
                <w:ilvl w:val="0"/>
                <w:numId w:val="16"/>
              </w:numPr>
            </w:pPr>
            <w:r>
              <w:t>Set up and maintained thousands of users and their authorizations.</w:t>
            </w:r>
          </w:p>
          <w:p w14:paraId="0971A0A3" w14:textId="77777777" w:rsidR="004F1AAE" w:rsidRDefault="004F1AAE" w:rsidP="004F1AAE">
            <w:pPr>
              <w:pStyle w:val="ListParagraph"/>
            </w:pPr>
          </w:p>
          <w:p w14:paraId="36378167" w14:textId="4E632829" w:rsidR="004F1AAE" w:rsidRPr="00CF1A49" w:rsidRDefault="004F1AAE" w:rsidP="004F1AAE">
            <w:pPr>
              <w:pStyle w:val="Heading3"/>
              <w:contextualSpacing w:val="0"/>
              <w:outlineLvl w:val="2"/>
            </w:pPr>
            <w:r>
              <w:t>dec 1995</w:t>
            </w:r>
            <w:r w:rsidRPr="00CF1A49">
              <w:t xml:space="preserve"> – </w:t>
            </w:r>
            <w:r>
              <w:t>jan 1998</w:t>
            </w:r>
          </w:p>
          <w:p w14:paraId="0A6C1E9E" w14:textId="34BE65CA" w:rsidR="004F1AAE" w:rsidRPr="00CF1A49" w:rsidRDefault="004F1AAE" w:rsidP="004F1AAE">
            <w:pPr>
              <w:pStyle w:val="Heading2"/>
              <w:contextualSpacing w:val="0"/>
              <w:outlineLvl w:val="1"/>
            </w:pPr>
            <w:r>
              <w:t>SAP prototpe coordinator</w:t>
            </w:r>
            <w:r w:rsidRPr="00CF1A49">
              <w:t xml:space="preserve">, </w:t>
            </w:r>
            <w:r>
              <w:rPr>
                <w:rStyle w:val="SubtleReference"/>
              </w:rPr>
              <w:t>Delphi chassis systems</w:t>
            </w:r>
          </w:p>
          <w:p w14:paraId="37F99839" w14:textId="44B590F8" w:rsidR="004F1AAE" w:rsidRDefault="004F1AAE" w:rsidP="004F1AAE">
            <w:pPr>
              <w:pStyle w:val="ListParagraph"/>
              <w:numPr>
                <w:ilvl w:val="0"/>
                <w:numId w:val="16"/>
              </w:numPr>
            </w:pPr>
            <w:r>
              <w:t xml:space="preserve">Combined </w:t>
            </w:r>
            <w:r w:rsidR="002B7AC0">
              <w:t>workflows</w:t>
            </w:r>
            <w:r>
              <w:t xml:space="preserve"> &amp; requirements from many plants into a working SAP solution.</w:t>
            </w:r>
          </w:p>
          <w:p w14:paraId="7D51937B" w14:textId="77777777" w:rsidR="004F1AAE" w:rsidRDefault="004F1AAE" w:rsidP="004F1AAE">
            <w:pPr>
              <w:pStyle w:val="ListParagraph"/>
              <w:numPr>
                <w:ilvl w:val="0"/>
                <w:numId w:val="16"/>
              </w:numPr>
            </w:pPr>
            <w:r>
              <w:t>Configured and maintained the legacy main prototype business system.</w:t>
            </w:r>
          </w:p>
          <w:p w14:paraId="3D93BF2F" w14:textId="77777777" w:rsidR="004F1AAE" w:rsidRDefault="004F1AAE" w:rsidP="004F1AAE">
            <w:pPr>
              <w:pStyle w:val="ListParagraph"/>
              <w:numPr>
                <w:ilvl w:val="0"/>
                <w:numId w:val="16"/>
              </w:numPr>
            </w:pPr>
            <w:r>
              <w:t>Maintained the rate routings and work center databases for model shop orders in the system.</w:t>
            </w:r>
          </w:p>
          <w:p w14:paraId="681A3E52" w14:textId="77777777" w:rsidR="004F1AAE" w:rsidRDefault="004F1AAE" w:rsidP="004F1AAE">
            <w:pPr>
              <w:pStyle w:val="ListParagraph"/>
              <w:numPr>
                <w:ilvl w:val="0"/>
                <w:numId w:val="16"/>
              </w:numPr>
            </w:pPr>
            <w:r>
              <w:t>Coordinated with labs for prototype inspections and testing per customer requirements.</w:t>
            </w:r>
          </w:p>
          <w:p w14:paraId="51D5BE3C" w14:textId="77777777" w:rsidR="004F1AAE" w:rsidRDefault="004F1AAE" w:rsidP="004F1AAE">
            <w:pPr>
              <w:pStyle w:val="ListParagraph"/>
              <w:numPr>
                <w:ilvl w:val="0"/>
                <w:numId w:val="16"/>
              </w:numPr>
            </w:pPr>
            <w:r>
              <w:t>Quoted and ordered prototype parts, molds, and tools for engineering.</w:t>
            </w:r>
          </w:p>
          <w:p w14:paraId="0FEFD399" w14:textId="77777777" w:rsidR="004F1AAE" w:rsidRDefault="004F1AAE" w:rsidP="004F1AAE">
            <w:pPr>
              <w:pStyle w:val="ListParagraph"/>
              <w:numPr>
                <w:ilvl w:val="0"/>
                <w:numId w:val="16"/>
              </w:numPr>
            </w:pPr>
            <w:r>
              <w:t>Problem resolution with voucher/check system</w:t>
            </w:r>
          </w:p>
          <w:p w14:paraId="7E955936" w14:textId="77777777" w:rsidR="004F1AAE" w:rsidRDefault="004F1AAE" w:rsidP="004F1AAE">
            <w:pPr>
              <w:pStyle w:val="ListParagraph"/>
              <w:numPr>
                <w:ilvl w:val="0"/>
                <w:numId w:val="16"/>
              </w:numPr>
            </w:pPr>
            <w:r>
              <w:t>Responsible for the customer prototype ordering process from purchase order entries to invoices.</w:t>
            </w:r>
          </w:p>
          <w:p w14:paraId="428C7B81" w14:textId="77777777" w:rsidR="004F1AAE" w:rsidRDefault="004F1AAE" w:rsidP="004F1AAE">
            <w:pPr>
              <w:pStyle w:val="ListParagraph"/>
              <w:numPr>
                <w:ilvl w:val="0"/>
                <w:numId w:val="16"/>
              </w:numPr>
            </w:pPr>
            <w:r>
              <w:t>Created and designed bar code labels using Loftware per various customer requirements.</w:t>
            </w:r>
          </w:p>
          <w:p w14:paraId="226AECB1" w14:textId="77777777" w:rsidR="004F1AAE" w:rsidRDefault="004F1AAE" w:rsidP="004F1AAE">
            <w:pPr>
              <w:pStyle w:val="ListParagraph"/>
              <w:numPr>
                <w:ilvl w:val="0"/>
                <w:numId w:val="16"/>
              </w:numPr>
            </w:pPr>
            <w:r>
              <w:t>Maintained and supported a 450+ Prototype supplier DB.</w:t>
            </w:r>
          </w:p>
          <w:p w14:paraId="53D5E9AB" w14:textId="73DF3B9C" w:rsidR="004F1AAE" w:rsidRDefault="004F1AAE" w:rsidP="004F1AAE">
            <w:pPr>
              <w:pStyle w:val="ListParagraph"/>
              <w:numPr>
                <w:ilvl w:val="0"/>
                <w:numId w:val="16"/>
              </w:numPr>
            </w:pPr>
            <w:r>
              <w:t>Maintained a 80+ customer DB with multiple addresses for ship/ bill etc.</w:t>
            </w:r>
          </w:p>
          <w:p w14:paraId="06000189" w14:textId="046A5A31" w:rsidR="004F1AAE" w:rsidRDefault="004F1AAE" w:rsidP="004F1AAE">
            <w:pPr>
              <w:pStyle w:val="ListParagraph"/>
            </w:pPr>
          </w:p>
        </w:tc>
      </w:tr>
    </w:tbl>
    <w:sdt>
      <w:sdtPr>
        <w:alias w:val="Education:"/>
        <w:tag w:val="Education:"/>
        <w:id w:val="-1908763273"/>
        <w:placeholder>
          <w:docPart w:val="B959426327464E568DB6310E9F25F38A"/>
        </w:placeholder>
        <w:temporary/>
        <w:showingPlcHdr/>
        <w15:appearance w15:val="hidden"/>
      </w:sdtPr>
      <w:sdtEndPr/>
      <w:sdtContent>
        <w:p w14:paraId="5B663206" w14:textId="77777777"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14:paraId="6CA72AF8" w14:textId="77777777" w:rsidTr="00D66A52">
        <w:tc>
          <w:tcPr>
            <w:tcW w:w="9355" w:type="dxa"/>
          </w:tcPr>
          <w:p w14:paraId="7A99E61F" w14:textId="62180B95" w:rsidR="001D0BF1" w:rsidRPr="00CF1A49" w:rsidRDefault="00B946A6" w:rsidP="001D0BF1">
            <w:pPr>
              <w:pStyle w:val="Heading3"/>
              <w:contextualSpacing w:val="0"/>
              <w:outlineLvl w:val="2"/>
            </w:pPr>
            <w:r>
              <w:t>jun 2002</w:t>
            </w:r>
          </w:p>
          <w:p w14:paraId="7D1E1A36" w14:textId="2FB16713" w:rsidR="001D0BF1" w:rsidRPr="00CF1A49" w:rsidRDefault="00B946A6" w:rsidP="001D0BF1">
            <w:pPr>
              <w:pStyle w:val="Heading2"/>
              <w:contextualSpacing w:val="0"/>
              <w:outlineLvl w:val="1"/>
            </w:pPr>
            <w:r>
              <w:t>MBA</w:t>
            </w:r>
            <w:r w:rsidR="001D0BF1" w:rsidRPr="00CF1A49">
              <w:t xml:space="preserve">, </w:t>
            </w:r>
            <w:sdt>
              <w:sdtPr>
                <w:rPr>
                  <w:rStyle w:val="SubtleReference"/>
                </w:rPr>
                <w:alias w:val="Enter school 1:"/>
                <w:tag w:val="Enter school 1:"/>
                <w:id w:val="-1275936649"/>
                <w:placeholder>
                  <w:docPart w:val="CAF5503411304FB8AF8CB14B176E7FBA"/>
                </w:placeholder>
                <w:temporary/>
                <w:showingPlcHdr/>
                <w15:appearance w15:val="hidden"/>
              </w:sdtPr>
              <w:sdtEndPr>
                <w:rPr>
                  <w:rStyle w:val="DefaultParagraphFont"/>
                  <w:b/>
                  <w:smallCaps w:val="0"/>
                  <w:color w:val="1D824C" w:themeColor="accent1"/>
                </w:rPr>
              </w:sdtEndPr>
              <w:sdtContent>
                <w:r w:rsidR="001D0BF1" w:rsidRPr="00CF1A49">
                  <w:rPr>
                    <w:rStyle w:val="SubtleReference"/>
                  </w:rPr>
                  <w:t>School</w:t>
                </w:r>
              </w:sdtContent>
            </w:sdt>
          </w:p>
          <w:p w14:paraId="06E079A4" w14:textId="0CF208B0" w:rsidR="007538DC" w:rsidRPr="00CF1A49" w:rsidRDefault="00B946A6" w:rsidP="007538DC">
            <w:pPr>
              <w:contextualSpacing w:val="0"/>
            </w:pPr>
            <w:r>
              <w:t>Management Information System</w:t>
            </w:r>
          </w:p>
        </w:tc>
      </w:tr>
      <w:tr w:rsidR="00F61DF9" w:rsidRPr="00CF1A49" w14:paraId="6C12FBED" w14:textId="77777777" w:rsidTr="00F61DF9">
        <w:tc>
          <w:tcPr>
            <w:tcW w:w="9355" w:type="dxa"/>
            <w:tcMar>
              <w:top w:w="216" w:type="dxa"/>
            </w:tcMar>
          </w:tcPr>
          <w:p w14:paraId="6428543E" w14:textId="626E6842" w:rsidR="00F61DF9" w:rsidRPr="00CF1A49" w:rsidRDefault="004F1AAE" w:rsidP="00F61DF9">
            <w:pPr>
              <w:pStyle w:val="Heading3"/>
              <w:contextualSpacing w:val="0"/>
              <w:outlineLvl w:val="2"/>
            </w:pPr>
            <w:r>
              <w:t>aug 1998</w:t>
            </w:r>
          </w:p>
          <w:p w14:paraId="7A34BAF1" w14:textId="1251AD62" w:rsidR="00F61DF9" w:rsidRPr="00CF1A49" w:rsidRDefault="004F1AAE" w:rsidP="00F61DF9">
            <w:pPr>
              <w:pStyle w:val="Heading2"/>
              <w:contextualSpacing w:val="0"/>
              <w:outlineLvl w:val="1"/>
            </w:pPr>
            <w:r>
              <w:t>bachelor</w:t>
            </w:r>
            <w:r w:rsidR="00635AA0">
              <w:t xml:space="preserve"> of science in business</w:t>
            </w:r>
            <w:r w:rsidR="00F61DF9" w:rsidRPr="00CF1A49">
              <w:t xml:space="preserve">, </w:t>
            </w:r>
            <w:r>
              <w:rPr>
                <w:rStyle w:val="SubtleReference"/>
              </w:rPr>
              <w:t>Wright state university</w:t>
            </w:r>
          </w:p>
          <w:p w14:paraId="53F4A962" w14:textId="325F1BA6" w:rsidR="00F61DF9" w:rsidRDefault="00B946A6" w:rsidP="00F61DF9">
            <w:r>
              <w:t>Computer Information Systems</w:t>
            </w:r>
          </w:p>
        </w:tc>
      </w:tr>
    </w:tbl>
    <w:sdt>
      <w:sdtPr>
        <w:alias w:val="Skills:"/>
        <w:tag w:val="Skills:"/>
        <w:id w:val="-1392877668"/>
        <w:placeholder>
          <w:docPart w:val="D1A2162DABAF4173A07B29116C5760AD"/>
        </w:placeholder>
        <w:temporary/>
        <w:showingPlcHdr/>
        <w15:appearance w15:val="hidden"/>
      </w:sdtPr>
      <w:sdtEndPr/>
      <w:sdtContent>
        <w:p w14:paraId="2F579F72" w14:textId="77777777" w:rsidR="00486277" w:rsidRPr="00CF1A49" w:rsidRDefault="00486277" w:rsidP="00486277">
          <w:pPr>
            <w:pStyle w:val="Heading1"/>
          </w:pPr>
          <w:r w:rsidRPr="00CF1A49">
            <w:t>Skills</w:t>
          </w:r>
        </w:p>
      </w:sdtContent>
    </w:sdt>
    <w:tbl>
      <w:tblPr>
        <w:tblStyle w:val="TableGrid"/>
        <w:tblW w:w="4904" w:type="pct"/>
        <w:tblCellMar>
          <w:left w:w="0" w:type="dxa"/>
          <w:right w:w="0" w:type="dxa"/>
        </w:tblCellMar>
        <w:tblLook w:val="04A0" w:firstRow="1" w:lastRow="0" w:firstColumn="1" w:lastColumn="0" w:noHBand="0" w:noVBand="1"/>
        <w:tblDescription w:val="Skills layout table"/>
      </w:tblPr>
      <w:tblGrid>
        <w:gridCol w:w="9180"/>
      </w:tblGrid>
      <w:tr w:rsidR="00CE6E26" w:rsidRPr="006E1507" w14:paraId="3864B7A6" w14:textId="77777777" w:rsidTr="00CE6E26">
        <w:tc>
          <w:tcPr>
            <w:tcW w:w="9180" w:type="dxa"/>
          </w:tcPr>
          <w:p w14:paraId="4F8CA511" w14:textId="2D9C89AE" w:rsidR="00CE6E26" w:rsidRDefault="00CE6E26" w:rsidP="00CE6E26">
            <w:pPr>
              <w:pStyle w:val="ListBullet"/>
            </w:pPr>
            <w:r>
              <w:t>SAP SD, MM, PP, EWM, WM, OTC</w:t>
            </w:r>
          </w:p>
          <w:p w14:paraId="260B8B30" w14:textId="57C7F6D1" w:rsidR="00CE6E26" w:rsidRDefault="00CE6E26" w:rsidP="00CE6E26">
            <w:pPr>
              <w:pStyle w:val="ListBullet"/>
            </w:pPr>
            <w:r>
              <w:t>ANSI-X12  810, 820, 997, 824, 856, 850, 860, 830, 862, 864</w:t>
            </w:r>
          </w:p>
          <w:p w14:paraId="18493130" w14:textId="77777777" w:rsidR="00CE6E26" w:rsidRDefault="00CE6E26" w:rsidP="00CE6E26">
            <w:pPr>
              <w:pStyle w:val="ListBullet"/>
            </w:pPr>
            <w:r>
              <w:t>EDIFACT – ORDER, ORDCHG, DELFOR, DELJIT, DESADV, CONTRL, APERAK, INVOIC, RECADV REMADV, DELINS</w:t>
            </w:r>
          </w:p>
          <w:p w14:paraId="50E96CC8" w14:textId="77777777" w:rsidR="00CE6E26" w:rsidRDefault="00CE6E26" w:rsidP="00CE6E26">
            <w:pPr>
              <w:pStyle w:val="ListBullet"/>
            </w:pPr>
            <w:r>
              <w:t>VDA 4913, 4905, 4906, 4907, 4915, 4985, 4989, 4938, 4987, 4984, 4988</w:t>
            </w:r>
          </w:p>
          <w:p w14:paraId="669424FE" w14:textId="099FCA6F" w:rsidR="00CE6E26" w:rsidRDefault="00CE6E26" w:rsidP="00CE6E26">
            <w:pPr>
              <w:pStyle w:val="ListBullet"/>
            </w:pPr>
            <w:r>
              <w:t>XML ISO 20022 – High and low value, BIC, IBAN, COS, BACS, RTGS, WIRE, CHAPS, SEPA</w:t>
            </w:r>
          </w:p>
          <w:p w14:paraId="0CDDBB94" w14:textId="77777777" w:rsidR="00CE6E26" w:rsidRDefault="00CE6E26" w:rsidP="00CE6E26">
            <w:pPr>
              <w:pStyle w:val="ListBullet"/>
            </w:pPr>
            <w:r>
              <w:t>OFTP2, FTP, and VAN utilization and experience.</w:t>
            </w:r>
          </w:p>
          <w:p w14:paraId="0EA1D61B" w14:textId="77777777" w:rsidR="00CE6E26" w:rsidRDefault="00CE6E26" w:rsidP="00CE6E26">
            <w:pPr>
              <w:pStyle w:val="ListBullet"/>
            </w:pPr>
            <w:r>
              <w:t>SQL, Pascal, VB, VJ, C++, Oracle</w:t>
            </w:r>
          </w:p>
          <w:p w14:paraId="4B14C19A" w14:textId="77777777" w:rsidR="00CE6E26" w:rsidRDefault="00CE6E26" w:rsidP="00CE6E26">
            <w:pPr>
              <w:pStyle w:val="ListBullet"/>
            </w:pPr>
            <w:r>
              <w:t>Office 365, Word, Excel, Power point, Visio</w:t>
            </w:r>
          </w:p>
          <w:p w14:paraId="3A48CB03" w14:textId="77777777" w:rsidR="00CE6E26" w:rsidRDefault="00CE6E26" w:rsidP="00CE6E26">
            <w:pPr>
              <w:pStyle w:val="ListBullet"/>
            </w:pPr>
            <w:r>
              <w:t>SAP Printer Server</w:t>
            </w:r>
          </w:p>
          <w:p w14:paraId="67FAC871" w14:textId="77777777" w:rsidR="00CE6E26" w:rsidRDefault="00CE6E26" w:rsidP="00CE6E26">
            <w:pPr>
              <w:pStyle w:val="ListBullet"/>
            </w:pPr>
            <w:r>
              <w:t>Loftware server and customer labeling</w:t>
            </w:r>
          </w:p>
          <w:p w14:paraId="738A73FA" w14:textId="77777777" w:rsidR="00CE6E26" w:rsidRDefault="00CE6E26" w:rsidP="00CE6E26">
            <w:pPr>
              <w:pStyle w:val="ListBullet"/>
            </w:pPr>
            <w:r>
              <w:t>Scanners - Handhelds, (CK3A&amp;B, Ck71, CK76 Windows Mobile), CK65 Android TE Smart Systems</w:t>
            </w:r>
          </w:p>
          <w:p w14:paraId="1CA58718" w14:textId="77777777" w:rsidR="00CE6E26" w:rsidRDefault="00CE6E26" w:rsidP="00CE6E26">
            <w:pPr>
              <w:pStyle w:val="ListBullet"/>
            </w:pPr>
            <w:r>
              <w:t xml:space="preserve">Zebra and Datamax Label printers fixed and mobile. </w:t>
            </w:r>
          </w:p>
          <w:p w14:paraId="39F9B60D" w14:textId="77777777" w:rsidR="00CE6E26" w:rsidRDefault="00D03983" w:rsidP="00CE6E26">
            <w:pPr>
              <w:pStyle w:val="ListBullet"/>
            </w:pPr>
            <w:r>
              <w:t>SAP ABAP trouble shooting and coding, User exits, VOFM</w:t>
            </w:r>
          </w:p>
          <w:p w14:paraId="61A5500B" w14:textId="77072976" w:rsidR="00D03983" w:rsidRPr="006E1507" w:rsidRDefault="00D03983" w:rsidP="00CE6E26">
            <w:pPr>
              <w:pStyle w:val="ListBullet"/>
            </w:pPr>
            <w:r>
              <w:t>Smartforms</w:t>
            </w:r>
          </w:p>
        </w:tc>
      </w:tr>
    </w:tbl>
    <w:sdt>
      <w:sdtPr>
        <w:alias w:val="Activities:"/>
        <w:tag w:val="Activities:"/>
        <w:id w:val="1223332893"/>
        <w:placeholder>
          <w:docPart w:val="08D0E751B3DD4A43B87AFAA901CFB5A4"/>
        </w:placeholder>
        <w:temporary/>
        <w:showingPlcHdr/>
        <w15:appearance w15:val="hidden"/>
      </w:sdtPr>
      <w:sdtEndPr/>
      <w:sdtContent>
        <w:p w14:paraId="0AE63C6A" w14:textId="77777777" w:rsidR="00AD782D" w:rsidRPr="00CF1A49" w:rsidRDefault="0062312F" w:rsidP="0062312F">
          <w:pPr>
            <w:pStyle w:val="Heading1"/>
          </w:pPr>
          <w:r w:rsidRPr="00CF1A49">
            <w:t>Activities</w:t>
          </w:r>
        </w:p>
      </w:sdtContent>
    </w:sdt>
    <w:p w14:paraId="3DA87192" w14:textId="044D92AE" w:rsidR="00B51D1B" w:rsidRPr="006E1507" w:rsidRDefault="00D03983" w:rsidP="006E1507">
      <w:r>
        <w:t xml:space="preserve">I have three kids that keep me very busy in the various passions and pursuits. </w:t>
      </w:r>
      <w:r w:rsidR="002B7AC0">
        <w:t>Also,</w:t>
      </w:r>
      <w:r>
        <w:t xml:space="preserve"> I am very creative and bought a 100W Laser Table. I enjoy creating very personalized gifts for friends and family. I may be a nerd, but </w:t>
      </w:r>
      <w:r w:rsidR="002B7AC0">
        <w:t>I am</w:t>
      </w:r>
      <w:r>
        <w:t xml:space="preserve"> a creative nerd. </w:t>
      </w:r>
      <w:r w:rsidR="002B7AC0">
        <w:t xml:space="preserve">Love any kind of puzzle games, Sudoku, crosswords, and many others. Love board games with the family. </w:t>
      </w:r>
    </w:p>
    <w:sectPr w:rsidR="00B51D1B" w:rsidRPr="006E1507" w:rsidSect="005A1B10">
      <w:footerReference w:type="default" r:id="rId7"/>
      <w:headerReference w:type="first" r:id="rId8"/>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DC7C17" w14:textId="77777777" w:rsidR="00A67864" w:rsidRDefault="00A67864" w:rsidP="0068194B">
      <w:r>
        <w:separator/>
      </w:r>
    </w:p>
    <w:p w14:paraId="47914743" w14:textId="77777777" w:rsidR="00A67864" w:rsidRDefault="00A67864"/>
    <w:p w14:paraId="2B67A511" w14:textId="77777777" w:rsidR="00A67864" w:rsidRDefault="00A67864"/>
  </w:endnote>
  <w:endnote w:type="continuationSeparator" w:id="0">
    <w:p w14:paraId="68C236C0" w14:textId="77777777" w:rsidR="00A67864" w:rsidRDefault="00A67864" w:rsidP="0068194B">
      <w:r>
        <w:continuationSeparator/>
      </w:r>
    </w:p>
    <w:p w14:paraId="7DBB4C1F" w14:textId="77777777" w:rsidR="00A67864" w:rsidRDefault="00A67864"/>
    <w:p w14:paraId="15644271" w14:textId="77777777" w:rsidR="00A67864" w:rsidRDefault="00A678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Hei">
    <w:altName w:val="黑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3606279"/>
      <w:docPartObj>
        <w:docPartGallery w:val="Page Numbers (Bottom of Page)"/>
        <w:docPartUnique/>
      </w:docPartObj>
    </w:sdtPr>
    <w:sdtEndPr>
      <w:rPr>
        <w:noProof/>
      </w:rPr>
    </w:sdtEndPr>
    <w:sdtContent>
      <w:p w14:paraId="6A3D2EE2"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19B753" w14:textId="77777777" w:rsidR="00A67864" w:rsidRDefault="00A67864" w:rsidP="0068194B">
      <w:r>
        <w:separator/>
      </w:r>
    </w:p>
    <w:p w14:paraId="2F9A90FE" w14:textId="77777777" w:rsidR="00A67864" w:rsidRDefault="00A67864"/>
    <w:p w14:paraId="57B92FB3" w14:textId="77777777" w:rsidR="00A67864" w:rsidRDefault="00A67864"/>
  </w:footnote>
  <w:footnote w:type="continuationSeparator" w:id="0">
    <w:p w14:paraId="06049024" w14:textId="77777777" w:rsidR="00A67864" w:rsidRDefault="00A67864" w:rsidP="0068194B">
      <w:r>
        <w:continuationSeparator/>
      </w:r>
    </w:p>
    <w:p w14:paraId="781A767D" w14:textId="77777777" w:rsidR="00A67864" w:rsidRDefault="00A67864"/>
    <w:p w14:paraId="2A408934" w14:textId="77777777" w:rsidR="00A67864" w:rsidRDefault="00A6786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0F91A5"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25A90D2B" wp14:editId="616B03A2">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40A6DDEF"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003406DF"/>
    <w:multiLevelType w:val="hybridMultilevel"/>
    <w:tmpl w:val="A4061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0723A4B"/>
    <w:multiLevelType w:val="hybridMultilevel"/>
    <w:tmpl w:val="00CAA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2D689D"/>
    <w:multiLevelType w:val="multilevel"/>
    <w:tmpl w:val="F462EE6E"/>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4"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E8655DC"/>
    <w:multiLevelType w:val="multilevel"/>
    <w:tmpl w:val="57082E6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8510C51"/>
    <w:multiLevelType w:val="multilevel"/>
    <w:tmpl w:val="833C014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9"/>
  </w:num>
  <w:num w:numId="2">
    <w:abstractNumId w:val="8"/>
  </w:num>
  <w:num w:numId="3">
    <w:abstractNumId w:val="7"/>
  </w:num>
  <w:num w:numId="4">
    <w:abstractNumId w:val="6"/>
  </w:num>
  <w:num w:numId="5">
    <w:abstractNumId w:val="13"/>
  </w:num>
  <w:num w:numId="6">
    <w:abstractNumId w:val="3"/>
  </w:num>
  <w:num w:numId="7">
    <w:abstractNumId w:val="14"/>
  </w:num>
  <w:num w:numId="8">
    <w:abstractNumId w:val="2"/>
  </w:num>
  <w:num w:numId="9">
    <w:abstractNumId w:val="16"/>
  </w:num>
  <w:num w:numId="10">
    <w:abstractNumId w:val="5"/>
  </w:num>
  <w:num w:numId="11">
    <w:abstractNumId w:val="4"/>
  </w:num>
  <w:num w:numId="12">
    <w:abstractNumId w:val="1"/>
  </w:num>
  <w:num w:numId="13">
    <w:abstractNumId w:val="0"/>
  </w:num>
  <w:num w:numId="14">
    <w:abstractNumId w:val="12"/>
  </w:num>
  <w:num w:numId="15">
    <w:abstractNumId w:val="11"/>
  </w:num>
  <w:num w:numId="16">
    <w:abstractNumId w:val="17"/>
  </w:num>
  <w:num w:numId="17">
    <w:abstractNumId w:val="15"/>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864"/>
    <w:rsid w:val="000001EF"/>
    <w:rsid w:val="00007322"/>
    <w:rsid w:val="00007728"/>
    <w:rsid w:val="00024584"/>
    <w:rsid w:val="00024730"/>
    <w:rsid w:val="00055E95"/>
    <w:rsid w:val="0007021F"/>
    <w:rsid w:val="000B2BA5"/>
    <w:rsid w:val="000F2F8C"/>
    <w:rsid w:val="0010006E"/>
    <w:rsid w:val="001045A8"/>
    <w:rsid w:val="00114A91"/>
    <w:rsid w:val="001427E1"/>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B7AC0"/>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4F1AAE"/>
    <w:rsid w:val="00510392"/>
    <w:rsid w:val="00513E2A"/>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35AA0"/>
    <w:rsid w:val="006618E9"/>
    <w:rsid w:val="00663AB3"/>
    <w:rsid w:val="0068194B"/>
    <w:rsid w:val="00692703"/>
    <w:rsid w:val="006A1962"/>
    <w:rsid w:val="006B5D48"/>
    <w:rsid w:val="006B7D7B"/>
    <w:rsid w:val="006C1A5E"/>
    <w:rsid w:val="006E1507"/>
    <w:rsid w:val="00712D8B"/>
    <w:rsid w:val="007273B7"/>
    <w:rsid w:val="00733E0A"/>
    <w:rsid w:val="0074403D"/>
    <w:rsid w:val="00746D44"/>
    <w:rsid w:val="007538DC"/>
    <w:rsid w:val="00757803"/>
    <w:rsid w:val="0079206B"/>
    <w:rsid w:val="00796076"/>
    <w:rsid w:val="007C0566"/>
    <w:rsid w:val="007C606B"/>
    <w:rsid w:val="007E6A61"/>
    <w:rsid w:val="00801140"/>
    <w:rsid w:val="00803404"/>
    <w:rsid w:val="00834955"/>
    <w:rsid w:val="00855B59"/>
    <w:rsid w:val="00860461"/>
    <w:rsid w:val="0086487C"/>
    <w:rsid w:val="00870B20"/>
    <w:rsid w:val="008829F8"/>
    <w:rsid w:val="00885897"/>
    <w:rsid w:val="008A6538"/>
    <w:rsid w:val="008B2742"/>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67864"/>
    <w:rsid w:val="00A755E8"/>
    <w:rsid w:val="00A93A5D"/>
    <w:rsid w:val="00AB32F8"/>
    <w:rsid w:val="00AB610B"/>
    <w:rsid w:val="00AD360E"/>
    <w:rsid w:val="00AD40FB"/>
    <w:rsid w:val="00AD782D"/>
    <w:rsid w:val="00AE7650"/>
    <w:rsid w:val="00B10EBE"/>
    <w:rsid w:val="00B236F1"/>
    <w:rsid w:val="00B50F99"/>
    <w:rsid w:val="00B51D1B"/>
    <w:rsid w:val="00B540F4"/>
    <w:rsid w:val="00B54CA7"/>
    <w:rsid w:val="00B60FD0"/>
    <w:rsid w:val="00B622DF"/>
    <w:rsid w:val="00B6332A"/>
    <w:rsid w:val="00B81760"/>
    <w:rsid w:val="00B8494C"/>
    <w:rsid w:val="00B946A6"/>
    <w:rsid w:val="00BA1546"/>
    <w:rsid w:val="00BB4E51"/>
    <w:rsid w:val="00BD431F"/>
    <w:rsid w:val="00BE423E"/>
    <w:rsid w:val="00BF61AC"/>
    <w:rsid w:val="00C47FA6"/>
    <w:rsid w:val="00C57FC6"/>
    <w:rsid w:val="00C66A7D"/>
    <w:rsid w:val="00C779DA"/>
    <w:rsid w:val="00C814F7"/>
    <w:rsid w:val="00CA4B4D"/>
    <w:rsid w:val="00CB35C3"/>
    <w:rsid w:val="00CD323D"/>
    <w:rsid w:val="00CE4030"/>
    <w:rsid w:val="00CE64B3"/>
    <w:rsid w:val="00CE6E26"/>
    <w:rsid w:val="00CF1A49"/>
    <w:rsid w:val="00D03983"/>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61DF9"/>
    <w:rsid w:val="00F81960"/>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A299EBA"/>
  <w15:chartTrackingRefBased/>
  <w15:docId w15:val="{BEECF7F8-0E11-4B2C-9EB7-EB4EBAB0C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qFormat/>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qxgwk3\AppData\Local\Microsoft\Office\16.0\DTS\en-US%7b662AA169-8FAF-46BB-A8F8-E3C43A75979E%7d\%7bC478E07E-EBCE-4EFE-998B-A86EBAC25803%7dtf16402488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1B1F1283EED4BB1A8461678037B352D"/>
        <w:category>
          <w:name w:val="General"/>
          <w:gallery w:val="placeholder"/>
        </w:category>
        <w:types>
          <w:type w:val="bbPlcHdr"/>
        </w:types>
        <w:behaviors>
          <w:behavior w:val="content"/>
        </w:behaviors>
        <w:guid w:val="{1B2AE479-3FFA-4F1A-A2D9-586E9F3704AC}"/>
      </w:docPartPr>
      <w:docPartBody>
        <w:p w:rsidR="007468D3" w:rsidRDefault="007468D3">
          <w:pPr>
            <w:pStyle w:val="41B1F1283EED4BB1A8461678037B352D"/>
          </w:pPr>
          <w:r w:rsidRPr="00CF1A49">
            <w:t>·</w:t>
          </w:r>
        </w:p>
      </w:docPartBody>
    </w:docPart>
    <w:docPart>
      <w:docPartPr>
        <w:name w:val="B79BFFEC26564AF586756D2786398764"/>
        <w:category>
          <w:name w:val="General"/>
          <w:gallery w:val="placeholder"/>
        </w:category>
        <w:types>
          <w:type w:val="bbPlcHdr"/>
        </w:types>
        <w:behaviors>
          <w:behavior w:val="content"/>
        </w:behaviors>
        <w:guid w:val="{1AEF4FF0-C8E2-4424-9026-16CFB8B1FEAC}"/>
      </w:docPartPr>
      <w:docPartBody>
        <w:p w:rsidR="007468D3" w:rsidRDefault="007468D3">
          <w:pPr>
            <w:pStyle w:val="B79BFFEC26564AF586756D2786398764"/>
          </w:pPr>
          <w:r w:rsidRPr="00CF1A49">
            <w:t>Experience</w:t>
          </w:r>
        </w:p>
      </w:docPartBody>
    </w:docPart>
    <w:docPart>
      <w:docPartPr>
        <w:name w:val="B959426327464E568DB6310E9F25F38A"/>
        <w:category>
          <w:name w:val="General"/>
          <w:gallery w:val="placeholder"/>
        </w:category>
        <w:types>
          <w:type w:val="bbPlcHdr"/>
        </w:types>
        <w:behaviors>
          <w:behavior w:val="content"/>
        </w:behaviors>
        <w:guid w:val="{D6F653C6-80EB-4CBE-AA78-CCE5B7C42D80}"/>
      </w:docPartPr>
      <w:docPartBody>
        <w:p w:rsidR="007468D3" w:rsidRDefault="007468D3">
          <w:pPr>
            <w:pStyle w:val="B959426327464E568DB6310E9F25F38A"/>
          </w:pPr>
          <w:r w:rsidRPr="00CF1A49">
            <w:t>Education</w:t>
          </w:r>
        </w:p>
      </w:docPartBody>
    </w:docPart>
    <w:docPart>
      <w:docPartPr>
        <w:name w:val="CAF5503411304FB8AF8CB14B176E7FBA"/>
        <w:category>
          <w:name w:val="General"/>
          <w:gallery w:val="placeholder"/>
        </w:category>
        <w:types>
          <w:type w:val="bbPlcHdr"/>
        </w:types>
        <w:behaviors>
          <w:behavior w:val="content"/>
        </w:behaviors>
        <w:guid w:val="{4C728086-5838-45EE-B5EA-0F6594A4E263}"/>
      </w:docPartPr>
      <w:docPartBody>
        <w:p w:rsidR="007468D3" w:rsidRDefault="007468D3">
          <w:pPr>
            <w:pStyle w:val="CAF5503411304FB8AF8CB14B176E7FBA"/>
          </w:pPr>
          <w:r w:rsidRPr="00CF1A49">
            <w:rPr>
              <w:rStyle w:val="SubtleReference"/>
            </w:rPr>
            <w:t>School</w:t>
          </w:r>
        </w:p>
      </w:docPartBody>
    </w:docPart>
    <w:docPart>
      <w:docPartPr>
        <w:name w:val="D1A2162DABAF4173A07B29116C5760AD"/>
        <w:category>
          <w:name w:val="General"/>
          <w:gallery w:val="placeholder"/>
        </w:category>
        <w:types>
          <w:type w:val="bbPlcHdr"/>
        </w:types>
        <w:behaviors>
          <w:behavior w:val="content"/>
        </w:behaviors>
        <w:guid w:val="{32C52EAE-4BCC-423E-BD2E-49DA444B4853}"/>
      </w:docPartPr>
      <w:docPartBody>
        <w:p w:rsidR="007468D3" w:rsidRDefault="007468D3">
          <w:pPr>
            <w:pStyle w:val="D1A2162DABAF4173A07B29116C5760AD"/>
          </w:pPr>
          <w:r w:rsidRPr="00CF1A49">
            <w:t>Skills</w:t>
          </w:r>
        </w:p>
      </w:docPartBody>
    </w:docPart>
    <w:docPart>
      <w:docPartPr>
        <w:name w:val="08D0E751B3DD4A43B87AFAA901CFB5A4"/>
        <w:category>
          <w:name w:val="General"/>
          <w:gallery w:val="placeholder"/>
        </w:category>
        <w:types>
          <w:type w:val="bbPlcHdr"/>
        </w:types>
        <w:behaviors>
          <w:behavior w:val="content"/>
        </w:behaviors>
        <w:guid w:val="{AB384AAA-9825-45DF-9F6E-C2E21B13446C}"/>
      </w:docPartPr>
      <w:docPartBody>
        <w:p w:rsidR="007468D3" w:rsidRDefault="007468D3">
          <w:pPr>
            <w:pStyle w:val="08D0E751B3DD4A43B87AFAA901CFB5A4"/>
          </w:pPr>
          <w:r w:rsidRPr="00CF1A49">
            <w:t>Activities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Hei">
    <w:altName w:val="黑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8D3"/>
    <w:rsid w:val="00746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paragraph" w:customStyle="1" w:styleId="41B1F1283EED4BB1A8461678037B352D">
    <w:name w:val="41B1F1283EED4BB1A8461678037B352D"/>
  </w:style>
  <w:style w:type="paragraph" w:customStyle="1" w:styleId="B79BFFEC26564AF586756D2786398764">
    <w:name w:val="B79BFFEC26564AF586756D2786398764"/>
  </w:style>
  <w:style w:type="character" w:styleId="SubtleReference">
    <w:name w:val="Subtle Reference"/>
    <w:basedOn w:val="DefaultParagraphFont"/>
    <w:uiPriority w:val="10"/>
    <w:qFormat/>
    <w:rPr>
      <w:b/>
      <w:caps w:val="0"/>
      <w:smallCaps/>
      <w:color w:val="595959" w:themeColor="text1" w:themeTint="A6"/>
    </w:rPr>
  </w:style>
  <w:style w:type="paragraph" w:customStyle="1" w:styleId="B959426327464E568DB6310E9F25F38A">
    <w:name w:val="B959426327464E568DB6310E9F25F38A"/>
  </w:style>
  <w:style w:type="paragraph" w:customStyle="1" w:styleId="CAF5503411304FB8AF8CB14B176E7FBA">
    <w:name w:val="CAF5503411304FB8AF8CB14B176E7FBA"/>
  </w:style>
  <w:style w:type="paragraph" w:customStyle="1" w:styleId="D1A2162DABAF4173A07B29116C5760AD">
    <w:name w:val="D1A2162DABAF4173A07B29116C5760AD"/>
  </w:style>
  <w:style w:type="paragraph" w:customStyle="1" w:styleId="08D0E751B3DD4A43B87AFAA901CFB5A4">
    <w:name w:val="08D0E751B3DD4A43B87AFAA901CFB5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{C478E07E-EBCE-4EFE-998B-A86EBAC25803}tf16402488_win32.dotx</Template>
  <TotalTime>90</TotalTime>
  <Pages>5</Pages>
  <Words>1699</Words>
  <Characters>9688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Ridge Banston</dc:creator>
  <cp:keywords/>
  <dc:description/>
  <cp:lastModifiedBy>Banston Ridge C</cp:lastModifiedBy>
  <cp:revision>6</cp:revision>
  <dcterms:created xsi:type="dcterms:W3CDTF">2021-01-23T20:09:00Z</dcterms:created>
  <dcterms:modified xsi:type="dcterms:W3CDTF">2021-01-24T14:58:00Z</dcterms:modified>
  <cp:category/>
</cp:coreProperties>
</file>